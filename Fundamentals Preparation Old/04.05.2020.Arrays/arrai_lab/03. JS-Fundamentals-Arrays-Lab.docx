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916A1" w14:textId="77777777" w:rsidR="0073728B" w:rsidRDefault="0073728B" w:rsidP="00884408">
      <w:pPr>
        <w:pStyle w:val="Heading1"/>
      </w:pPr>
      <w:r>
        <w:t>Lab: Arrays</w:t>
      </w:r>
    </w:p>
    <w:p w14:paraId="04BDC80F" w14:textId="2DFD1F01" w:rsidR="003C588E" w:rsidRPr="003C588E" w:rsidRDefault="0073728B" w:rsidP="0073728B">
      <w:pPr>
        <w:rPr>
          <w:rFonts w:cstheme="minorHAnsi"/>
        </w:rPr>
      </w:pPr>
      <w:r w:rsidRPr="003C588E">
        <w:rPr>
          <w:rFonts w:cstheme="minorHAnsi"/>
        </w:rPr>
        <w:t xml:space="preserve">Problems for in-class lab for the </w:t>
      </w:r>
      <w:hyperlink r:id="rId8" w:history="1">
        <w:r w:rsidR="003C588E" w:rsidRPr="00884408">
          <w:rPr>
            <w:rStyle w:val="Hyperlink"/>
            <w:rFonts w:cstheme="minorHAnsi"/>
          </w:rPr>
          <w:t>"JS Fundamentals - May 2019"</w:t>
        </w:r>
      </w:hyperlink>
      <w:r w:rsidR="003C588E" w:rsidRPr="003C588E">
        <w:rPr>
          <w:rFonts w:cstheme="minorHAnsi"/>
        </w:rPr>
        <w:t xml:space="preserve">. </w:t>
      </w:r>
      <w:r w:rsidRPr="003C588E">
        <w:rPr>
          <w:rFonts w:cstheme="minorHAnsi"/>
        </w:rPr>
        <w:t xml:space="preserve">Submit your solutions in </w:t>
      </w:r>
      <w:r w:rsidRPr="003C588E">
        <w:rPr>
          <w:rFonts w:cstheme="minorHAnsi"/>
          <w:noProof/>
        </w:rPr>
        <w:t>the SoftUni</w:t>
      </w:r>
      <w:r w:rsidRPr="003C588E">
        <w:rPr>
          <w:rFonts w:cstheme="minorHAnsi"/>
        </w:rPr>
        <w:t xml:space="preserve"> judge system at </w:t>
      </w:r>
      <w:r w:rsidRPr="003C588E">
        <w:rPr>
          <w:rStyle w:val="Hyperlink"/>
          <w:rFonts w:cstheme="minorHAnsi"/>
        </w:rPr>
        <w:t xml:space="preserve"> </w:t>
      </w:r>
      <w:hyperlink r:id="rId9" w:history="1">
        <w:r w:rsidR="00884408">
          <w:rPr>
            <w:rStyle w:val="Hyperlink"/>
            <w:rFonts w:cstheme="minorHAnsi"/>
          </w:rPr>
          <w:t>judge.softuni.bg/Contests/1243/Arrays-Lab</w:t>
        </w:r>
      </w:hyperlink>
      <w:r w:rsidR="003C588E" w:rsidRPr="003C588E">
        <w:rPr>
          <w:rFonts w:cstheme="minorHAnsi"/>
        </w:rPr>
        <w:t>.</w:t>
      </w:r>
    </w:p>
    <w:p w14:paraId="0C39BD67" w14:textId="77777777" w:rsidR="0073728B" w:rsidRPr="00F63102" w:rsidRDefault="0073728B" w:rsidP="0073728B">
      <w:pPr>
        <w:pStyle w:val="Heading2"/>
        <w:ind w:left="360" w:hanging="360"/>
        <w:rPr>
          <w:highlight w:val="yellow"/>
        </w:rPr>
      </w:pPr>
      <w:r w:rsidRPr="00F63102">
        <w:rPr>
          <w:highlight w:val="yellow"/>
        </w:rPr>
        <w:t>Sum First and Last Array Elements</w:t>
      </w:r>
    </w:p>
    <w:p w14:paraId="1E23CF6B" w14:textId="113DA7B2" w:rsidR="0073728B" w:rsidRPr="008D6AD5" w:rsidRDefault="0073728B" w:rsidP="0073728B">
      <w:pPr>
        <w:rPr>
          <w:lang w:val="bg-BG"/>
        </w:rPr>
      </w:pPr>
      <w:r w:rsidRPr="00972B48">
        <w:t xml:space="preserve">Write a </w:t>
      </w:r>
      <w:r w:rsidRPr="00884408">
        <w:t>function</w:t>
      </w:r>
      <w:r w:rsidRPr="00972B48">
        <w:t xml:space="preserve"> that receives </w:t>
      </w:r>
      <w:r>
        <w:t xml:space="preserve">an </w:t>
      </w:r>
      <w:r w:rsidR="00275F8E" w:rsidRPr="00B57AE4">
        <w:rPr>
          <w:b/>
        </w:rPr>
        <w:t xml:space="preserve">array </w:t>
      </w:r>
      <w:r w:rsidRPr="00B57AE4">
        <w:rPr>
          <w:b/>
        </w:rPr>
        <w:t>of strings</w:t>
      </w:r>
      <w:r>
        <w:t xml:space="preserve"> and prints the sum of </w:t>
      </w:r>
      <w:r w:rsidRPr="00884408">
        <w:rPr>
          <w:b/>
        </w:rPr>
        <w:t>first</w:t>
      </w:r>
      <w:r>
        <w:t xml:space="preserve"> and </w:t>
      </w:r>
      <w:r w:rsidRPr="00B57AE4">
        <w:rPr>
          <w:b/>
        </w:rPr>
        <w:t>last</w:t>
      </w:r>
      <w:r>
        <w:t xml:space="preserve"> element in that array.</w:t>
      </w:r>
    </w:p>
    <w:p w14:paraId="5ED8FBC9" w14:textId="77777777" w:rsidR="0073728B" w:rsidRDefault="0073728B" w:rsidP="0073728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73728B" w:rsidRPr="004C40B4" w14:paraId="413E71FF" w14:textId="77777777" w:rsidTr="009C5A48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45402589" w14:textId="77777777" w:rsidR="0073728B" w:rsidRPr="00927CBC" w:rsidRDefault="0073728B" w:rsidP="009C5A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8ECD89A" w14:textId="77777777" w:rsidR="0073728B" w:rsidRPr="00927CBC" w:rsidRDefault="0073728B" w:rsidP="009C5A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3728B" w:rsidRPr="00874314" w14:paraId="462C5194" w14:textId="77777777" w:rsidTr="009C5A48">
        <w:tc>
          <w:tcPr>
            <w:tcW w:w="2852" w:type="dxa"/>
            <w:vAlign w:val="center"/>
          </w:tcPr>
          <w:p w14:paraId="13A82C9D" w14:textId="77777777" w:rsidR="0073728B" w:rsidRPr="0085277C" w:rsidRDefault="0073728B" w:rsidP="009C5A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['20', '30', '40']</w:t>
            </w:r>
          </w:p>
        </w:tc>
        <w:tc>
          <w:tcPr>
            <w:tcW w:w="1800" w:type="dxa"/>
            <w:vAlign w:val="center"/>
          </w:tcPr>
          <w:p w14:paraId="35C448DF" w14:textId="77777777" w:rsidR="0073728B" w:rsidRPr="0085277C" w:rsidRDefault="0073728B" w:rsidP="009C5A48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60</w:t>
            </w:r>
          </w:p>
        </w:tc>
      </w:tr>
      <w:tr w:rsidR="0073728B" w:rsidRPr="00874314" w14:paraId="2941A20D" w14:textId="77777777" w:rsidTr="009C5A48">
        <w:tc>
          <w:tcPr>
            <w:tcW w:w="2852" w:type="dxa"/>
            <w:vAlign w:val="center"/>
          </w:tcPr>
          <w:p w14:paraId="2D4267F1" w14:textId="77777777" w:rsidR="0073728B" w:rsidRPr="0085277C" w:rsidRDefault="0073728B" w:rsidP="009C5A48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['10', '17', '22', '33']</w:t>
            </w:r>
          </w:p>
        </w:tc>
        <w:tc>
          <w:tcPr>
            <w:tcW w:w="1800" w:type="dxa"/>
            <w:vAlign w:val="center"/>
          </w:tcPr>
          <w:p w14:paraId="679A65D6" w14:textId="77777777" w:rsidR="0073728B" w:rsidRPr="0085277C" w:rsidRDefault="0073728B" w:rsidP="009C5A4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43</w:t>
            </w:r>
          </w:p>
        </w:tc>
      </w:tr>
      <w:tr w:rsidR="0073728B" w:rsidRPr="00874314" w14:paraId="625B914F" w14:textId="77777777" w:rsidTr="009C5A48">
        <w:tc>
          <w:tcPr>
            <w:tcW w:w="2852" w:type="dxa"/>
            <w:vAlign w:val="center"/>
          </w:tcPr>
          <w:p w14:paraId="55F2A85C" w14:textId="77777777" w:rsidR="0073728B" w:rsidRDefault="0073728B" w:rsidP="009C5A48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['11', '58', '69']</w:t>
            </w:r>
          </w:p>
        </w:tc>
        <w:tc>
          <w:tcPr>
            <w:tcW w:w="1800" w:type="dxa"/>
            <w:vAlign w:val="center"/>
          </w:tcPr>
          <w:p w14:paraId="5931B0E1" w14:textId="77777777" w:rsidR="0073728B" w:rsidRDefault="0073728B" w:rsidP="009C5A4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80</w:t>
            </w:r>
          </w:p>
        </w:tc>
      </w:tr>
    </w:tbl>
    <w:p w14:paraId="6DE28147" w14:textId="77777777" w:rsidR="0073728B" w:rsidRDefault="0073728B" w:rsidP="0073728B">
      <w:pPr>
        <w:pStyle w:val="Heading3"/>
      </w:pPr>
      <w:r>
        <w:t>Hints</w:t>
      </w:r>
    </w:p>
    <w:p w14:paraId="25866B1E" w14:textId="3099C9F9" w:rsidR="0073728B" w:rsidRDefault="0073728B" w:rsidP="00884408">
      <w:pPr>
        <w:pStyle w:val="ListParagraph"/>
        <w:numPr>
          <w:ilvl w:val="0"/>
          <w:numId w:val="19"/>
        </w:numPr>
      </w:pPr>
      <w:r>
        <w:t xml:space="preserve">Use the </w:t>
      </w:r>
      <w:r w:rsidRPr="00884408">
        <w:rPr>
          <w:rStyle w:val="CodeChar"/>
        </w:rPr>
        <w:t>Number</w:t>
      </w:r>
      <w:r w:rsidR="00275F8E">
        <w:rPr>
          <w:rStyle w:val="CodeChar"/>
        </w:rPr>
        <w:t>()</w:t>
      </w:r>
      <w:r>
        <w:t xml:space="preserve"> function</w:t>
      </w:r>
    </w:p>
    <w:p w14:paraId="30C82E26" w14:textId="77777777" w:rsidR="0073728B" w:rsidRDefault="0073728B" w:rsidP="00275F8E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5F5289DF" wp14:editId="7C800E6B">
            <wp:extent cx="3269674" cy="998558"/>
            <wp:effectExtent l="19050" t="19050" r="2603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991" cy="999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F2FE4" w14:textId="77777777" w:rsidR="0073728B" w:rsidRPr="00462D3E" w:rsidRDefault="0073728B" w:rsidP="0073728B">
      <w:pPr>
        <w:pStyle w:val="Heading2"/>
        <w:ind w:left="360" w:hanging="360"/>
      </w:pPr>
      <w:r w:rsidRPr="00462D3E">
        <w:t xml:space="preserve">Day of </w:t>
      </w:r>
      <w:r>
        <w:t>W</w:t>
      </w:r>
      <w:r w:rsidRPr="00462D3E">
        <w:t>eek</w:t>
      </w:r>
    </w:p>
    <w:p w14:paraId="2C7332BF" w14:textId="77777777" w:rsidR="00884408" w:rsidRDefault="0073728B" w:rsidP="0073728B">
      <w:pPr>
        <w:rPr>
          <w:lang w:eastAsia="bg-BG"/>
        </w:rPr>
      </w:pPr>
      <w:r w:rsidRPr="00552026">
        <w:rPr>
          <w:lang w:eastAsia="bg-BG"/>
        </w:rPr>
        <w:t>Write a program which re</w:t>
      </w:r>
      <w:r>
        <w:rPr>
          <w:lang w:eastAsia="bg-BG"/>
        </w:rPr>
        <w:t xml:space="preserve">ceives a </w:t>
      </w:r>
      <w:r w:rsidRPr="00552026">
        <w:rPr>
          <w:b/>
          <w:lang w:eastAsia="bg-BG"/>
        </w:rPr>
        <w:t>number</w:t>
      </w:r>
      <w:r>
        <w:rPr>
          <w:lang w:eastAsia="bg-BG"/>
        </w:rPr>
        <w:t xml:space="preserve"> and prints the corresponding </w:t>
      </w:r>
      <w:r w:rsidRPr="00884408">
        <w:rPr>
          <w:b/>
          <w:lang w:eastAsia="bg-BG"/>
        </w:rPr>
        <w:t>name</w:t>
      </w:r>
      <w:r w:rsidRPr="00552026">
        <w:rPr>
          <w:lang w:eastAsia="bg-BG"/>
        </w:rPr>
        <w:t xml:space="preserve"> of the </w:t>
      </w:r>
      <w:r w:rsidRPr="00884408">
        <w:rPr>
          <w:b/>
          <w:lang w:eastAsia="bg-BG"/>
        </w:rPr>
        <w:t>day</w:t>
      </w:r>
      <w:r w:rsidRPr="00552026">
        <w:rPr>
          <w:lang w:eastAsia="bg-BG"/>
        </w:rPr>
        <w:t xml:space="preserve"> of week</w:t>
      </w:r>
      <w:r>
        <w:rPr>
          <w:lang w:eastAsia="bg-BG"/>
        </w:rPr>
        <w:t xml:space="preserve">. </w:t>
      </w:r>
    </w:p>
    <w:p w14:paraId="17FCE744" w14:textId="1CDB4FD6" w:rsidR="0073728B" w:rsidRPr="00552026" w:rsidRDefault="0073728B" w:rsidP="0073728B">
      <w:pPr>
        <w:rPr>
          <w:lang w:eastAsia="bg-BG"/>
        </w:rPr>
      </w:pPr>
      <w:r>
        <w:rPr>
          <w:lang w:eastAsia="bg-BG"/>
        </w:rPr>
        <w:t xml:space="preserve">If the number is </w:t>
      </w:r>
      <w:r w:rsidR="00884408" w:rsidRPr="00884408">
        <w:rPr>
          <w:b/>
          <w:lang w:val="en-GB" w:eastAsia="bg-BG"/>
        </w:rPr>
        <w:t>NOT</w:t>
      </w:r>
      <w:r>
        <w:rPr>
          <w:lang w:eastAsia="bg-BG"/>
        </w:rPr>
        <w:t xml:space="preserve"> a valid day, print '</w:t>
      </w:r>
      <w:r w:rsidRPr="00884408">
        <w:rPr>
          <w:rStyle w:val="CodeChar"/>
        </w:rPr>
        <w:t>Invalid day!</w:t>
      </w:r>
      <w:r>
        <w:rPr>
          <w:lang w:eastAsia="bg-BG"/>
        </w:rPr>
        <w:t>'.</w:t>
      </w:r>
    </w:p>
    <w:p w14:paraId="5C40E056" w14:textId="77777777" w:rsidR="0073728B" w:rsidRDefault="0073728B" w:rsidP="0073728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73728B" w:rsidRPr="004C40B4" w14:paraId="237AF5EF" w14:textId="77777777" w:rsidTr="009C5A48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3FEB2BC4" w14:textId="77777777" w:rsidR="0073728B" w:rsidRPr="00927CBC" w:rsidRDefault="0073728B" w:rsidP="008844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3BFAE6F4" w14:textId="77777777" w:rsidR="0073728B" w:rsidRPr="00927CBC" w:rsidRDefault="0073728B" w:rsidP="009C5A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3728B" w:rsidRPr="00874314" w14:paraId="3AF2871C" w14:textId="77777777" w:rsidTr="009C5A48">
        <w:tc>
          <w:tcPr>
            <w:tcW w:w="2582" w:type="dxa"/>
            <w:vAlign w:val="center"/>
          </w:tcPr>
          <w:p w14:paraId="3F399CC1" w14:textId="77777777" w:rsidR="0073728B" w:rsidRPr="0085277C" w:rsidRDefault="0073728B" w:rsidP="009C5A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3F642B" w14:textId="77777777" w:rsidR="0073728B" w:rsidRPr="0085277C" w:rsidRDefault="0073728B" w:rsidP="009C5A48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Wednesday</w:t>
            </w:r>
          </w:p>
        </w:tc>
      </w:tr>
      <w:tr w:rsidR="0073728B" w:rsidRPr="00874314" w14:paraId="4FDEB701" w14:textId="77777777" w:rsidTr="009C5A48">
        <w:tc>
          <w:tcPr>
            <w:tcW w:w="2582" w:type="dxa"/>
            <w:vAlign w:val="center"/>
          </w:tcPr>
          <w:p w14:paraId="05360D93" w14:textId="77777777" w:rsidR="0073728B" w:rsidRDefault="0073728B" w:rsidP="009C5A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05B37010" w14:textId="77777777" w:rsidR="0073728B" w:rsidRDefault="0073728B" w:rsidP="009C5A48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Saturday</w:t>
            </w:r>
          </w:p>
        </w:tc>
      </w:tr>
      <w:tr w:rsidR="0073728B" w:rsidRPr="00874314" w14:paraId="2E0A8892" w14:textId="77777777" w:rsidTr="009C5A48">
        <w:tc>
          <w:tcPr>
            <w:tcW w:w="2582" w:type="dxa"/>
            <w:vAlign w:val="center"/>
          </w:tcPr>
          <w:p w14:paraId="2E1F8D1D" w14:textId="77777777" w:rsidR="0073728B" w:rsidRPr="0085277C" w:rsidRDefault="0073728B" w:rsidP="009C5A48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0B754CA8" w14:textId="77777777" w:rsidR="0073728B" w:rsidRPr="0085277C" w:rsidRDefault="0073728B" w:rsidP="009C5A4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Invalid day!</w:t>
            </w:r>
          </w:p>
        </w:tc>
      </w:tr>
    </w:tbl>
    <w:p w14:paraId="65262413" w14:textId="77777777" w:rsidR="0073728B" w:rsidRDefault="0073728B" w:rsidP="0073728B">
      <w:pPr>
        <w:pStyle w:val="Heading3"/>
      </w:pPr>
      <w:r>
        <w:lastRenderedPageBreak/>
        <w:t>Hints</w:t>
      </w:r>
    </w:p>
    <w:p w14:paraId="0342E158" w14:textId="77777777" w:rsidR="0073728B" w:rsidRDefault="0073728B" w:rsidP="0073728B">
      <w:r w:rsidRPr="00FC631C">
        <w:rPr>
          <w:noProof/>
          <w:lang w:val="bg-BG" w:eastAsia="bg-BG"/>
        </w:rPr>
        <w:drawing>
          <wp:inline distT="0" distB="0" distL="0" distR="0" wp14:anchorId="57B619FA" wp14:editId="000F7673">
            <wp:extent cx="4239490" cy="1625080"/>
            <wp:effectExtent l="19050" t="19050" r="27940" b="13335"/>
            <wp:docPr id="1" name="Picture 1" descr="C:\Users\v\AppData\Local\Microsoft\Windows\INetCache\Content.Word\PhHg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\AppData\Local\Microsoft\Windows\INetCache\Content.Word\PhHgc6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3081" r="-551" b="-561"/>
                    <a:stretch/>
                  </pic:blipFill>
                  <pic:spPr bwMode="auto">
                    <a:xfrm>
                      <a:off x="0" y="0"/>
                      <a:ext cx="4253994" cy="16306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BAAC9" w14:textId="77777777" w:rsidR="0073728B" w:rsidRPr="00741D0C" w:rsidRDefault="0073728B" w:rsidP="0073728B">
      <w:pPr>
        <w:pStyle w:val="Heading2"/>
        <w:ind w:left="360" w:hanging="360"/>
        <w:rPr>
          <w:noProof/>
          <w:highlight w:val="yellow"/>
          <w:lang w:eastAsia="bg-BG"/>
        </w:rPr>
      </w:pPr>
      <w:r w:rsidRPr="00741D0C">
        <w:rPr>
          <w:noProof/>
          <w:highlight w:val="yellow"/>
          <w:lang w:eastAsia="bg-BG"/>
        </w:rPr>
        <w:t>Reverse an Array of Numbers</w:t>
      </w:r>
    </w:p>
    <w:p w14:paraId="1B63B53E" w14:textId="1143586D" w:rsidR="0073728B" w:rsidRDefault="00884408" w:rsidP="0073728B">
      <w:pPr>
        <w:rPr>
          <w:lang w:eastAsia="bg-BG"/>
        </w:rPr>
      </w:pPr>
      <w:r>
        <w:rPr>
          <w:lang w:val="en-GB" w:eastAsia="bg-BG"/>
        </w:rPr>
        <w:t xml:space="preserve">Write a program which </w:t>
      </w:r>
      <w:r>
        <w:rPr>
          <w:lang w:eastAsia="bg-BG"/>
        </w:rPr>
        <w:t>r</w:t>
      </w:r>
      <w:r w:rsidR="0073728B" w:rsidRPr="002B440E">
        <w:rPr>
          <w:lang w:eastAsia="bg-BG"/>
        </w:rPr>
        <w:t>eceive</w:t>
      </w:r>
      <w:r>
        <w:rPr>
          <w:lang w:eastAsia="bg-BG"/>
        </w:rPr>
        <w:t>s</w:t>
      </w:r>
      <w:r w:rsidR="0073728B" w:rsidRPr="002B440E">
        <w:rPr>
          <w:lang w:eastAsia="bg-BG"/>
        </w:rPr>
        <w:t xml:space="preserve"> a number </w:t>
      </w:r>
      <w:r w:rsidR="0073728B" w:rsidRPr="00884408">
        <w:rPr>
          <w:rStyle w:val="CodeChar"/>
        </w:rPr>
        <w:t>n</w:t>
      </w:r>
      <w:r w:rsidR="0073728B" w:rsidRPr="002B440E">
        <w:rPr>
          <w:lang w:eastAsia="bg-BG"/>
        </w:rPr>
        <w:t xml:space="preserve"> and an </w:t>
      </w:r>
      <w:r w:rsidR="0073728B" w:rsidRPr="002B440E">
        <w:rPr>
          <w:b/>
          <w:bCs/>
          <w:lang w:eastAsia="bg-BG"/>
        </w:rPr>
        <w:t>array</w:t>
      </w:r>
      <w:r w:rsidR="0073728B" w:rsidRPr="002B440E">
        <w:rPr>
          <w:lang w:eastAsia="bg-BG"/>
        </w:rPr>
        <w:t xml:space="preserve"> of elements</w:t>
      </w:r>
      <w:r>
        <w:rPr>
          <w:lang w:eastAsia="bg-BG"/>
        </w:rPr>
        <w:t>. Your task is to</w:t>
      </w:r>
      <w:r w:rsidR="0073728B" w:rsidRPr="002B440E">
        <w:rPr>
          <w:lang w:eastAsia="bg-BG"/>
        </w:rPr>
        <w:t xml:space="preserve"> </w:t>
      </w:r>
      <w:r w:rsidR="0073728B" w:rsidRPr="002B440E">
        <w:rPr>
          <w:b/>
          <w:bCs/>
          <w:lang w:eastAsia="bg-BG"/>
        </w:rPr>
        <w:t>create</w:t>
      </w:r>
      <w:r w:rsidR="0073728B" w:rsidRPr="002B440E">
        <w:rPr>
          <w:lang w:eastAsia="bg-BG"/>
        </w:rPr>
        <w:t xml:space="preserve"> a </w:t>
      </w:r>
      <w:r w:rsidR="0073728B" w:rsidRPr="00884408">
        <w:rPr>
          <w:bCs/>
          <w:lang w:eastAsia="bg-BG"/>
        </w:rPr>
        <w:t>new</w:t>
      </w:r>
      <w:r w:rsidR="0073728B" w:rsidRPr="002B440E">
        <w:rPr>
          <w:lang w:eastAsia="bg-BG"/>
        </w:rPr>
        <w:t xml:space="preserve"> array with </w:t>
      </w:r>
      <w:r w:rsidR="0073728B" w:rsidRPr="00884408">
        <w:rPr>
          <w:rStyle w:val="CodeChar"/>
        </w:rPr>
        <w:t>n</w:t>
      </w:r>
      <w:r w:rsidR="0073728B">
        <w:rPr>
          <w:lang w:eastAsia="bg-BG"/>
        </w:rPr>
        <w:t xml:space="preserve"> </w:t>
      </w:r>
      <w:r w:rsidR="0073728B" w:rsidRPr="002B440E">
        <w:rPr>
          <w:lang w:eastAsia="bg-BG"/>
        </w:rPr>
        <w:t xml:space="preserve">numbers, </w:t>
      </w:r>
      <w:r w:rsidR="0073728B" w:rsidRPr="002B440E">
        <w:rPr>
          <w:b/>
          <w:bCs/>
          <w:lang w:eastAsia="bg-BG"/>
        </w:rPr>
        <w:t>reverse</w:t>
      </w:r>
      <w:r w:rsidR="0073728B" w:rsidRPr="002B440E">
        <w:rPr>
          <w:lang w:eastAsia="bg-BG"/>
        </w:rPr>
        <w:t xml:space="preserve"> it and print its elements on a single line, </w:t>
      </w:r>
      <w:r w:rsidRPr="002B440E">
        <w:rPr>
          <w:lang w:eastAsia="bg-BG"/>
        </w:rPr>
        <w:t>space separated</w:t>
      </w:r>
      <w:r w:rsidR="0073728B">
        <w:rPr>
          <w:lang w:eastAsia="bg-BG"/>
        </w:rPr>
        <w:t>.</w:t>
      </w:r>
    </w:p>
    <w:p w14:paraId="5B2CDC4B" w14:textId="77777777" w:rsidR="0073728B" w:rsidRPr="00884408" w:rsidRDefault="0073728B" w:rsidP="0073728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73728B" w:rsidRPr="004C40B4" w14:paraId="09D375E3" w14:textId="77777777" w:rsidTr="009C5A48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630C221B" w14:textId="77777777" w:rsidR="0073728B" w:rsidRPr="00927CBC" w:rsidRDefault="0073728B" w:rsidP="009C5A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63853F1F" w14:textId="77777777" w:rsidR="0073728B" w:rsidRPr="00927CBC" w:rsidRDefault="0073728B" w:rsidP="009C5A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3728B" w:rsidRPr="00874314" w14:paraId="26132BA4" w14:textId="77777777" w:rsidTr="009C5A48">
        <w:trPr>
          <w:trHeight w:val="356"/>
        </w:trPr>
        <w:tc>
          <w:tcPr>
            <w:tcW w:w="3392" w:type="dxa"/>
            <w:vAlign w:val="center"/>
          </w:tcPr>
          <w:p w14:paraId="105E2EFA" w14:textId="77777777" w:rsidR="0073728B" w:rsidRPr="0085277C" w:rsidRDefault="0073728B" w:rsidP="009C5A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083CF86D" w14:textId="77777777" w:rsidR="0073728B" w:rsidRPr="0085277C" w:rsidRDefault="0073728B" w:rsidP="009C5A48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30 20 10</w:t>
            </w:r>
          </w:p>
        </w:tc>
      </w:tr>
      <w:tr w:rsidR="0073728B" w:rsidRPr="00874314" w14:paraId="7E14E58F" w14:textId="77777777" w:rsidTr="009C5A48">
        <w:tc>
          <w:tcPr>
            <w:tcW w:w="3392" w:type="dxa"/>
            <w:vAlign w:val="center"/>
          </w:tcPr>
          <w:p w14:paraId="487DF557" w14:textId="77777777" w:rsidR="0073728B" w:rsidRPr="0085277C" w:rsidRDefault="0073728B" w:rsidP="009C5A48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339DE61" w14:textId="77777777" w:rsidR="0073728B" w:rsidRPr="0085277C" w:rsidRDefault="0073728B" w:rsidP="009C5A4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5 99 20 -1</w:t>
            </w:r>
          </w:p>
        </w:tc>
      </w:tr>
      <w:tr w:rsidR="0073728B" w:rsidRPr="00874314" w14:paraId="0BDD88E3" w14:textId="77777777" w:rsidTr="009C5A48">
        <w:tc>
          <w:tcPr>
            <w:tcW w:w="3392" w:type="dxa"/>
            <w:vAlign w:val="center"/>
          </w:tcPr>
          <w:p w14:paraId="02B7933E" w14:textId="77777777" w:rsidR="0073728B" w:rsidRDefault="0073728B" w:rsidP="009C5A48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57986167" w14:textId="77777777" w:rsidR="0073728B" w:rsidRDefault="0073728B" w:rsidP="009C5A4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43 66</w:t>
            </w:r>
          </w:p>
        </w:tc>
      </w:tr>
    </w:tbl>
    <w:p w14:paraId="4CD91620" w14:textId="77777777" w:rsidR="0073728B" w:rsidRDefault="0073728B" w:rsidP="0073728B">
      <w:pPr>
        <w:pStyle w:val="Heading3"/>
        <w:rPr>
          <w:lang w:eastAsia="bg-BG"/>
        </w:rPr>
      </w:pPr>
      <w:r>
        <w:rPr>
          <w:lang w:eastAsia="bg-BG"/>
        </w:rPr>
        <w:t>Hints</w:t>
      </w:r>
    </w:p>
    <w:p w14:paraId="110B951B" w14:textId="55FBC248" w:rsidR="00884408" w:rsidRDefault="0073728B" w:rsidP="00884408">
      <w:pPr>
        <w:pStyle w:val="ListParagraph"/>
        <w:numPr>
          <w:ilvl w:val="0"/>
          <w:numId w:val="19"/>
        </w:numPr>
        <w:rPr>
          <w:lang w:eastAsia="bg-BG"/>
        </w:rPr>
      </w:pPr>
      <w:r>
        <w:rPr>
          <w:lang w:eastAsia="bg-BG"/>
        </w:rPr>
        <w:t xml:space="preserve">Use </w:t>
      </w:r>
      <w:r w:rsidRPr="00884408">
        <w:rPr>
          <w:rStyle w:val="CodeChar"/>
          <w:lang w:eastAsia="bg-BG"/>
        </w:rPr>
        <w:t>push</w:t>
      </w:r>
      <w:r w:rsidR="00884408">
        <w:rPr>
          <w:rStyle w:val="CodeChar"/>
          <w:lang w:eastAsia="bg-BG"/>
        </w:rPr>
        <w:t>()</w:t>
      </w:r>
      <w:r>
        <w:rPr>
          <w:lang w:eastAsia="bg-BG"/>
        </w:rPr>
        <w:t xml:space="preserve"> to add elements inside the new array</w:t>
      </w:r>
    </w:p>
    <w:p w14:paraId="3F32A32A" w14:textId="19D94A70" w:rsidR="0073728B" w:rsidRDefault="0073728B" w:rsidP="00884408">
      <w:pPr>
        <w:pStyle w:val="ListParagraph"/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6C3FB918" wp14:editId="5B9600E0">
            <wp:extent cx="3628390" cy="1247140"/>
            <wp:effectExtent l="19050" t="19050" r="10160" b="10160"/>
            <wp:docPr id="35" name="Picture 1" descr="ldpJ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pJSA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8"/>
                    <a:stretch/>
                  </pic:blipFill>
                  <pic:spPr bwMode="auto">
                    <a:xfrm>
                      <a:off x="0" y="0"/>
                      <a:ext cx="3650857" cy="1254862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A5E6C" w14:textId="03264455" w:rsidR="0073728B" w:rsidRDefault="0073728B" w:rsidP="00884408">
      <w:pPr>
        <w:pStyle w:val="ListParagraph"/>
        <w:numPr>
          <w:ilvl w:val="0"/>
          <w:numId w:val="19"/>
        </w:numPr>
        <w:rPr>
          <w:lang w:eastAsia="bg-BG"/>
        </w:rPr>
      </w:pPr>
      <w:r>
        <w:rPr>
          <w:lang w:eastAsia="bg-BG"/>
        </w:rPr>
        <w:t xml:space="preserve">Use </w:t>
      </w:r>
      <w:r w:rsidRPr="00884408">
        <w:rPr>
          <w:b/>
          <w:lang w:eastAsia="bg-BG"/>
        </w:rPr>
        <w:t>string interpolation</w:t>
      </w:r>
      <w:r>
        <w:rPr>
          <w:lang w:eastAsia="bg-BG"/>
        </w:rPr>
        <w:t xml:space="preserve"> for the output</w:t>
      </w:r>
    </w:p>
    <w:p w14:paraId="66F518BE" w14:textId="77777777" w:rsidR="0073728B" w:rsidRDefault="0073728B" w:rsidP="00884408">
      <w:pPr>
        <w:pStyle w:val="ListParagraph"/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76F77B08" wp14:editId="6396B4CA">
            <wp:extent cx="3628988" cy="1173711"/>
            <wp:effectExtent l="19050" t="19050" r="10160" b="26670"/>
            <wp:docPr id="36" name="Picture 2" descr="Xnq0r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nq0r5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00" cy="118092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3C3241D" w14:textId="77777777" w:rsidR="0073728B" w:rsidRPr="00741D0C" w:rsidRDefault="0073728B" w:rsidP="0073728B">
      <w:pPr>
        <w:pStyle w:val="Heading2"/>
        <w:ind w:left="360" w:hanging="360"/>
        <w:rPr>
          <w:highlight w:val="green"/>
          <w:lang w:eastAsia="bg-BG"/>
        </w:rPr>
      </w:pPr>
      <w:r w:rsidRPr="00741D0C">
        <w:rPr>
          <w:highlight w:val="green"/>
          <w:lang w:eastAsia="bg-BG"/>
        </w:rPr>
        <w:lastRenderedPageBreak/>
        <w:t>Reverse an Array of Strings</w:t>
      </w:r>
    </w:p>
    <w:p w14:paraId="48B21E01" w14:textId="77777777" w:rsidR="00884408" w:rsidRDefault="00884408" w:rsidP="0073728B">
      <w:pPr>
        <w:rPr>
          <w:lang w:eastAsia="bg-BG"/>
        </w:rPr>
      </w:pPr>
      <w:r>
        <w:rPr>
          <w:lang w:eastAsia="bg-BG"/>
        </w:rPr>
        <w:t>Write a program which r</w:t>
      </w:r>
      <w:r w:rsidR="0073728B" w:rsidRPr="00994EC3">
        <w:rPr>
          <w:lang w:eastAsia="bg-BG"/>
        </w:rPr>
        <w:t>eceive</w:t>
      </w:r>
      <w:r>
        <w:rPr>
          <w:lang w:eastAsia="bg-BG"/>
        </w:rPr>
        <w:t>s</w:t>
      </w:r>
      <w:r w:rsidR="0073728B" w:rsidRPr="00994EC3">
        <w:rPr>
          <w:lang w:eastAsia="bg-BG"/>
        </w:rPr>
        <w:t xml:space="preserve"> an </w:t>
      </w:r>
      <w:r w:rsidR="0073728B" w:rsidRPr="00994EC3">
        <w:rPr>
          <w:b/>
          <w:lang w:eastAsia="bg-BG"/>
        </w:rPr>
        <w:t>array of strings</w:t>
      </w:r>
      <w:r w:rsidR="0073728B" w:rsidRPr="00994EC3">
        <w:rPr>
          <w:lang w:eastAsia="bg-BG"/>
        </w:rPr>
        <w:t xml:space="preserve"> (space</w:t>
      </w:r>
      <w:r w:rsidR="0073728B">
        <w:rPr>
          <w:lang w:eastAsia="bg-BG"/>
        </w:rPr>
        <w:t xml:space="preserve"> separated values)</w:t>
      </w:r>
      <w:r>
        <w:rPr>
          <w:lang w:eastAsia="bg-BG"/>
        </w:rPr>
        <w:t>.</w:t>
      </w:r>
      <w:r w:rsidR="0073728B">
        <w:rPr>
          <w:lang w:eastAsia="bg-BG"/>
        </w:rPr>
        <w:t xml:space="preserve"> </w:t>
      </w:r>
      <w:r>
        <w:rPr>
          <w:lang w:eastAsia="bg-BG"/>
        </w:rPr>
        <w:t>Your task is to r</w:t>
      </w:r>
      <w:r w:rsidR="0073728B">
        <w:rPr>
          <w:lang w:eastAsia="bg-BG"/>
        </w:rPr>
        <w:t xml:space="preserve">everse it and print its elements. </w:t>
      </w:r>
      <w:r w:rsidR="0073728B" w:rsidRPr="00460182">
        <w:rPr>
          <w:b/>
          <w:lang w:eastAsia="bg-BG"/>
        </w:rPr>
        <w:t>Swap</w:t>
      </w:r>
      <w:r w:rsidR="0073728B">
        <w:rPr>
          <w:lang w:eastAsia="bg-BG"/>
        </w:rPr>
        <w:t xml:space="preserve"> elements. </w:t>
      </w:r>
    </w:p>
    <w:p w14:paraId="3F91A28C" w14:textId="77777777" w:rsidR="0073728B" w:rsidRDefault="0073728B" w:rsidP="0073728B">
      <w:pPr>
        <w:pStyle w:val="Heading3"/>
        <w:rPr>
          <w:lang w:eastAsia="bg-BG"/>
        </w:rPr>
      </w:pPr>
      <w:r>
        <w:rPr>
          <w:lang w:eastAsia="bg-BG"/>
        </w:rPr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1936"/>
        <w:gridCol w:w="4253"/>
      </w:tblGrid>
      <w:tr w:rsidR="00995CBD" w:rsidRPr="004C40B4" w14:paraId="42BB6313" w14:textId="733C9588" w:rsidTr="00995CBD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5115AE40" w14:textId="77777777" w:rsidR="00995CBD" w:rsidRPr="00927CBC" w:rsidRDefault="00995CBD" w:rsidP="009C5A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47CA9B7A" w14:textId="77777777" w:rsidR="00995CBD" w:rsidRPr="00927CBC" w:rsidRDefault="00995CBD" w:rsidP="009C5A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6416768" w14:textId="05E85101" w:rsidR="00995CBD" w:rsidRDefault="00995CBD" w:rsidP="009C5A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5CBD" w:rsidRPr="00874314" w14:paraId="58FE9348" w14:textId="4628FB4A" w:rsidTr="00995CBD">
        <w:trPr>
          <w:trHeight w:val="356"/>
        </w:trPr>
        <w:tc>
          <w:tcPr>
            <w:tcW w:w="3281" w:type="dxa"/>
            <w:vAlign w:val="center"/>
          </w:tcPr>
          <w:p w14:paraId="29D49BE2" w14:textId="77777777" w:rsidR="00995CBD" w:rsidRPr="0085277C" w:rsidRDefault="00995CBD" w:rsidP="009C5A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['a', 'b', 'c', 'd', 'e']</w:t>
            </w:r>
          </w:p>
        </w:tc>
        <w:tc>
          <w:tcPr>
            <w:tcW w:w="1936" w:type="dxa"/>
            <w:vAlign w:val="center"/>
          </w:tcPr>
          <w:p w14:paraId="5C6CE79F" w14:textId="77777777" w:rsidR="00995CBD" w:rsidRPr="0085277C" w:rsidRDefault="00995CBD" w:rsidP="009C5A48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eastAsia="Times New Roman" w:cstheme="minorHAnsi"/>
                <w:color w:val="000000"/>
              </w:rPr>
              <w:t xml:space="preserve">e d c b a </w:t>
            </w:r>
          </w:p>
        </w:tc>
        <w:tc>
          <w:tcPr>
            <w:tcW w:w="4253" w:type="dxa"/>
          </w:tcPr>
          <w:p w14:paraId="2D3D1F20" w14:textId="10E81274" w:rsidR="00995CBD" w:rsidRDefault="00995CBD" w:rsidP="009C5A48">
            <w:pPr>
              <w:spacing w:before="0"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995CBD">
              <w:rPr>
                <w:rFonts w:eastAsia="Times New Roman" w:cstheme="minorHAnsi"/>
                <w:b/>
                <w:color w:val="000000"/>
              </w:rPr>
              <w:t>last</w:t>
            </w:r>
            <w:r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995CBD">
              <w:rPr>
                <w:rFonts w:eastAsia="Times New Roman" w:cstheme="minorHAnsi"/>
                <w:b/>
                <w:color w:val="000000"/>
              </w:rPr>
              <w:t>first</w:t>
            </w:r>
            <w:r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995CBD" w:rsidRPr="00874314" w14:paraId="0F224837" w14:textId="1CDFCEEA" w:rsidTr="00995CBD">
        <w:tc>
          <w:tcPr>
            <w:tcW w:w="3281" w:type="dxa"/>
            <w:vAlign w:val="center"/>
          </w:tcPr>
          <w:p w14:paraId="396506CD" w14:textId="77777777" w:rsidR="00995CBD" w:rsidRPr="0085277C" w:rsidRDefault="00995CBD" w:rsidP="009C5A4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1936" w:type="dxa"/>
            <w:vAlign w:val="center"/>
          </w:tcPr>
          <w:p w14:paraId="73C2B18C" w14:textId="77777777" w:rsidR="00995CBD" w:rsidRPr="0085277C" w:rsidRDefault="00995CBD" w:rsidP="009C5A4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nop klm hig def abc</w:t>
            </w:r>
          </w:p>
        </w:tc>
        <w:tc>
          <w:tcPr>
            <w:tcW w:w="4253" w:type="dxa"/>
          </w:tcPr>
          <w:p w14:paraId="5111BB00" w14:textId="77777777" w:rsidR="00995CBD" w:rsidRDefault="00995CBD" w:rsidP="009C5A48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995CBD" w:rsidRPr="00874314" w14:paraId="04342E36" w14:textId="303FE098" w:rsidTr="00995CBD">
        <w:tc>
          <w:tcPr>
            <w:tcW w:w="3281" w:type="dxa"/>
            <w:vAlign w:val="center"/>
          </w:tcPr>
          <w:p w14:paraId="31391F4D" w14:textId="77777777" w:rsidR="00995CBD" w:rsidRDefault="00995CBD" w:rsidP="009C5A48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1936" w:type="dxa"/>
            <w:vAlign w:val="center"/>
          </w:tcPr>
          <w:p w14:paraId="7772A516" w14:textId="77777777" w:rsidR="00995CBD" w:rsidRDefault="00995CBD" w:rsidP="009C5A4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dd 0 123 33</w:t>
            </w:r>
          </w:p>
        </w:tc>
        <w:tc>
          <w:tcPr>
            <w:tcW w:w="4253" w:type="dxa"/>
          </w:tcPr>
          <w:p w14:paraId="1D97E8C9" w14:textId="77777777" w:rsidR="00995CBD" w:rsidRDefault="00995CBD" w:rsidP="009C5A48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</w:tbl>
    <w:p w14:paraId="60DD92C6" w14:textId="77777777" w:rsidR="0073728B" w:rsidRDefault="0073728B" w:rsidP="0073728B">
      <w:pPr>
        <w:pStyle w:val="Heading3"/>
        <w:rPr>
          <w:lang w:eastAsia="bg-BG"/>
        </w:rPr>
      </w:pPr>
      <w:r>
        <w:rPr>
          <w:lang w:eastAsia="bg-BG"/>
        </w:rPr>
        <w:t>Hints</w:t>
      </w:r>
    </w:p>
    <w:p w14:paraId="01DAAD98" w14:textId="77777777" w:rsidR="00995CBD" w:rsidRDefault="0073728B" w:rsidP="00995CBD">
      <w:pPr>
        <w:pStyle w:val="ListParagraph"/>
        <w:numPr>
          <w:ilvl w:val="0"/>
          <w:numId w:val="19"/>
        </w:numPr>
        <w:rPr>
          <w:lang w:eastAsia="bg-BG"/>
        </w:rPr>
      </w:pPr>
      <w:r>
        <w:rPr>
          <w:lang w:eastAsia="bg-BG"/>
        </w:rPr>
        <w:t>Loop to the</w:t>
      </w:r>
      <w:r w:rsidRPr="00995CBD">
        <w:rPr>
          <w:b/>
          <w:lang w:eastAsia="bg-BG"/>
        </w:rPr>
        <w:t xml:space="preserve"> half-length </w:t>
      </w:r>
      <w:r>
        <w:rPr>
          <w:lang w:eastAsia="bg-BG"/>
        </w:rPr>
        <w:t>of the array</w:t>
      </w:r>
    </w:p>
    <w:p w14:paraId="2F54A8DF" w14:textId="3D42598A" w:rsidR="0073728B" w:rsidRDefault="0073728B" w:rsidP="00995CBD">
      <w:pPr>
        <w:pStyle w:val="ListParagraph"/>
        <w:numPr>
          <w:ilvl w:val="0"/>
          <w:numId w:val="19"/>
        </w:numPr>
        <w:rPr>
          <w:lang w:eastAsia="bg-BG"/>
        </w:rPr>
      </w:pPr>
      <w:r>
        <w:rPr>
          <w:lang w:eastAsia="bg-BG"/>
        </w:rPr>
        <w:t xml:space="preserve">Create a </w:t>
      </w:r>
      <w:r w:rsidRPr="00275F8E">
        <w:rPr>
          <w:lang w:eastAsia="bg-BG"/>
        </w:rPr>
        <w:t>function</w:t>
      </w:r>
      <w:r>
        <w:rPr>
          <w:lang w:eastAsia="bg-BG"/>
        </w:rPr>
        <w:t xml:space="preserve"> to swap </w:t>
      </w:r>
      <w:r w:rsidRPr="00995CBD">
        <w:rPr>
          <w:b/>
          <w:lang w:eastAsia="bg-BG"/>
        </w:rPr>
        <w:t>two elements</w:t>
      </w:r>
      <w:r>
        <w:rPr>
          <w:lang w:eastAsia="bg-BG"/>
        </w:rPr>
        <w:t xml:space="preserve"> inside an array</w:t>
      </w:r>
    </w:p>
    <w:p w14:paraId="5DDF3EEA" w14:textId="77777777" w:rsidR="0073728B" w:rsidRDefault="0073728B" w:rsidP="0073728B">
      <w:pPr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69F36BA5" wp14:editId="3244D631">
            <wp:extent cx="4701898" cy="2009582"/>
            <wp:effectExtent l="19050" t="19050" r="22860" b="10160"/>
            <wp:docPr id="2" name="Picture 3" descr="OM5lI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5lIwU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"/>
                    <a:stretch/>
                  </pic:blipFill>
                  <pic:spPr bwMode="auto">
                    <a:xfrm>
                      <a:off x="0" y="0"/>
                      <a:ext cx="4710876" cy="2013419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D70EC" w14:textId="77777777" w:rsidR="0073728B" w:rsidRDefault="0073728B" w:rsidP="0073728B">
      <w:pPr>
        <w:pStyle w:val="Heading2"/>
        <w:ind w:left="360" w:hanging="360"/>
        <w:rPr>
          <w:lang w:eastAsia="bg-BG"/>
        </w:rPr>
      </w:pPr>
      <w:r>
        <w:rPr>
          <w:lang w:eastAsia="bg-BG"/>
        </w:rPr>
        <w:t>Sum Even Numbers</w:t>
      </w:r>
    </w:p>
    <w:p w14:paraId="5F61E65F" w14:textId="27E69218" w:rsidR="0073728B" w:rsidRDefault="00995CBD" w:rsidP="0073728B">
      <w:pPr>
        <w:rPr>
          <w:lang w:val="en-GB"/>
        </w:rPr>
      </w:pPr>
      <w:r>
        <w:rPr>
          <w:lang w:val="en-GB"/>
        </w:rPr>
        <w:t>Write a program which r</w:t>
      </w:r>
      <w:r w:rsidR="0073728B">
        <w:rPr>
          <w:lang w:val="en-GB"/>
        </w:rPr>
        <w:t>eceive</w:t>
      </w:r>
      <w:r>
        <w:rPr>
          <w:lang w:val="en-GB"/>
        </w:rPr>
        <w:t>s</w:t>
      </w:r>
      <w:r w:rsidR="0073728B">
        <w:rPr>
          <w:lang w:val="en-GB"/>
        </w:rPr>
        <w:t xml:space="preserve"> an </w:t>
      </w:r>
      <w:r w:rsidR="0073728B" w:rsidRPr="00F95A7D">
        <w:rPr>
          <w:b/>
          <w:lang w:val="en-GB"/>
        </w:rPr>
        <w:t xml:space="preserve">array </w:t>
      </w:r>
      <w:r w:rsidR="0073728B" w:rsidRPr="00995CBD">
        <w:rPr>
          <w:lang w:val="en-GB"/>
        </w:rPr>
        <w:t>of</w:t>
      </w:r>
      <w:r w:rsidR="0073728B" w:rsidRPr="00F95A7D">
        <w:rPr>
          <w:b/>
          <w:lang w:val="en-GB"/>
        </w:rPr>
        <w:t xml:space="preserve"> </w:t>
      </w:r>
      <w:r w:rsidR="0073728B" w:rsidRPr="00995CBD">
        <w:rPr>
          <w:lang w:val="en-GB"/>
        </w:rPr>
        <w:t>strings</w:t>
      </w:r>
      <w:r>
        <w:rPr>
          <w:b/>
          <w:lang w:val="en-GB"/>
        </w:rPr>
        <w:t>,</w:t>
      </w:r>
      <w:r w:rsidR="0073728B">
        <w:rPr>
          <w:lang w:val="en-GB"/>
        </w:rPr>
        <w:t xml:space="preserve"> </w:t>
      </w:r>
      <w:r w:rsidR="0073728B" w:rsidRPr="00995CBD">
        <w:rPr>
          <w:b/>
          <w:lang w:val="en-GB"/>
        </w:rPr>
        <w:t>parse</w:t>
      </w:r>
      <w:r w:rsidR="0073728B">
        <w:rPr>
          <w:lang w:val="en-GB"/>
        </w:rPr>
        <w:t xml:space="preserve"> them to </w:t>
      </w:r>
      <w:r w:rsidR="0073728B" w:rsidRPr="00995CBD">
        <w:rPr>
          <w:lang w:val="en-GB"/>
        </w:rPr>
        <w:t>numbers</w:t>
      </w:r>
      <w:r w:rsidR="0073728B">
        <w:rPr>
          <w:lang w:val="en-GB"/>
        </w:rPr>
        <w:t xml:space="preserve"> and </w:t>
      </w:r>
      <w:r w:rsidR="0073728B" w:rsidRPr="00995CBD">
        <w:rPr>
          <w:b/>
          <w:lang w:val="en-GB"/>
        </w:rPr>
        <w:t>sum</w:t>
      </w:r>
      <w:r w:rsidR="0073728B">
        <w:rPr>
          <w:lang w:val="en-GB"/>
        </w:rPr>
        <w:t xml:space="preserve"> only the </w:t>
      </w:r>
      <w:r w:rsidR="0073728B" w:rsidRPr="00F95A7D">
        <w:rPr>
          <w:b/>
          <w:lang w:val="en-GB"/>
        </w:rPr>
        <w:t>even</w:t>
      </w:r>
      <w:r w:rsidR="0073728B">
        <w:rPr>
          <w:lang w:val="en-GB"/>
        </w:rPr>
        <w:t xml:space="preserve"> numbers.</w:t>
      </w:r>
    </w:p>
    <w:p w14:paraId="49CFC625" w14:textId="77777777" w:rsidR="0073728B" w:rsidRDefault="0073728B" w:rsidP="0073728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977"/>
      </w:tblGrid>
      <w:tr w:rsidR="0073728B" w:rsidRPr="004C40B4" w14:paraId="7D410CCD" w14:textId="77777777" w:rsidTr="009C5A48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42F1480B" w14:textId="77777777" w:rsidR="0073728B" w:rsidRPr="00927CBC" w:rsidRDefault="0073728B" w:rsidP="009C5A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65963A" w14:textId="77777777" w:rsidR="0073728B" w:rsidRPr="00927CBC" w:rsidRDefault="0073728B" w:rsidP="009C5A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3728B" w:rsidRPr="00874314" w14:paraId="06F97A71" w14:textId="77777777" w:rsidTr="009C5A48">
        <w:tc>
          <w:tcPr>
            <w:tcW w:w="2382" w:type="dxa"/>
            <w:vAlign w:val="center"/>
          </w:tcPr>
          <w:p w14:paraId="43951D97" w14:textId="77777777" w:rsidR="0073728B" w:rsidRPr="00995CBD" w:rsidRDefault="0073728B" w:rsidP="009C5A48">
            <w:pPr>
              <w:spacing w:before="0" w:after="0"/>
              <w:rPr>
                <w:rFonts w:cstheme="minorHAnsi"/>
                <w:noProof/>
              </w:rPr>
            </w:pPr>
            <w:r w:rsidRPr="00995CBD">
              <w:rPr>
                <w:rFonts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A9D1347" w14:textId="77777777" w:rsidR="0073728B" w:rsidRPr="00995CBD" w:rsidRDefault="0073728B" w:rsidP="009C5A48">
            <w:pPr>
              <w:spacing w:before="0" w:after="0"/>
              <w:rPr>
                <w:rFonts w:cstheme="minorHAnsi"/>
                <w:noProof/>
              </w:rPr>
            </w:pPr>
            <w:r w:rsidRPr="00995CBD">
              <w:rPr>
                <w:rFonts w:cstheme="minorHAnsi"/>
                <w:noProof/>
              </w:rPr>
              <w:t>12</w:t>
            </w:r>
          </w:p>
        </w:tc>
      </w:tr>
      <w:tr w:rsidR="0073728B" w:rsidRPr="00874314" w14:paraId="18EFEDC6" w14:textId="77777777" w:rsidTr="009C5A48">
        <w:tc>
          <w:tcPr>
            <w:tcW w:w="2382" w:type="dxa"/>
            <w:vAlign w:val="center"/>
          </w:tcPr>
          <w:p w14:paraId="2BDAE6E4" w14:textId="77777777" w:rsidR="0073728B" w:rsidRPr="00995CBD" w:rsidRDefault="0073728B" w:rsidP="009C5A48">
            <w:pPr>
              <w:spacing w:before="0" w:after="0"/>
              <w:rPr>
                <w:rFonts w:cstheme="minorHAnsi"/>
                <w:noProof/>
              </w:rPr>
            </w:pPr>
            <w:r w:rsidRPr="00995CBD">
              <w:rPr>
                <w:rFonts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07D88842" w14:textId="77777777" w:rsidR="0073728B" w:rsidRPr="00995CBD" w:rsidRDefault="0073728B" w:rsidP="009C5A48">
            <w:pPr>
              <w:spacing w:before="0" w:after="0"/>
              <w:rPr>
                <w:rFonts w:cstheme="minorHAnsi"/>
                <w:noProof/>
              </w:rPr>
            </w:pPr>
            <w:r w:rsidRPr="00995CBD">
              <w:rPr>
                <w:rFonts w:cstheme="minorHAnsi"/>
                <w:bCs/>
                <w:noProof/>
              </w:rPr>
              <w:t>0</w:t>
            </w:r>
          </w:p>
        </w:tc>
      </w:tr>
      <w:tr w:rsidR="0073728B" w:rsidRPr="00874314" w14:paraId="44B1E903" w14:textId="77777777" w:rsidTr="009C5A48">
        <w:tc>
          <w:tcPr>
            <w:tcW w:w="2382" w:type="dxa"/>
            <w:vAlign w:val="center"/>
          </w:tcPr>
          <w:p w14:paraId="47817555" w14:textId="77777777" w:rsidR="0073728B" w:rsidRPr="00995CBD" w:rsidRDefault="0073728B" w:rsidP="009C5A48">
            <w:pPr>
              <w:spacing w:before="0" w:after="0"/>
              <w:rPr>
                <w:rFonts w:cstheme="minorHAnsi"/>
                <w:noProof/>
              </w:rPr>
            </w:pPr>
            <w:r w:rsidRPr="00995CBD">
              <w:rPr>
                <w:rFonts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4C7F24C1" w14:textId="77777777" w:rsidR="0073728B" w:rsidRPr="00995CBD" w:rsidRDefault="0073728B" w:rsidP="009C5A48">
            <w:pPr>
              <w:spacing w:before="0" w:after="0"/>
              <w:rPr>
                <w:rFonts w:cstheme="minorHAnsi"/>
                <w:bCs/>
                <w:noProof/>
              </w:rPr>
            </w:pPr>
            <w:r w:rsidRPr="00995CBD">
              <w:rPr>
                <w:rFonts w:cstheme="minorHAnsi"/>
                <w:bCs/>
                <w:noProof/>
              </w:rPr>
              <w:t>30</w:t>
            </w:r>
          </w:p>
        </w:tc>
      </w:tr>
    </w:tbl>
    <w:p w14:paraId="7844FD51" w14:textId="77777777" w:rsidR="0073728B" w:rsidRDefault="0073728B" w:rsidP="0073728B">
      <w:pPr>
        <w:pStyle w:val="Heading3"/>
      </w:pPr>
      <w:r>
        <w:lastRenderedPageBreak/>
        <w:t>Hints</w:t>
      </w:r>
    </w:p>
    <w:p w14:paraId="09B6F57B" w14:textId="0F9FFFDE" w:rsidR="0073728B" w:rsidRPr="00995CBD" w:rsidRDefault="00275F8E" w:rsidP="00995CB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</w:t>
      </w:r>
      <w:r w:rsidR="0073728B" w:rsidRPr="00995CBD">
        <w:rPr>
          <w:lang w:val="en-GB"/>
        </w:rPr>
        <w:t>arse</w:t>
      </w:r>
      <w:r w:rsidR="00995CBD" w:rsidRPr="00995CBD">
        <w:rPr>
          <w:lang w:val="en-GB"/>
        </w:rPr>
        <w:t xml:space="preserve"> each string</w:t>
      </w:r>
      <w:r w:rsidR="0073728B" w:rsidRPr="00995CBD">
        <w:rPr>
          <w:lang w:val="en-GB"/>
        </w:rPr>
        <w:t xml:space="preserve"> to number</w:t>
      </w:r>
    </w:p>
    <w:p w14:paraId="4AF41645" w14:textId="77777777" w:rsidR="0073728B" w:rsidRPr="00995CBD" w:rsidRDefault="0073728B" w:rsidP="00995CBD">
      <w:pPr>
        <w:pStyle w:val="ListParagrap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850C25A" wp14:editId="5D3CD2B5">
            <wp:extent cx="4426528" cy="1040336"/>
            <wp:effectExtent l="19050" t="19050" r="12700" b="26670"/>
            <wp:docPr id="4" name="Picture 4" descr="mFfRt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FfRtd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41" cy="104191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0743D0" w14:textId="052B7F11" w:rsidR="0073728B" w:rsidRPr="00995CBD" w:rsidRDefault="00275F8E" w:rsidP="00995CB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Create</w:t>
      </w:r>
      <w:r w:rsidR="0073728B" w:rsidRPr="00995CBD">
        <w:rPr>
          <w:lang w:val="en-GB"/>
        </w:rPr>
        <w:t xml:space="preserve"> a variable for the sum</w:t>
      </w:r>
    </w:p>
    <w:p w14:paraId="5EC147DF" w14:textId="77777777" w:rsidR="0073728B" w:rsidRPr="00995CBD" w:rsidRDefault="0073728B" w:rsidP="00995CBD">
      <w:pPr>
        <w:pStyle w:val="ListParagrap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16C45B2" wp14:editId="31BA6C45">
            <wp:extent cx="1615440" cy="388620"/>
            <wp:effectExtent l="19050" t="19050" r="22860" b="11430"/>
            <wp:docPr id="5" name="Picture 5" descr="wH1zb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1zbz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88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959CEB3" w14:textId="6751A206" w:rsidR="0073728B" w:rsidRPr="00995CBD" w:rsidRDefault="0073728B" w:rsidP="00995CBD">
      <w:pPr>
        <w:pStyle w:val="ListParagraph"/>
        <w:numPr>
          <w:ilvl w:val="0"/>
          <w:numId w:val="20"/>
        </w:numPr>
        <w:rPr>
          <w:lang w:val="en-GB"/>
        </w:rPr>
      </w:pPr>
      <w:r w:rsidRPr="00995CBD">
        <w:rPr>
          <w:lang w:val="en-GB"/>
        </w:rPr>
        <w:t xml:space="preserve">Iterate through all elements in the array with </w:t>
      </w:r>
      <w:r w:rsidRPr="00995CBD">
        <w:rPr>
          <w:rStyle w:val="CodeChar"/>
          <w:lang w:val="en-GB"/>
        </w:rPr>
        <w:t>for-of</w:t>
      </w:r>
      <w:r w:rsidRPr="00995CBD">
        <w:rPr>
          <w:lang w:val="en-GB"/>
        </w:rPr>
        <w:t xml:space="preserve"> loop</w:t>
      </w:r>
    </w:p>
    <w:p w14:paraId="355BAA0E" w14:textId="0760F871" w:rsidR="0073728B" w:rsidRPr="00995CBD" w:rsidRDefault="0073728B" w:rsidP="00995CBD">
      <w:pPr>
        <w:pStyle w:val="ListParagraph"/>
        <w:numPr>
          <w:ilvl w:val="0"/>
          <w:numId w:val="20"/>
        </w:numPr>
        <w:rPr>
          <w:lang w:val="en-GB"/>
        </w:rPr>
      </w:pPr>
      <w:r w:rsidRPr="00995CBD">
        <w:rPr>
          <w:lang w:val="en-GB"/>
        </w:rPr>
        <w:t xml:space="preserve">Check if the number is </w:t>
      </w:r>
      <w:r w:rsidRPr="00995CBD">
        <w:rPr>
          <w:b/>
          <w:lang w:val="en-GB"/>
        </w:rPr>
        <w:t>even</w:t>
      </w:r>
    </w:p>
    <w:p w14:paraId="1897ACB0" w14:textId="77777777" w:rsidR="0073728B" w:rsidRPr="00995CBD" w:rsidRDefault="0073728B" w:rsidP="00995CBD">
      <w:pPr>
        <w:pStyle w:val="ListParagrap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33A703D" wp14:editId="43F08863">
            <wp:extent cx="2745468" cy="1109140"/>
            <wp:effectExtent l="19050" t="19050" r="17145" b="15240"/>
            <wp:docPr id="7" name="Picture 7" descr="EeE39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eE39L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76" cy="111112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DC88800" w14:textId="41C19CDE" w:rsidR="0073728B" w:rsidRPr="005A29EA" w:rsidRDefault="0073728B" w:rsidP="00995CBD">
      <w:pPr>
        <w:pStyle w:val="ListParagraph"/>
        <w:numPr>
          <w:ilvl w:val="0"/>
          <w:numId w:val="20"/>
        </w:numPr>
        <w:rPr>
          <w:highlight w:val="green"/>
          <w:lang w:val="en-GB"/>
        </w:rPr>
      </w:pPr>
      <w:r w:rsidRPr="005A29EA">
        <w:rPr>
          <w:highlight w:val="green"/>
          <w:lang w:val="en-GB"/>
        </w:rPr>
        <w:t>Print the total sum</w:t>
      </w:r>
    </w:p>
    <w:p w14:paraId="270975ED" w14:textId="77777777" w:rsidR="0073728B" w:rsidRPr="005A29EA" w:rsidRDefault="0073728B" w:rsidP="0073728B">
      <w:pPr>
        <w:pStyle w:val="Heading2"/>
        <w:ind w:left="360" w:hanging="360"/>
        <w:rPr>
          <w:highlight w:val="green"/>
          <w:lang w:val="en-GB"/>
        </w:rPr>
      </w:pPr>
      <w:r w:rsidRPr="005A29EA">
        <w:rPr>
          <w:highlight w:val="green"/>
          <w:lang w:val="en-GB"/>
        </w:rPr>
        <w:t>Even and Odd Subtraction</w:t>
      </w:r>
    </w:p>
    <w:p w14:paraId="30FDD499" w14:textId="77777777" w:rsidR="0073728B" w:rsidRDefault="0073728B" w:rsidP="0073728B">
      <w:pPr>
        <w:rPr>
          <w:lang w:val="en-GB"/>
        </w:rPr>
      </w:pPr>
      <w:r w:rsidRPr="004829DA">
        <w:rPr>
          <w:lang w:val="en-GB"/>
        </w:rPr>
        <w:t xml:space="preserve">Write a program that </w:t>
      </w:r>
      <w:r>
        <w:rPr>
          <w:lang w:val="en-GB"/>
        </w:rPr>
        <w:t>calculates</w:t>
      </w:r>
      <w:r w:rsidRPr="004829DA">
        <w:rPr>
          <w:lang w:val="en-GB"/>
        </w:rPr>
        <w:t xml:space="preserve"> the </w:t>
      </w:r>
      <w:r w:rsidRPr="00D73D5C">
        <w:rPr>
          <w:b/>
          <w:lang w:val="en-GB"/>
        </w:rPr>
        <w:t>difference</w:t>
      </w:r>
      <w:r w:rsidRPr="004829DA">
        <w:rPr>
          <w:lang w:val="en-GB"/>
        </w:rPr>
        <w:t xml:space="preserve"> between the sum of the </w:t>
      </w:r>
      <w:r w:rsidRPr="00995CBD">
        <w:rPr>
          <w:b/>
          <w:lang w:val="en-GB"/>
        </w:rPr>
        <w:t>even</w:t>
      </w:r>
      <w:r w:rsidRPr="004829DA">
        <w:rPr>
          <w:lang w:val="en-GB"/>
        </w:rPr>
        <w:t xml:space="preserve"> and the sum of the </w:t>
      </w:r>
      <w:r w:rsidRPr="00995CBD">
        <w:rPr>
          <w:b/>
          <w:lang w:val="en-GB"/>
        </w:rPr>
        <w:t>odd</w:t>
      </w:r>
      <w:r w:rsidRPr="004829DA">
        <w:rPr>
          <w:lang w:val="en-GB"/>
        </w:rPr>
        <w:t xml:space="preserve"> numbers in an array</w:t>
      </w:r>
      <w:r>
        <w:rPr>
          <w:lang w:val="en-GB"/>
        </w:rPr>
        <w:t>.</w:t>
      </w:r>
    </w:p>
    <w:p w14:paraId="14D1C0B6" w14:textId="77777777" w:rsidR="0073728B" w:rsidRDefault="0073728B" w:rsidP="0073728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73728B" w:rsidRPr="004C40B4" w14:paraId="181B881B" w14:textId="77777777" w:rsidTr="00995CBD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4DDAB266" w14:textId="77777777" w:rsidR="0073728B" w:rsidRPr="00927CBC" w:rsidRDefault="0073728B" w:rsidP="009C5A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59FADA4E" w14:textId="77777777" w:rsidR="0073728B" w:rsidRPr="00927CBC" w:rsidRDefault="0073728B" w:rsidP="009C5A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0795C7B8" w14:textId="77777777" w:rsidR="0073728B" w:rsidRDefault="0073728B" w:rsidP="009C5A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3728B" w:rsidRPr="00B76FB6" w14:paraId="27D126AA" w14:textId="77777777" w:rsidTr="00995CBD">
        <w:tc>
          <w:tcPr>
            <w:tcW w:w="2382" w:type="dxa"/>
            <w:vAlign w:val="center"/>
          </w:tcPr>
          <w:p w14:paraId="7341385D" w14:textId="77777777" w:rsidR="0073728B" w:rsidRPr="00995CBD" w:rsidRDefault="0073728B" w:rsidP="009C5A48">
            <w:pPr>
              <w:spacing w:before="0" w:after="0"/>
              <w:rPr>
                <w:rFonts w:cstheme="minorHAnsi"/>
                <w:noProof/>
              </w:rPr>
            </w:pPr>
            <w:r w:rsidRPr="00995CBD">
              <w:rPr>
                <w:rFonts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281C4FB5" w14:textId="77777777" w:rsidR="0073728B" w:rsidRPr="00995CBD" w:rsidRDefault="0073728B" w:rsidP="009C5A48">
            <w:pPr>
              <w:spacing w:before="0" w:after="0"/>
              <w:rPr>
                <w:rFonts w:cstheme="minorHAnsi"/>
                <w:noProof/>
              </w:rPr>
            </w:pPr>
            <w:r w:rsidRPr="00995CBD">
              <w:rPr>
                <w:rFonts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8C06436" w14:textId="19C76A59" w:rsidR="0073728B" w:rsidRPr="00995CBD" w:rsidRDefault="0073728B" w:rsidP="009C5A48">
            <w:pPr>
              <w:spacing w:before="0" w:after="0"/>
              <w:rPr>
                <w:rFonts w:cstheme="minorHAnsi"/>
                <w:noProof/>
              </w:rPr>
            </w:pPr>
            <w:r w:rsidRPr="00995CBD">
              <w:rPr>
                <w:rFonts w:cstheme="minorHAnsi"/>
                <w:noProof/>
              </w:rPr>
              <w:t>2 + 4 + 6 = 12</w:t>
            </w:r>
            <w:r w:rsidR="00995CBD">
              <w:rPr>
                <w:rFonts w:cstheme="minorHAnsi"/>
                <w:noProof/>
              </w:rPr>
              <w:t xml:space="preserve">, </w:t>
            </w:r>
            <w:r w:rsidRPr="00995CBD">
              <w:rPr>
                <w:rFonts w:cstheme="minorHAnsi"/>
                <w:noProof/>
              </w:rPr>
              <w:t>1 + 3 + 5 = 9</w:t>
            </w:r>
            <w:r w:rsidR="00995CBD">
              <w:rPr>
                <w:rFonts w:cstheme="minorHAnsi"/>
                <w:noProof/>
              </w:rPr>
              <w:t xml:space="preserve">, </w:t>
            </w:r>
            <w:r w:rsidRPr="00995CBD">
              <w:rPr>
                <w:rFonts w:cstheme="minorHAnsi"/>
                <w:noProof/>
              </w:rPr>
              <w:t xml:space="preserve">12 </w:t>
            </w:r>
            <w:r w:rsidR="00275F8E">
              <w:rPr>
                <w:rFonts w:cstheme="minorHAnsi"/>
                <w:noProof/>
              </w:rPr>
              <w:t>-</w:t>
            </w:r>
            <w:r w:rsidRPr="00995CBD">
              <w:rPr>
                <w:rFonts w:cstheme="minorHAnsi"/>
                <w:noProof/>
              </w:rPr>
              <w:t xml:space="preserve"> 9 = 3</w:t>
            </w:r>
          </w:p>
        </w:tc>
      </w:tr>
      <w:tr w:rsidR="0073728B" w:rsidRPr="00874314" w14:paraId="12065190" w14:textId="77777777" w:rsidTr="00995CBD">
        <w:tc>
          <w:tcPr>
            <w:tcW w:w="2382" w:type="dxa"/>
            <w:vAlign w:val="center"/>
          </w:tcPr>
          <w:p w14:paraId="1DC50055" w14:textId="77777777" w:rsidR="0073728B" w:rsidRPr="00995CBD" w:rsidRDefault="0073728B" w:rsidP="009C5A48">
            <w:pPr>
              <w:spacing w:before="0" w:after="0"/>
              <w:rPr>
                <w:rFonts w:cstheme="minorHAnsi"/>
                <w:noProof/>
              </w:rPr>
            </w:pPr>
            <w:r w:rsidRPr="00995CBD">
              <w:rPr>
                <w:rFonts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29AA75AD" w14:textId="77777777" w:rsidR="0073728B" w:rsidRPr="00995CBD" w:rsidRDefault="0073728B" w:rsidP="009C5A48">
            <w:pPr>
              <w:spacing w:before="0" w:after="0"/>
              <w:rPr>
                <w:rFonts w:cstheme="minorHAnsi"/>
                <w:noProof/>
              </w:rPr>
            </w:pPr>
            <w:r w:rsidRPr="00995CBD">
              <w:rPr>
                <w:rFonts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0B713B8D" w14:textId="77777777" w:rsidR="0073728B" w:rsidRPr="00995CBD" w:rsidRDefault="0073728B" w:rsidP="009C5A48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  <w:tr w:rsidR="0073728B" w:rsidRPr="00874314" w14:paraId="3ECA3C19" w14:textId="77777777" w:rsidTr="00995CBD">
        <w:tc>
          <w:tcPr>
            <w:tcW w:w="2382" w:type="dxa"/>
            <w:vAlign w:val="center"/>
          </w:tcPr>
          <w:p w14:paraId="1773C3C7" w14:textId="77777777" w:rsidR="0073728B" w:rsidRPr="00995CBD" w:rsidRDefault="0073728B" w:rsidP="009C5A48">
            <w:pPr>
              <w:spacing w:before="0" w:after="0"/>
              <w:rPr>
                <w:rFonts w:cstheme="minorHAnsi"/>
                <w:noProof/>
              </w:rPr>
            </w:pPr>
            <w:r w:rsidRPr="00995CBD">
              <w:rPr>
                <w:rFonts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4F2A6130" w14:textId="77777777" w:rsidR="0073728B" w:rsidRPr="00995CBD" w:rsidRDefault="0073728B" w:rsidP="009C5A48">
            <w:pPr>
              <w:spacing w:before="0" w:after="0"/>
              <w:rPr>
                <w:rFonts w:cstheme="minorHAnsi"/>
                <w:bCs/>
                <w:noProof/>
              </w:rPr>
            </w:pPr>
            <w:r w:rsidRPr="00995CBD">
              <w:rPr>
                <w:rFonts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27DF5B9C" w14:textId="77777777" w:rsidR="0073728B" w:rsidRPr="00995CBD" w:rsidRDefault="0073728B" w:rsidP="009C5A48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6F706F69" w14:textId="77777777" w:rsidR="0073728B" w:rsidRDefault="0073728B" w:rsidP="0073728B">
      <w:pPr>
        <w:pStyle w:val="Heading3"/>
      </w:pPr>
      <w:r>
        <w:t>Hints</w:t>
      </w:r>
    </w:p>
    <w:p w14:paraId="489379B5" w14:textId="77777777" w:rsidR="00275F8E" w:rsidRPr="00995CBD" w:rsidRDefault="00275F8E" w:rsidP="00275F8E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</w:t>
      </w:r>
      <w:r w:rsidRPr="00995CBD">
        <w:rPr>
          <w:lang w:val="en-GB"/>
        </w:rPr>
        <w:t>arse each string to number</w:t>
      </w:r>
    </w:p>
    <w:p w14:paraId="062BEF04" w14:textId="77777777" w:rsidR="0073728B" w:rsidRPr="00275F8E" w:rsidRDefault="0073728B" w:rsidP="00275F8E">
      <w:pPr>
        <w:pStyle w:val="ListParagrap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42B5BE3" wp14:editId="18C98F59">
            <wp:extent cx="4059077" cy="947344"/>
            <wp:effectExtent l="19050" t="19050" r="17780" b="24765"/>
            <wp:docPr id="3" name="Picture 3" descr="C:\Users\v\AppData\Local\Microsoft\Windows\INetCache\Content.Word\mFfRt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\AppData\Local\Microsoft\Windows\INetCache\Content.Word\mFfRtd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21" cy="9496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E7D3056" w14:textId="32420601" w:rsidR="0073728B" w:rsidRPr="00275F8E" w:rsidRDefault="00275F8E" w:rsidP="00275F8E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lastRenderedPageBreak/>
        <w:t>Create</w:t>
      </w:r>
      <w:r w:rsidR="0073728B" w:rsidRPr="00275F8E">
        <w:rPr>
          <w:lang w:val="en-GB"/>
        </w:rPr>
        <w:t xml:space="preserve"> two variables </w:t>
      </w:r>
      <w:r>
        <w:rPr>
          <w:lang w:val="en-GB"/>
        </w:rPr>
        <w:t>-</w:t>
      </w:r>
      <w:r w:rsidR="0073728B" w:rsidRPr="00275F8E">
        <w:rPr>
          <w:lang w:val="en-GB"/>
        </w:rPr>
        <w:t xml:space="preserve"> </w:t>
      </w:r>
      <w:r>
        <w:rPr>
          <w:lang w:val="en-GB"/>
        </w:rPr>
        <w:t xml:space="preserve">for </w:t>
      </w:r>
      <w:r w:rsidR="0073728B" w:rsidRPr="00275F8E">
        <w:rPr>
          <w:b/>
          <w:lang w:val="en-GB"/>
        </w:rPr>
        <w:t>even</w:t>
      </w:r>
      <w:r w:rsidR="0073728B" w:rsidRPr="00275F8E">
        <w:rPr>
          <w:lang w:val="en-GB"/>
        </w:rPr>
        <w:t xml:space="preserve"> and </w:t>
      </w:r>
      <w:r w:rsidR="0073728B" w:rsidRPr="00275F8E">
        <w:rPr>
          <w:b/>
          <w:lang w:val="en-GB"/>
        </w:rPr>
        <w:t>odd</w:t>
      </w:r>
      <w:r w:rsidR="0073728B" w:rsidRPr="00275F8E">
        <w:rPr>
          <w:lang w:val="en-GB"/>
        </w:rPr>
        <w:t xml:space="preserve"> sum</w:t>
      </w:r>
    </w:p>
    <w:p w14:paraId="03B442D0" w14:textId="77777777" w:rsidR="0073728B" w:rsidRPr="00275F8E" w:rsidRDefault="0073728B" w:rsidP="00275F8E">
      <w:pPr>
        <w:pStyle w:val="ListParagrap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CB721BC" wp14:editId="5895F2CD">
            <wp:extent cx="2110740" cy="784860"/>
            <wp:effectExtent l="19050" t="19050" r="22860" b="15240"/>
            <wp:docPr id="9" name="Picture 9" descr="zHCC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HCClT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848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73EACC" w14:textId="29ED32B3" w:rsidR="0073728B" w:rsidRPr="00275F8E" w:rsidRDefault="0073728B" w:rsidP="00275F8E">
      <w:pPr>
        <w:pStyle w:val="ListParagraph"/>
        <w:numPr>
          <w:ilvl w:val="0"/>
          <w:numId w:val="20"/>
        </w:numPr>
        <w:rPr>
          <w:lang w:val="en-GB"/>
        </w:rPr>
      </w:pPr>
      <w:r w:rsidRPr="00275F8E">
        <w:rPr>
          <w:lang w:val="en-GB"/>
        </w:rPr>
        <w:t xml:space="preserve">Iterate through all elements in the array with </w:t>
      </w:r>
      <w:r w:rsidRPr="00275F8E">
        <w:rPr>
          <w:rStyle w:val="CodeChar"/>
          <w:lang w:val="en-GB"/>
        </w:rPr>
        <w:t>for</w:t>
      </w:r>
      <w:r w:rsidRPr="00275F8E">
        <w:rPr>
          <w:rStyle w:val="CodeChar"/>
          <w:lang w:val="bg-BG"/>
        </w:rPr>
        <w:t>-of</w:t>
      </w:r>
      <w:r w:rsidRPr="00275F8E">
        <w:rPr>
          <w:b/>
          <w:lang w:val="en-GB"/>
        </w:rPr>
        <w:t xml:space="preserve"> </w:t>
      </w:r>
      <w:r w:rsidRPr="00275F8E">
        <w:rPr>
          <w:lang w:val="en-GB"/>
        </w:rPr>
        <w:t>loop</w:t>
      </w:r>
      <w:r w:rsidRPr="00275F8E">
        <w:rPr>
          <w:b/>
          <w:lang w:val="bg-BG"/>
        </w:rPr>
        <w:t xml:space="preserve"> </w:t>
      </w:r>
      <w:r w:rsidRPr="00275F8E">
        <w:rPr>
          <w:lang w:val="en-GB"/>
        </w:rPr>
        <w:t>and check if the number is odd or even</w:t>
      </w:r>
    </w:p>
    <w:p w14:paraId="3B0367A8" w14:textId="77777777" w:rsidR="0073728B" w:rsidRPr="00275F8E" w:rsidRDefault="0073728B" w:rsidP="00275F8E">
      <w:pPr>
        <w:pStyle w:val="ListParagrap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B908395" wp14:editId="4214AE31">
            <wp:extent cx="2763982" cy="1671244"/>
            <wp:effectExtent l="19050" t="19050" r="17780" b="24765"/>
            <wp:docPr id="37" name="Picture 37" descr="XR5T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R5TGB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82" cy="167124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AC5FD1" w14:textId="0BBECACE" w:rsidR="0073728B" w:rsidRPr="00275F8E" w:rsidRDefault="0073728B" w:rsidP="00275F8E">
      <w:pPr>
        <w:pStyle w:val="ListParagraph"/>
        <w:numPr>
          <w:ilvl w:val="0"/>
          <w:numId w:val="20"/>
        </w:numPr>
        <w:rPr>
          <w:lang w:val="en-GB"/>
        </w:rPr>
      </w:pPr>
      <w:r w:rsidRPr="00275F8E">
        <w:rPr>
          <w:lang w:val="en-GB"/>
        </w:rPr>
        <w:t>Print the difference</w:t>
      </w:r>
    </w:p>
    <w:p w14:paraId="1962E851" w14:textId="0FF909A2" w:rsidR="0073728B" w:rsidRPr="009C5A48" w:rsidRDefault="009C5A48" w:rsidP="0073728B">
      <w:pPr>
        <w:pStyle w:val="Heading2"/>
        <w:ind w:left="360" w:hanging="360"/>
        <w:rPr>
          <w:highlight w:val="yellow"/>
          <w:lang w:eastAsia="bg-BG"/>
        </w:rPr>
      </w:pPr>
      <w:r>
        <w:rPr>
          <w:highlight w:val="yellow"/>
          <w:lang w:eastAsia="bg-BG"/>
        </w:rPr>
        <w:t xml:space="preserve">     </w:t>
      </w:r>
      <w:bookmarkStart w:id="0" w:name="_GoBack"/>
      <w:bookmarkEnd w:id="0"/>
      <w:r w:rsidR="0073728B" w:rsidRPr="009C5A48">
        <w:rPr>
          <w:highlight w:val="yellow"/>
          <w:lang w:eastAsia="bg-BG"/>
        </w:rPr>
        <w:t>Equal Arrays</w:t>
      </w:r>
    </w:p>
    <w:p w14:paraId="02772C18" w14:textId="744E38B2" w:rsidR="0073728B" w:rsidRDefault="00275F8E" w:rsidP="0073728B">
      <w:pPr>
        <w:tabs>
          <w:tab w:val="num" w:pos="720"/>
        </w:tabs>
      </w:pPr>
      <w:r>
        <w:t>Write a program which r</w:t>
      </w:r>
      <w:r w:rsidR="0073728B">
        <w:t>eceive</w:t>
      </w:r>
      <w:r>
        <w:t>s</w:t>
      </w:r>
      <w:r w:rsidR="0073728B">
        <w:t xml:space="preserve"> </w:t>
      </w:r>
      <w:r w:rsidR="0073728B" w:rsidRPr="00E25923">
        <w:rPr>
          <w:b/>
        </w:rPr>
        <w:t>two</w:t>
      </w:r>
      <w:r w:rsidR="0073728B">
        <w:t xml:space="preserve"> </w:t>
      </w:r>
      <w:r w:rsidR="0073728B" w:rsidRPr="00E25923">
        <w:rPr>
          <w:b/>
        </w:rPr>
        <w:t>string arrays</w:t>
      </w:r>
      <w:r w:rsidR="0073728B">
        <w:t xml:space="preserve"> and print on the console whether they are </w:t>
      </w:r>
      <w:r w:rsidR="0073728B" w:rsidRPr="00E25923">
        <w:rPr>
          <w:b/>
        </w:rPr>
        <w:t>identical</w:t>
      </w:r>
      <w:r w:rsidR="0073728B">
        <w:t xml:space="preserve"> or </w:t>
      </w:r>
      <w:r>
        <w:t>NOT</w:t>
      </w:r>
      <w:r w:rsidR="0073728B">
        <w:t xml:space="preserve">. </w:t>
      </w:r>
    </w:p>
    <w:p w14:paraId="30E33ED4" w14:textId="77777777" w:rsidR="0073728B" w:rsidRDefault="0073728B" w:rsidP="0073728B">
      <w:pPr>
        <w:tabs>
          <w:tab w:val="num" w:pos="720"/>
        </w:tabs>
      </w:pPr>
      <w:r>
        <w:t xml:space="preserve">Arrays are identical if their elements are </w:t>
      </w:r>
      <w:r w:rsidRPr="00E25923">
        <w:rPr>
          <w:b/>
        </w:rPr>
        <w:t>equal</w:t>
      </w:r>
      <w:r>
        <w:t xml:space="preserve">. If the arrays are identical find the </w:t>
      </w:r>
      <w:r w:rsidRPr="00E25923">
        <w:rPr>
          <w:b/>
        </w:rPr>
        <w:t>sum</w:t>
      </w:r>
      <w:r>
        <w:t xml:space="preserve"> of the first one and print on the console following message: </w:t>
      </w:r>
    </w:p>
    <w:p w14:paraId="18EE2802" w14:textId="77777777" w:rsidR="0073728B" w:rsidRDefault="0073728B" w:rsidP="0073728B">
      <w:pPr>
        <w:tabs>
          <w:tab w:val="num" w:pos="720"/>
        </w:tabs>
      </w:pPr>
      <w:r>
        <w:t>'</w:t>
      </w:r>
      <w:r w:rsidRPr="00275F8E">
        <w:rPr>
          <w:rStyle w:val="CodeChar"/>
        </w:rPr>
        <w:t>Arrays are identical. Sum: {sum}</w:t>
      </w:r>
      <w:r w:rsidRPr="00275F8E">
        <w:t>'</w:t>
      </w:r>
    </w:p>
    <w:p w14:paraId="038188CE" w14:textId="706832F7" w:rsidR="0073728B" w:rsidRDefault="0073728B" w:rsidP="0073728B">
      <w:pPr>
        <w:tabs>
          <w:tab w:val="num" w:pos="720"/>
        </w:tabs>
      </w:pPr>
      <w:r>
        <w:t xml:space="preserve"> If the arrays are </w:t>
      </w:r>
      <w:r w:rsidR="00275F8E">
        <w:rPr>
          <w:b/>
        </w:rPr>
        <w:t>NOT</w:t>
      </w:r>
      <w:r w:rsidRPr="00DD7078">
        <w:rPr>
          <w:b/>
        </w:rPr>
        <w:t xml:space="preserve"> identical</w:t>
      </w:r>
      <w:r>
        <w:t xml:space="preserve"> find the </w:t>
      </w:r>
      <w:r w:rsidRPr="00E25923">
        <w:rPr>
          <w:b/>
        </w:rPr>
        <w:t>first index</w:t>
      </w:r>
      <w:r>
        <w:t xml:space="preserve"> where the arrays </w:t>
      </w:r>
      <w:r w:rsidRPr="00E25923">
        <w:rPr>
          <w:b/>
        </w:rPr>
        <w:t>differ</w:t>
      </w:r>
      <w:r>
        <w:t xml:space="preserve"> and print on the console following message:</w:t>
      </w:r>
    </w:p>
    <w:p w14:paraId="4D1630D4" w14:textId="289C033B" w:rsidR="0073728B" w:rsidRDefault="0073728B" w:rsidP="00275F8E">
      <w:pPr>
        <w:tabs>
          <w:tab w:val="num" w:pos="720"/>
        </w:tabs>
      </w:pPr>
      <w:r>
        <w:t xml:space="preserve"> </w:t>
      </w:r>
      <w:bookmarkStart w:id="1" w:name="OLE_LINK1"/>
      <w:r w:rsidR="00275F8E">
        <w:t>'</w:t>
      </w:r>
      <w:r w:rsidRPr="00275F8E">
        <w:rPr>
          <w:rStyle w:val="CodeChar"/>
        </w:rPr>
        <w:t>Arrays are not identical. Found difference at {index} index</w:t>
      </w:r>
      <w:bookmarkEnd w:id="1"/>
      <w:r w:rsidR="00275F8E">
        <w:t>'</w:t>
      </w:r>
      <w:r>
        <w:t>.</w:t>
      </w:r>
    </w:p>
    <w:p w14:paraId="675C063C" w14:textId="77777777" w:rsidR="0073728B" w:rsidRDefault="0073728B" w:rsidP="0073728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73728B" w:rsidRPr="004C40B4" w14:paraId="4DCD968F" w14:textId="77777777" w:rsidTr="00275F8E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5068281A" w14:textId="77777777" w:rsidR="0073728B" w:rsidRPr="00927CBC" w:rsidRDefault="0073728B" w:rsidP="009C5A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46D75466" w14:textId="77777777" w:rsidR="0073728B" w:rsidRPr="00927CBC" w:rsidRDefault="0073728B" w:rsidP="009C5A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3728B" w:rsidRPr="00874314" w14:paraId="015719E0" w14:textId="77777777" w:rsidTr="00275F8E">
        <w:tc>
          <w:tcPr>
            <w:tcW w:w="3516" w:type="dxa"/>
            <w:vAlign w:val="center"/>
          </w:tcPr>
          <w:p w14:paraId="6315CD0E" w14:textId="77777777" w:rsidR="0073728B" w:rsidRPr="00275F8E" w:rsidRDefault="0073728B" w:rsidP="009C5A48">
            <w:pPr>
              <w:spacing w:before="0" w:after="0"/>
              <w:rPr>
                <w:rFonts w:cstheme="minorHAnsi"/>
                <w:noProof/>
              </w:rPr>
            </w:pPr>
            <w:r w:rsidRPr="00275F8E">
              <w:rPr>
                <w:rFonts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56687B82" w14:textId="77777777" w:rsidR="0073728B" w:rsidRPr="00275F8E" w:rsidRDefault="0073728B" w:rsidP="009C5A48">
            <w:pPr>
              <w:spacing w:before="0" w:after="0"/>
              <w:rPr>
                <w:rFonts w:cstheme="minorHAnsi"/>
                <w:noProof/>
              </w:rPr>
            </w:pPr>
            <w:r w:rsidRPr="00275F8E">
              <w:rPr>
                <w:rFonts w:cstheme="minorHAnsi"/>
                <w:noProof/>
              </w:rPr>
              <w:t>Arrays are identical. Sum: 60</w:t>
            </w:r>
          </w:p>
        </w:tc>
      </w:tr>
      <w:tr w:rsidR="0073728B" w:rsidRPr="00874314" w14:paraId="3DCFCE6F" w14:textId="77777777" w:rsidTr="00275F8E">
        <w:tc>
          <w:tcPr>
            <w:tcW w:w="3516" w:type="dxa"/>
            <w:vAlign w:val="center"/>
          </w:tcPr>
          <w:p w14:paraId="05884C38" w14:textId="77777777" w:rsidR="0073728B" w:rsidRPr="00275F8E" w:rsidRDefault="0073728B" w:rsidP="009C5A48">
            <w:pPr>
              <w:spacing w:before="0" w:after="0"/>
              <w:rPr>
                <w:rFonts w:cstheme="minorHAnsi"/>
                <w:noProof/>
              </w:rPr>
            </w:pPr>
            <w:r w:rsidRPr="00275F8E">
              <w:rPr>
                <w:rFonts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8E0A968" w14:textId="77777777" w:rsidR="0073728B" w:rsidRPr="00275F8E" w:rsidRDefault="0073728B" w:rsidP="009C5A48">
            <w:pPr>
              <w:spacing w:before="0" w:after="0"/>
              <w:rPr>
                <w:rFonts w:cstheme="minorHAnsi"/>
                <w:noProof/>
              </w:rPr>
            </w:pPr>
            <w:r w:rsidRPr="00275F8E">
              <w:rPr>
                <w:rFonts w:cstheme="minorHAnsi"/>
                <w:bCs/>
                <w:noProof/>
              </w:rPr>
              <w:t>Arrays are not identical. Found difference at 2 index</w:t>
            </w:r>
          </w:p>
        </w:tc>
      </w:tr>
      <w:tr w:rsidR="0073728B" w:rsidRPr="00874314" w14:paraId="068EFE0F" w14:textId="77777777" w:rsidTr="00275F8E">
        <w:tc>
          <w:tcPr>
            <w:tcW w:w="3516" w:type="dxa"/>
            <w:vAlign w:val="center"/>
          </w:tcPr>
          <w:p w14:paraId="682F5622" w14:textId="77777777" w:rsidR="0073728B" w:rsidRPr="00275F8E" w:rsidRDefault="0073728B" w:rsidP="009C5A48">
            <w:pPr>
              <w:spacing w:before="0" w:after="0"/>
              <w:rPr>
                <w:rFonts w:cstheme="minorHAnsi"/>
                <w:bCs/>
              </w:rPr>
            </w:pPr>
            <w:r w:rsidRPr="00275F8E">
              <w:rPr>
                <w:rFonts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7B084012" w14:textId="77777777" w:rsidR="0073728B" w:rsidRPr="00275F8E" w:rsidRDefault="0073728B" w:rsidP="009C5A48">
            <w:pPr>
              <w:spacing w:before="0" w:after="0"/>
              <w:rPr>
                <w:rFonts w:cstheme="minorHAnsi"/>
                <w:bCs/>
                <w:noProof/>
              </w:rPr>
            </w:pPr>
            <w:r w:rsidRPr="00275F8E">
              <w:rPr>
                <w:rFonts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36B54151" w14:textId="77777777" w:rsidR="0073728B" w:rsidRDefault="0073728B" w:rsidP="0073728B">
      <w:pPr>
        <w:pStyle w:val="Heading3"/>
      </w:pPr>
      <w:r>
        <w:t>Hints</w:t>
      </w:r>
    </w:p>
    <w:p w14:paraId="62979F49" w14:textId="3560933F" w:rsidR="0073728B" w:rsidRDefault="00275F8E" w:rsidP="00275F8E">
      <w:pPr>
        <w:pStyle w:val="ListParagraph"/>
        <w:numPr>
          <w:ilvl w:val="0"/>
          <w:numId w:val="20"/>
        </w:numPr>
        <w:tabs>
          <w:tab w:val="num" w:pos="720"/>
        </w:tabs>
      </w:pPr>
      <w:r>
        <w:t>First,</w:t>
      </w:r>
      <w:r w:rsidR="0073728B">
        <w:t xml:space="preserve"> we receive </w:t>
      </w:r>
      <w:r w:rsidR="0073728B" w:rsidRPr="00275F8E">
        <w:rPr>
          <w:b/>
        </w:rPr>
        <w:t>two</w:t>
      </w:r>
      <w:r w:rsidR="0073728B">
        <w:t xml:space="preserve"> arrays of strings and parse them.</w:t>
      </w:r>
    </w:p>
    <w:p w14:paraId="6DC68BB5" w14:textId="77777777" w:rsidR="0073728B" w:rsidRPr="00275F8E" w:rsidRDefault="0073728B" w:rsidP="00275F8E">
      <w:pPr>
        <w:pStyle w:val="ListParagraph"/>
        <w:tabs>
          <w:tab w:val="num" w:pos="720"/>
        </w:tabs>
        <w:rPr>
          <w:vertAlign w:val="subscript"/>
          <w:lang w:val="en-GB"/>
        </w:rPr>
      </w:pPr>
      <w:r>
        <w:rPr>
          <w:noProof/>
          <w:vertAlign w:val="subscript"/>
          <w:lang w:val="bg-BG" w:eastAsia="bg-BG"/>
        </w:rPr>
        <w:lastRenderedPageBreak/>
        <w:drawing>
          <wp:inline distT="0" distB="0" distL="0" distR="0" wp14:anchorId="683F96CD" wp14:editId="49CD131E">
            <wp:extent cx="3194930" cy="1421173"/>
            <wp:effectExtent l="19050" t="19050" r="24765" b="26670"/>
            <wp:docPr id="39" name="Picture 39" descr="j1dO3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1dO3V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17" cy="142330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EA96F0" w14:textId="183715C7" w:rsidR="0073728B" w:rsidRPr="00275F8E" w:rsidRDefault="0073728B" w:rsidP="00275F8E">
      <w:pPr>
        <w:pStyle w:val="ListParagraph"/>
        <w:numPr>
          <w:ilvl w:val="0"/>
          <w:numId w:val="20"/>
        </w:numPr>
        <w:tabs>
          <w:tab w:val="num" w:pos="720"/>
        </w:tabs>
        <w:rPr>
          <w:lang w:val="en-GB"/>
        </w:rPr>
      </w:pPr>
      <w:r w:rsidRPr="00275F8E">
        <w:rPr>
          <w:lang w:val="en-GB"/>
        </w:rPr>
        <w:t xml:space="preserve">Iterate through the arrays and </w:t>
      </w:r>
      <w:r w:rsidRPr="00275F8E">
        <w:rPr>
          <w:b/>
          <w:lang w:val="en-GB"/>
        </w:rPr>
        <w:t>compare all element</w:t>
      </w:r>
      <w:r w:rsidRPr="00275F8E">
        <w:rPr>
          <w:lang w:val="en-GB"/>
        </w:rPr>
        <w:t xml:space="preserve">. If the elements are </w:t>
      </w:r>
      <w:r w:rsidR="00275F8E">
        <w:rPr>
          <w:b/>
          <w:lang w:val="en-GB"/>
        </w:rPr>
        <w:t>NOT</w:t>
      </w:r>
      <w:r w:rsidRPr="00275F8E">
        <w:rPr>
          <w:b/>
          <w:lang w:val="en-GB"/>
        </w:rPr>
        <w:t xml:space="preserve"> equal</w:t>
      </w:r>
      <w:r w:rsidRPr="00275F8E">
        <w:rPr>
          <w:lang w:val="en-GB"/>
        </w:rPr>
        <w:t xml:space="preserve"> print the required message and break the loop</w:t>
      </w:r>
      <w:r w:rsidR="00275F8E">
        <w:rPr>
          <w:lang w:val="en-GB"/>
        </w:rPr>
        <w:t>.</w:t>
      </w:r>
    </w:p>
    <w:p w14:paraId="66AD5C83" w14:textId="77777777" w:rsidR="0073728B" w:rsidRPr="00275F8E" w:rsidRDefault="0073728B" w:rsidP="00275F8E">
      <w:pPr>
        <w:pStyle w:val="ListParagraph"/>
        <w:tabs>
          <w:tab w:val="num" w:pos="720"/>
        </w:tabs>
        <w:rPr>
          <w:vertAlign w:val="subscript"/>
          <w:lang w:val="en-GB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2A5CFB0B" wp14:editId="4B652979">
            <wp:extent cx="5544304" cy="1228379"/>
            <wp:effectExtent l="19050" t="19050" r="18415" b="10160"/>
            <wp:docPr id="40" name="Picture 40" descr="J85C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85Csm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68" cy="12339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3C2FA03" w14:textId="77777777" w:rsidR="0073728B" w:rsidRPr="00275F8E" w:rsidRDefault="0073728B" w:rsidP="00275F8E">
      <w:pPr>
        <w:pStyle w:val="ListParagraph"/>
        <w:numPr>
          <w:ilvl w:val="0"/>
          <w:numId w:val="20"/>
        </w:numPr>
        <w:rPr>
          <w:lang w:val="en-GB"/>
        </w:rPr>
      </w:pPr>
      <w:r w:rsidRPr="00275F8E">
        <w:rPr>
          <w:lang w:val="en-GB"/>
        </w:rPr>
        <w:t>Think about how to solve the other part of the problem.</w:t>
      </w:r>
    </w:p>
    <w:p w14:paraId="09FE1890" w14:textId="77777777" w:rsidR="0073728B" w:rsidRDefault="0073728B" w:rsidP="0073728B">
      <w:pPr>
        <w:pStyle w:val="Heading2"/>
        <w:ind w:left="360" w:hanging="360"/>
        <w:rPr>
          <w:lang w:eastAsia="bg-BG"/>
        </w:rPr>
      </w:pPr>
      <w:r>
        <w:rPr>
          <w:lang w:eastAsia="bg-BG"/>
        </w:rPr>
        <w:t>Condense Array to Number</w:t>
      </w:r>
    </w:p>
    <w:p w14:paraId="74010D1F" w14:textId="40F582FE" w:rsidR="0073728B" w:rsidRDefault="0073728B" w:rsidP="0073728B">
      <w:pPr>
        <w:tabs>
          <w:tab w:val="num" w:pos="720"/>
        </w:tabs>
      </w:pPr>
      <w:r>
        <w:t xml:space="preserve">Write a program </w:t>
      </w:r>
      <w:r w:rsidR="00275F8E">
        <w:t>which</w:t>
      </w:r>
      <w:r>
        <w:t xml:space="preserve"> receive</w:t>
      </w:r>
      <w:r w:rsidR="00275F8E">
        <w:t>s</w:t>
      </w:r>
      <w:r>
        <w:t xml:space="preserve">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numbers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 xml:space="preserve">single </w:t>
      </w:r>
      <w:r>
        <w:rPr>
          <w:b/>
        </w:rPr>
        <w:t>number</w:t>
      </w:r>
      <w:r>
        <w:t xml:space="preserve"> is obtained. </w:t>
      </w:r>
    </w:p>
    <w:p w14:paraId="1E212504" w14:textId="302B0253" w:rsidR="0073728B" w:rsidRDefault="0073728B" w:rsidP="0073728B">
      <w:pPr>
        <w:pStyle w:val="Heading3"/>
      </w:pPr>
      <w:r w:rsidRPr="00927CBC">
        <w:t>Example</w:t>
      </w:r>
      <w:r>
        <w:t>s</w:t>
      </w:r>
    </w:p>
    <w:p w14:paraId="7D04FBF8" w14:textId="6BEF88D8" w:rsidR="00275F8E" w:rsidRPr="00275F8E" w:rsidRDefault="00275F8E" w:rsidP="00275F8E">
      <w:pPr>
        <w:tabs>
          <w:tab w:val="num" w:pos="720"/>
        </w:tabs>
        <w:rPr>
          <w:lang w:val="bg-BG"/>
        </w:rPr>
      </w:pPr>
      <w:r>
        <w:t xml:space="preserve">For example, if we have 3 elements </w:t>
      </w:r>
      <w:r w:rsidRPr="00275F8E">
        <w:rPr>
          <w:rStyle w:val="CodeChar"/>
        </w:rPr>
        <w:t>[2,</w:t>
      </w:r>
      <w:r>
        <w:t xml:space="preserve"> </w:t>
      </w:r>
      <w:r w:rsidRPr="00275F8E">
        <w:rPr>
          <w:rStyle w:val="CodeChar"/>
        </w:rPr>
        <w:t>10,</w:t>
      </w:r>
      <w:r>
        <w:t xml:space="preserve"> </w:t>
      </w:r>
      <w:r w:rsidRPr="00275F8E">
        <w:rPr>
          <w:rStyle w:val="CodeChar"/>
        </w:rPr>
        <w:t>3]</w:t>
      </w:r>
      <w:r>
        <w:t xml:space="preserve">, we sum the first two and the second two elements and obtain </w:t>
      </w:r>
      <w:r w:rsidRPr="00275F8E">
        <w:rPr>
          <w:b/>
        </w:rPr>
        <w:t>{2+10, 10+3} = {12, 13}</w:t>
      </w:r>
      <w:r>
        <w:t xml:space="preserve">, then we sum again all adjacent elements and obtain </w:t>
      </w:r>
      <w:r w:rsidRPr="00275F8E">
        <w:rPr>
          <w:b/>
        </w:rPr>
        <w:t>{12+13} = {25}.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73728B" w:rsidRPr="004C40B4" w14:paraId="40229E56" w14:textId="77777777" w:rsidTr="00275F8E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7895CEA2" w14:textId="77777777" w:rsidR="0073728B" w:rsidRPr="00927CBC" w:rsidRDefault="0073728B" w:rsidP="009C5A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2625284C" w14:textId="77777777" w:rsidR="0073728B" w:rsidRPr="00927CBC" w:rsidRDefault="0073728B" w:rsidP="009C5A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7A87A06E" w14:textId="77777777" w:rsidR="0073728B" w:rsidRPr="00720DD7" w:rsidRDefault="0073728B" w:rsidP="009C5A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3728B" w:rsidRPr="00720DD7" w14:paraId="33E318B0" w14:textId="77777777" w:rsidTr="00275F8E">
        <w:tc>
          <w:tcPr>
            <w:tcW w:w="1772" w:type="dxa"/>
            <w:vAlign w:val="center"/>
          </w:tcPr>
          <w:p w14:paraId="0B21252F" w14:textId="77777777" w:rsidR="0073728B" w:rsidRPr="00275F8E" w:rsidRDefault="0073728B" w:rsidP="009C5A48">
            <w:pPr>
              <w:spacing w:before="0" w:after="0"/>
              <w:rPr>
                <w:rFonts w:cstheme="minorHAnsi"/>
              </w:rPr>
            </w:pPr>
            <w:r w:rsidRPr="00275F8E">
              <w:rPr>
                <w:rFonts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119C2AAF" w14:textId="77777777" w:rsidR="0073728B" w:rsidRPr="00275F8E" w:rsidRDefault="0073728B" w:rsidP="009C5A48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75F8E">
              <w:rPr>
                <w:rFonts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2F1E2E4D" w14:textId="77777777" w:rsidR="0073728B" w:rsidRPr="00275F8E" w:rsidRDefault="0073728B" w:rsidP="009C5A48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75F8E">
              <w:rPr>
                <w:rFonts w:cstheme="minorHAnsi"/>
              </w:rPr>
              <w:t xml:space="preserve">2 10 3 </w:t>
            </w:r>
            <w:r w:rsidRPr="00275F8E">
              <w:rPr>
                <w:rFonts w:cstheme="minorHAnsi"/>
              </w:rPr>
              <w:sym w:font="Wingdings" w:char="F0E0"/>
            </w:r>
            <w:r w:rsidRPr="00275F8E">
              <w:rPr>
                <w:rFonts w:cstheme="minorHAnsi"/>
              </w:rPr>
              <w:t xml:space="preserve"> 2+10 10+3 </w:t>
            </w:r>
            <w:r w:rsidRPr="00275F8E">
              <w:rPr>
                <w:rFonts w:cstheme="minorHAnsi"/>
              </w:rPr>
              <w:sym w:font="Wingdings" w:char="F0E0"/>
            </w:r>
            <w:r w:rsidRPr="00275F8E">
              <w:rPr>
                <w:rFonts w:cstheme="minorHAnsi"/>
              </w:rPr>
              <w:t xml:space="preserve"> 12 13 </w:t>
            </w:r>
            <w:r w:rsidRPr="00275F8E">
              <w:rPr>
                <w:rFonts w:cstheme="minorHAnsi"/>
              </w:rPr>
              <w:sym w:font="Wingdings" w:char="F0E0"/>
            </w:r>
            <w:r w:rsidRPr="00275F8E">
              <w:rPr>
                <w:rFonts w:cstheme="minorHAnsi"/>
              </w:rPr>
              <w:t xml:space="preserve"> 12 + 13 </w:t>
            </w:r>
            <w:r w:rsidRPr="00275F8E">
              <w:rPr>
                <w:rFonts w:cstheme="minorHAnsi"/>
              </w:rPr>
              <w:sym w:font="Wingdings" w:char="F0E0"/>
            </w:r>
            <w:r w:rsidRPr="00275F8E">
              <w:rPr>
                <w:rFonts w:cstheme="minorHAnsi"/>
              </w:rPr>
              <w:t xml:space="preserve"> 25</w:t>
            </w:r>
          </w:p>
        </w:tc>
      </w:tr>
      <w:tr w:rsidR="0073728B" w:rsidRPr="00720DD7" w14:paraId="1AB272FA" w14:textId="77777777" w:rsidTr="00275F8E">
        <w:tc>
          <w:tcPr>
            <w:tcW w:w="1772" w:type="dxa"/>
            <w:vAlign w:val="center"/>
          </w:tcPr>
          <w:p w14:paraId="2A36F42D" w14:textId="77777777" w:rsidR="0073728B" w:rsidRPr="00275F8E" w:rsidRDefault="0073728B" w:rsidP="009C5A48">
            <w:pPr>
              <w:spacing w:before="0" w:after="0"/>
              <w:rPr>
                <w:rFonts w:cstheme="minorHAnsi"/>
                <w:bCs/>
              </w:rPr>
            </w:pPr>
            <w:r w:rsidRPr="00275F8E">
              <w:rPr>
                <w:rFonts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19422CD4" w14:textId="77777777" w:rsidR="0073728B" w:rsidRPr="00275F8E" w:rsidRDefault="0073728B" w:rsidP="009C5A48">
            <w:pPr>
              <w:spacing w:before="0" w:after="0"/>
              <w:rPr>
                <w:rFonts w:cstheme="minorHAnsi"/>
                <w:bCs/>
                <w:noProof/>
              </w:rPr>
            </w:pPr>
            <w:r w:rsidRPr="00275F8E">
              <w:rPr>
                <w:rFonts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1ABE89A0" w14:textId="77777777" w:rsidR="0073728B" w:rsidRPr="00275F8E" w:rsidRDefault="0073728B" w:rsidP="009C5A48">
            <w:pPr>
              <w:spacing w:before="0" w:after="0"/>
              <w:rPr>
                <w:rFonts w:cstheme="minorHAnsi"/>
                <w:bCs/>
                <w:noProof/>
              </w:rPr>
            </w:pPr>
            <w:r w:rsidRPr="00275F8E">
              <w:rPr>
                <w:rFonts w:cstheme="minorHAnsi"/>
                <w:bCs/>
              </w:rPr>
              <w:t xml:space="preserve">5 0 4 1 2 </w:t>
            </w:r>
            <w:r w:rsidRPr="00275F8E">
              <w:rPr>
                <w:rFonts w:cstheme="minorHAnsi"/>
                <w:bCs/>
              </w:rPr>
              <w:sym w:font="Wingdings" w:char="F0E0"/>
            </w:r>
            <w:r w:rsidRPr="00275F8E">
              <w:rPr>
                <w:rFonts w:cstheme="minorHAnsi"/>
                <w:bCs/>
              </w:rPr>
              <w:t xml:space="preserve"> 5+0 0+4 4+1 1+2 </w:t>
            </w:r>
            <w:r w:rsidRPr="00275F8E">
              <w:rPr>
                <w:rFonts w:cstheme="minorHAnsi"/>
                <w:bCs/>
              </w:rPr>
              <w:sym w:font="Wingdings" w:char="F0E0"/>
            </w:r>
            <w:r w:rsidRPr="00275F8E">
              <w:rPr>
                <w:rFonts w:cstheme="minorHAnsi"/>
                <w:bCs/>
              </w:rPr>
              <w:t xml:space="preserve"> 5 4 5 3 </w:t>
            </w:r>
            <w:r w:rsidRPr="00275F8E">
              <w:rPr>
                <w:rFonts w:cstheme="minorHAnsi"/>
                <w:bCs/>
              </w:rPr>
              <w:sym w:font="Wingdings" w:char="F0E0"/>
            </w:r>
            <w:r w:rsidRPr="00275F8E">
              <w:rPr>
                <w:rFonts w:cstheme="minorHAnsi"/>
                <w:bCs/>
              </w:rPr>
              <w:t xml:space="preserve"> 5+4 4+5 5+3 </w:t>
            </w:r>
            <w:r w:rsidRPr="00275F8E">
              <w:rPr>
                <w:rFonts w:cstheme="minorHAnsi"/>
                <w:bCs/>
              </w:rPr>
              <w:sym w:font="Wingdings" w:char="F0E0"/>
            </w:r>
            <w:r w:rsidRPr="00275F8E">
              <w:rPr>
                <w:rFonts w:cstheme="minorHAnsi"/>
                <w:bCs/>
              </w:rPr>
              <w:t xml:space="preserve"> 9 9 8 </w:t>
            </w:r>
            <w:r w:rsidRPr="00275F8E">
              <w:rPr>
                <w:rFonts w:cstheme="minorHAnsi"/>
                <w:bCs/>
              </w:rPr>
              <w:sym w:font="Wingdings" w:char="F0E0"/>
            </w:r>
            <w:r w:rsidRPr="00275F8E">
              <w:rPr>
                <w:rFonts w:cstheme="minorHAnsi"/>
                <w:bCs/>
              </w:rPr>
              <w:t xml:space="preserve"> 9+9 9+8 </w:t>
            </w:r>
            <w:r w:rsidRPr="00275F8E">
              <w:rPr>
                <w:rFonts w:cstheme="minorHAnsi"/>
                <w:bCs/>
              </w:rPr>
              <w:sym w:font="Wingdings" w:char="F0E0"/>
            </w:r>
            <w:r w:rsidRPr="00275F8E">
              <w:rPr>
                <w:rFonts w:cstheme="minorHAnsi"/>
                <w:bCs/>
              </w:rPr>
              <w:t xml:space="preserve"> 18 17 </w:t>
            </w:r>
            <w:r w:rsidRPr="00275F8E">
              <w:rPr>
                <w:rFonts w:cstheme="minorHAnsi"/>
                <w:bCs/>
              </w:rPr>
              <w:sym w:font="Wingdings" w:char="F0E0"/>
            </w:r>
            <w:r w:rsidRPr="00275F8E">
              <w:rPr>
                <w:rFonts w:cstheme="minorHAnsi"/>
                <w:bCs/>
              </w:rPr>
              <w:t xml:space="preserve"> 18+17 </w:t>
            </w:r>
            <w:r w:rsidRPr="00275F8E">
              <w:rPr>
                <w:rFonts w:cstheme="minorHAnsi"/>
                <w:bCs/>
              </w:rPr>
              <w:sym w:font="Wingdings" w:char="F0E0"/>
            </w:r>
            <w:r w:rsidRPr="00275F8E">
              <w:rPr>
                <w:rFonts w:cstheme="minorHAnsi"/>
                <w:bCs/>
              </w:rPr>
              <w:t xml:space="preserve"> 35</w:t>
            </w:r>
          </w:p>
        </w:tc>
      </w:tr>
      <w:tr w:rsidR="0073728B" w:rsidRPr="00720DD7" w14:paraId="69840944" w14:textId="77777777" w:rsidTr="00275F8E">
        <w:tc>
          <w:tcPr>
            <w:tcW w:w="1772" w:type="dxa"/>
            <w:vAlign w:val="center"/>
          </w:tcPr>
          <w:p w14:paraId="4AF1AEF8" w14:textId="77777777" w:rsidR="0073728B" w:rsidRPr="00275F8E" w:rsidRDefault="0073728B" w:rsidP="009C5A48">
            <w:pPr>
              <w:spacing w:before="0" w:after="0"/>
              <w:rPr>
                <w:rFonts w:cstheme="minorHAnsi"/>
                <w:bCs/>
              </w:rPr>
            </w:pPr>
            <w:r w:rsidRPr="00275F8E">
              <w:rPr>
                <w:rFonts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34D24B3E" w14:textId="77777777" w:rsidR="0073728B" w:rsidRPr="00275F8E" w:rsidRDefault="0073728B" w:rsidP="009C5A48">
            <w:pPr>
              <w:spacing w:before="0" w:after="0"/>
              <w:rPr>
                <w:rFonts w:cstheme="minorHAnsi"/>
                <w:noProof/>
              </w:rPr>
            </w:pPr>
            <w:r w:rsidRPr="00275F8E">
              <w:rPr>
                <w:rFonts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29D59A0" w14:textId="77777777" w:rsidR="0073728B" w:rsidRPr="00275F8E" w:rsidRDefault="0073728B" w:rsidP="009C5A48">
            <w:pPr>
              <w:spacing w:before="0" w:after="0"/>
              <w:rPr>
                <w:rFonts w:cstheme="minorHAnsi"/>
                <w:bCs/>
              </w:rPr>
            </w:pPr>
            <w:r w:rsidRPr="00275F8E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0964741D" w14:textId="77777777" w:rsidR="0073728B" w:rsidRDefault="0073728B" w:rsidP="0073728B">
      <w:pPr>
        <w:pStyle w:val="Heading3"/>
      </w:pPr>
      <w:r>
        <w:t>Hints</w:t>
      </w:r>
    </w:p>
    <w:p w14:paraId="6DC7310F" w14:textId="77777777" w:rsidR="0073728B" w:rsidRDefault="0073728B" w:rsidP="0073728B">
      <w:r>
        <w:t xml:space="preserve">While we have more than one element in the array </w:t>
      </w:r>
      <w:r w:rsidRPr="003E306B">
        <w:rPr>
          <w:rStyle w:val="CodeChar"/>
        </w:rPr>
        <w:t>nums[]</w:t>
      </w:r>
      <w:r>
        <w:t>, repeat the following:</w:t>
      </w:r>
    </w:p>
    <w:p w14:paraId="0DB1F2F4" w14:textId="77777777" w:rsidR="0073728B" w:rsidRDefault="0073728B" w:rsidP="0073728B">
      <w:pPr>
        <w:pStyle w:val="ListParagraph"/>
        <w:numPr>
          <w:ilvl w:val="0"/>
          <w:numId w:val="18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14:paraId="7EC240B2" w14:textId="77777777" w:rsidR="0073728B" w:rsidRDefault="0073728B" w:rsidP="0073728B">
      <w:pPr>
        <w:pStyle w:val="ListParagraph"/>
        <w:numPr>
          <w:ilvl w:val="0"/>
          <w:numId w:val="18"/>
        </w:numPr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14:paraId="7D38E67E" w14:textId="77777777" w:rsidR="0073728B" w:rsidRDefault="0073728B" w:rsidP="0073728B">
      <w:pPr>
        <w:pStyle w:val="Code"/>
        <w:numPr>
          <w:ilvl w:val="1"/>
          <w:numId w:val="18"/>
        </w:numPr>
      </w:pPr>
      <w:r>
        <w:t>condensed[i] = nums[i] + nums[i+1]</w:t>
      </w:r>
    </w:p>
    <w:p w14:paraId="0AEF7D77" w14:textId="77777777" w:rsidR="0073728B" w:rsidRDefault="0073728B" w:rsidP="0073728B">
      <w:pPr>
        <w:pStyle w:val="Code"/>
        <w:numPr>
          <w:ilvl w:val="0"/>
          <w:numId w:val="18"/>
        </w:numPr>
      </w:pPr>
      <w:r>
        <w:t>nums[] = condensed[]</w:t>
      </w:r>
    </w:p>
    <w:p w14:paraId="20AD044A" w14:textId="77777777" w:rsidR="0073728B" w:rsidRDefault="0073728B" w:rsidP="0073728B">
      <w:pPr>
        <w:spacing w:before="60" w:after="60"/>
      </w:pPr>
      <w:r>
        <w:lastRenderedPageBreak/>
        <w:t>The process is illustrated below:</w:t>
      </w:r>
    </w:p>
    <w:p w14:paraId="288A5E5B" w14:textId="77777777" w:rsidR="009801CC" w:rsidRDefault="0073728B" w:rsidP="0073728B">
      <w:pPr>
        <w:pStyle w:val="Code"/>
        <w:ind w:firstLine="360"/>
      </w:pPr>
      <w:r>
        <w:rPr>
          <w:lang w:val="bg-BG" w:eastAsia="bg-BG"/>
        </w:rPr>
        <w:drawing>
          <wp:inline distT="0" distB="0" distL="0" distR="0" wp14:anchorId="3FCF8520" wp14:editId="173301DB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lang w:val="bg-BG" w:eastAsia="bg-BG"/>
        </w:rPr>
        <w:drawing>
          <wp:inline distT="0" distB="0" distL="0" distR="0" wp14:anchorId="1ADAF13F" wp14:editId="5C65CAB0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801CC">
      <w:footerReference w:type="default" r:id="rId2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45652" w14:textId="77777777" w:rsidR="00413B2B" w:rsidRDefault="00413B2B" w:rsidP="004A2906">
      <w:pPr>
        <w:spacing w:before="0" w:after="0" w:line="240" w:lineRule="auto"/>
      </w:pPr>
      <w:r>
        <w:separator/>
      </w:r>
    </w:p>
  </w:endnote>
  <w:endnote w:type="continuationSeparator" w:id="0">
    <w:p w14:paraId="4795F0F8" w14:textId="77777777" w:rsidR="00413B2B" w:rsidRDefault="00413B2B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8F74B" w14:textId="77777777" w:rsidR="009C5A48" w:rsidRPr="00AC77AD" w:rsidRDefault="009C5A48" w:rsidP="009C5A4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3CB5571" wp14:editId="7A999CB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21D7842" wp14:editId="6F9B7848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A62492F" wp14:editId="679E609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5A1F4DF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ED97B7" wp14:editId="52E22D2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065136" w14:textId="2954408A" w:rsidR="009C5A48" w:rsidRPr="008C2B83" w:rsidRDefault="009C5A48" w:rsidP="009C5A4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43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43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ED97B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50065136" w14:textId="2954408A" w:rsidR="009C5A48" w:rsidRPr="008C2B83" w:rsidRDefault="009C5A48" w:rsidP="009C5A4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143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143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EB4407" wp14:editId="619D9AF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BB85ADF" w14:textId="77777777" w:rsidR="009C5A48" w:rsidRDefault="009C5A48" w:rsidP="009C5A4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9EB440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BB85ADF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4F723C" wp14:editId="60DE6CF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A05459" w14:textId="77777777" w:rsidR="009C5A48" w:rsidRDefault="009C5A48" w:rsidP="009C5A4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D0BD16" w14:textId="77777777" w:rsidR="009C5A48" w:rsidRDefault="009C5A48" w:rsidP="009C5A4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C06896" wp14:editId="4479378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542B9A" wp14:editId="2D19B2ED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F1EADD" wp14:editId="54CC0609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107ABC" wp14:editId="3D4154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57EE78" wp14:editId="5E64267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2592C1" wp14:editId="137BCDEF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7F8CF" wp14:editId="5430CC67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1E75E3" wp14:editId="7E9D89EF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C19B6B" wp14:editId="2A7452F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A02B71" wp14:editId="5AAF7A1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764F723C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0A05459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1D0BD16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C06896" wp14:editId="4479378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542B9A" wp14:editId="2D19B2ED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F1EADD" wp14:editId="54CC0609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107ABC" wp14:editId="3D4154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57EE78" wp14:editId="5E64267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2592C1" wp14:editId="137BCDEF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7F8CF" wp14:editId="5430CC67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1E75E3" wp14:editId="7E9D89EF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C19B6B" wp14:editId="2A7452F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A02B71" wp14:editId="5AAF7A1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E23D7C8" w14:textId="77777777" w:rsidR="009C5A48" w:rsidRDefault="009C5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AD297" w14:textId="77777777" w:rsidR="00413B2B" w:rsidRDefault="00413B2B" w:rsidP="004A2906">
      <w:pPr>
        <w:spacing w:before="0" w:after="0" w:line="240" w:lineRule="auto"/>
      </w:pPr>
      <w:r>
        <w:separator/>
      </w:r>
    </w:p>
  </w:footnote>
  <w:footnote w:type="continuationSeparator" w:id="0">
    <w:p w14:paraId="2B143902" w14:textId="77777777" w:rsidR="00413B2B" w:rsidRDefault="00413B2B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4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16"/>
  </w:num>
  <w:num w:numId="11">
    <w:abstractNumId w:val="17"/>
  </w:num>
  <w:num w:numId="12">
    <w:abstractNumId w:val="10"/>
  </w:num>
  <w:num w:numId="13">
    <w:abstractNumId w:val="7"/>
  </w:num>
  <w:num w:numId="14">
    <w:abstractNumId w:val="11"/>
  </w:num>
  <w:num w:numId="15">
    <w:abstractNumId w:val="19"/>
  </w:num>
  <w:num w:numId="16">
    <w:abstractNumId w:val="15"/>
  </w:num>
  <w:num w:numId="17">
    <w:abstractNumId w:val="3"/>
  </w:num>
  <w:num w:numId="18">
    <w:abstractNumId w:val="5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11"/>
    <w:rsid w:val="00041435"/>
    <w:rsid w:val="000C483C"/>
    <w:rsid w:val="00275F8E"/>
    <w:rsid w:val="002D6EB3"/>
    <w:rsid w:val="00323D16"/>
    <w:rsid w:val="003C588E"/>
    <w:rsid w:val="00413B2B"/>
    <w:rsid w:val="00473504"/>
    <w:rsid w:val="004A2906"/>
    <w:rsid w:val="005A29EA"/>
    <w:rsid w:val="006A3611"/>
    <w:rsid w:val="0073728B"/>
    <w:rsid w:val="00741D0C"/>
    <w:rsid w:val="00773095"/>
    <w:rsid w:val="00884408"/>
    <w:rsid w:val="009801CC"/>
    <w:rsid w:val="00995CBD"/>
    <w:rsid w:val="009C5A48"/>
    <w:rsid w:val="00DA26FC"/>
    <w:rsid w:val="00E17B9F"/>
    <w:rsid w:val="00E307C9"/>
    <w:rsid w:val="00EA7625"/>
    <w:rsid w:val="00EF0B34"/>
    <w:rsid w:val="00F3678A"/>
    <w:rsid w:val="00F6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F652"/>
  <w15:docId w15:val="{869227B6-DEE0-4283-A149-DBB4E604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43/Array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23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2" Type="http://schemas.openxmlformats.org/officeDocument/2006/relationships/image" Target="media/image15.png"/><Relationship Id="rId16" Type="http://schemas.openxmlformats.org/officeDocument/2006/relationships/image" Target="media/image22.png"/><Relationship Id="rId29" Type="http://schemas.openxmlformats.org/officeDocument/2006/relationships/image" Target="media/image1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6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10.png"/><Relationship Id="rId43" Type="http://schemas.openxmlformats.org/officeDocument/2006/relationships/image" Target="media/image250.png"/><Relationship Id="rId8" Type="http://schemas.openxmlformats.org/officeDocument/2006/relationships/image" Target="media/image18.png"/><Relationship Id="rId3" Type="http://schemas.openxmlformats.org/officeDocument/2006/relationships/image" Target="media/image16.png"/><Relationship Id="rId12" Type="http://schemas.openxmlformats.org/officeDocument/2006/relationships/image" Target="media/image2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20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24.png"/><Relationship Id="rId41" Type="http://schemas.openxmlformats.org/officeDocument/2006/relationships/image" Target="media/image24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BF8E9-17D1-4785-A759-8E13601FF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3004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Потребител на Windows</cp:lastModifiedBy>
  <cp:revision>10</cp:revision>
  <dcterms:created xsi:type="dcterms:W3CDTF">2019-05-20T08:46:00Z</dcterms:created>
  <dcterms:modified xsi:type="dcterms:W3CDTF">2020-05-20T10:39:00Z</dcterms:modified>
</cp:coreProperties>
</file>