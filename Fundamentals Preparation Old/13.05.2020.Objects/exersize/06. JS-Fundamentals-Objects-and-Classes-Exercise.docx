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C6B7B" w14:textId="13D765D9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14AF3DD8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8" w:history="1">
        <w:r w:rsidR="007E7EDE">
          <w:rPr>
            <w:rStyle w:val="Hyperlink"/>
            <w:sz w:val="24"/>
            <w:szCs w:val="24"/>
            <w:lang w:val="en-US"/>
          </w:rPr>
          <w:t>"JS Fundamentals" course @ SoftUni</w:t>
        </w:r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SoftUni judge system at: </w:t>
      </w:r>
      <w:hyperlink r:id="rId9" w:history="1">
        <w:r w:rsidR="008272BE" w:rsidRPr="008272BE">
          <w:rPr>
            <w:rStyle w:val="Hyperlink"/>
            <w:lang w:val="en-US"/>
          </w:rPr>
          <w:t xml:space="preserve">Objects and </w:t>
        </w:r>
        <w:r w:rsidR="003B7A07">
          <w:rPr>
            <w:rStyle w:val="Hyperlink"/>
            <w:lang w:val="en-US"/>
          </w:rPr>
          <w:t>Classes</w:t>
        </w:r>
        <w:r w:rsidR="008272BE" w:rsidRPr="008272BE">
          <w:rPr>
            <w:rStyle w:val="Hyperlink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788C946F" w14:textId="31CCC5E1" w:rsidR="003D4C12" w:rsidRPr="00B77FD7" w:rsidRDefault="003D4C12" w:rsidP="003D4C12">
      <w:pPr>
        <w:pStyle w:val="Heading2"/>
        <w:rPr>
          <w:highlight w:val="green"/>
        </w:rPr>
      </w:pPr>
      <w:r w:rsidRPr="00B77FD7">
        <w:rPr>
          <w:highlight w:val="green"/>
        </w:rPr>
        <w:t>Employee</w:t>
      </w:r>
      <w:r w:rsidR="00A667E9" w:rsidRPr="00B77FD7">
        <w:rPr>
          <w:highlight w:val="green"/>
        </w:rPr>
        <w:t>s</w:t>
      </w:r>
      <w:r w:rsidR="00B77FD7">
        <w:rPr>
          <w:highlight w:val="green"/>
          <w:lang w:val="bg-BG"/>
        </w:rPr>
        <w:t xml:space="preserve"> – Миро.</w:t>
      </w:r>
    </w:p>
    <w:p w14:paraId="589FF9CE" w14:textId="3F3268C0" w:rsidR="007000C6" w:rsidRDefault="00A667E9" w:rsidP="003D4C12">
      <w:pPr>
        <w:rPr>
          <w:lang w:val="en-GB"/>
        </w:rPr>
      </w:pPr>
      <w:r>
        <w:rPr>
          <w:lang w:val="en-US"/>
        </w:rPr>
        <w:t>You'</w:t>
      </w:r>
      <w:r w:rsidR="003D4C12">
        <w:rPr>
          <w:lang w:val="en-US"/>
        </w:rPr>
        <w:t xml:space="preserve">re tasked to create a list of </w:t>
      </w:r>
      <w:r w:rsidR="003D4C12">
        <w:t>e</w:t>
      </w:r>
      <w:r w:rsidR="003D4C12" w:rsidRPr="003D4C12">
        <w:t>mployee</w:t>
      </w:r>
      <w:r w:rsidR="003D4C12">
        <w:rPr>
          <w:lang w:val="en-GB"/>
        </w:rPr>
        <w:t>s and their personal numbers.</w:t>
      </w:r>
    </w:p>
    <w:p w14:paraId="74EEA470" w14:textId="6ABBDDD2" w:rsidR="009E1FCA" w:rsidRDefault="003D4C12" w:rsidP="003D4C12">
      <w:pPr>
        <w:rPr>
          <w:lang w:val="en-US"/>
        </w:rPr>
      </w:pPr>
      <w:r>
        <w:rPr>
          <w:lang w:val="en-GB"/>
        </w:rPr>
        <w:t xml:space="preserve">You will </w:t>
      </w:r>
      <w:r w:rsidRPr="003549BB">
        <w:rPr>
          <w:lang w:val="en-US"/>
        </w:rPr>
        <w:t>receive</w:t>
      </w:r>
      <w:r>
        <w:rPr>
          <w:lang w:val="en-US"/>
        </w:rPr>
        <w:t xml:space="preserve"> an array </w:t>
      </w:r>
      <w:r w:rsidR="001D37EE">
        <w:rPr>
          <w:lang w:val="en-US"/>
        </w:rPr>
        <w:t xml:space="preserve">of </w:t>
      </w:r>
      <w:r>
        <w:rPr>
          <w:lang w:val="en-US"/>
        </w:rPr>
        <w:t xml:space="preserve">strings. Each string is an employee </w:t>
      </w:r>
      <w:r w:rsidRPr="009E1FCA">
        <w:rPr>
          <w:b/>
          <w:lang w:val="en-US"/>
        </w:rPr>
        <w:t>name</w:t>
      </w:r>
      <w:r>
        <w:rPr>
          <w:lang w:val="en-US"/>
        </w:rPr>
        <w:t xml:space="preserve"> and to assign them a personal number you have to find the </w:t>
      </w:r>
      <w:r w:rsidRPr="009E1FCA">
        <w:rPr>
          <w:b/>
          <w:lang w:val="en-US"/>
        </w:rPr>
        <w:t xml:space="preserve">length of the </w:t>
      </w:r>
      <w:r w:rsidR="001D37EE" w:rsidRPr="009E1FCA">
        <w:rPr>
          <w:b/>
          <w:lang w:val="en-US"/>
        </w:rPr>
        <w:t>name</w:t>
      </w:r>
      <w:r w:rsidR="00344052">
        <w:rPr>
          <w:b/>
          <w:lang w:val="en-US"/>
        </w:rPr>
        <w:t xml:space="preserve"> </w:t>
      </w:r>
      <w:r w:rsidR="00344052">
        <w:rPr>
          <w:lang w:val="en-US"/>
        </w:rPr>
        <w:t>(</w:t>
      </w:r>
      <w:r w:rsidR="00344052" w:rsidRPr="00344052">
        <w:rPr>
          <w:lang w:val="en-US"/>
        </w:rPr>
        <w:t>whitespace</w:t>
      </w:r>
      <w:r w:rsidR="00344052">
        <w:rPr>
          <w:lang w:val="en-US"/>
        </w:rPr>
        <w:t xml:space="preserve"> included)</w:t>
      </w:r>
      <w:r w:rsidR="001D37EE">
        <w:rPr>
          <w:lang w:val="en-US"/>
        </w:rPr>
        <w:t xml:space="preserve">. </w:t>
      </w:r>
    </w:p>
    <w:p w14:paraId="4D312B66" w14:textId="41AF41C4" w:rsidR="00732B93" w:rsidRDefault="00732B93" w:rsidP="003D4C12">
      <w:pPr>
        <w:rPr>
          <w:lang w:val="en-US"/>
        </w:rPr>
      </w:pPr>
      <w:r w:rsidRPr="00A667E9">
        <w:rPr>
          <w:b/>
          <w:i/>
          <w:lang w:val="en-US"/>
        </w:rPr>
        <w:t>Try to use an object</w:t>
      </w:r>
      <w:r>
        <w:rPr>
          <w:lang w:val="en-US"/>
        </w:rPr>
        <w:t>.</w:t>
      </w:r>
    </w:p>
    <w:p w14:paraId="2AD8F411" w14:textId="22DB9F48" w:rsidR="009E1FCA" w:rsidRDefault="001D37EE" w:rsidP="003D4C12">
      <w:pPr>
        <w:rPr>
          <w:lang w:val="en-US"/>
        </w:rPr>
      </w:pPr>
      <w:r>
        <w:rPr>
          <w:lang w:val="en-US"/>
        </w:rPr>
        <w:t xml:space="preserve">At the end print all the </w:t>
      </w:r>
      <w:r w:rsidR="00732B93">
        <w:rPr>
          <w:lang w:val="en-US"/>
        </w:rPr>
        <w:t xml:space="preserve">list </w:t>
      </w:r>
      <w:r w:rsidR="00732B93">
        <w:t>e</w:t>
      </w:r>
      <w:r w:rsidR="00732B93" w:rsidRPr="003D4C12">
        <w:t>mployee</w:t>
      </w:r>
      <w:r w:rsidR="00732B93">
        <w:t xml:space="preserve">s </w:t>
      </w:r>
      <w:r>
        <w:rPr>
          <w:lang w:val="en-US"/>
        </w:rPr>
        <w:t>in the following format</w:t>
      </w:r>
      <w:r w:rsidR="009E1FCA">
        <w:rPr>
          <w:lang w:val="en-US"/>
        </w:rPr>
        <w:t>:</w:t>
      </w:r>
    </w:p>
    <w:p w14:paraId="298E449F" w14:textId="689B5A02" w:rsidR="001D37EE" w:rsidRDefault="001D37EE" w:rsidP="003D4C12">
      <w:pPr>
        <w:rPr>
          <w:lang w:val="en-US"/>
        </w:rPr>
      </w:pPr>
      <w:r>
        <w:rPr>
          <w:lang w:val="en-US"/>
        </w:rPr>
        <w:t xml:space="preserve"> </w:t>
      </w:r>
      <w:r w:rsidRPr="009E1FCA">
        <w:rPr>
          <w:rFonts w:ascii="Consolas" w:hAnsi="Consolas"/>
          <w:b/>
          <w:lang w:val="en-US"/>
        </w:rPr>
        <w:t>"Name: {employeeName} -- Personal Number: {</w:t>
      </w:r>
      <w:r w:rsidR="009E1FCA" w:rsidRPr="009E1FCA">
        <w:rPr>
          <w:rFonts w:ascii="Consolas" w:hAnsi="Consolas"/>
          <w:b/>
          <w:lang w:val="en-US"/>
        </w:rPr>
        <w:t>personalNum</w:t>
      </w:r>
      <w:r w:rsidRPr="009E1FCA">
        <w:rPr>
          <w:rFonts w:ascii="Consolas" w:hAnsi="Consolas"/>
          <w:b/>
          <w:lang w:val="en-US"/>
        </w:rPr>
        <w:t>}</w:t>
      </w:r>
      <w:r w:rsidR="009E1FCA" w:rsidRPr="009E1FCA">
        <w:rPr>
          <w:rFonts w:ascii="Consolas" w:hAnsi="Consolas"/>
          <w:b/>
          <w:lang w:val="en-US"/>
        </w:rPr>
        <w:t>"</w:t>
      </w:r>
      <w:r>
        <w:rPr>
          <w:lang w:val="en-US"/>
        </w:rPr>
        <w:t xml:space="preserve"> </w:t>
      </w:r>
    </w:p>
    <w:p w14:paraId="17B64031" w14:textId="04884A4D" w:rsidR="001D37EE" w:rsidRDefault="001D37EE" w:rsidP="001D37EE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1D37EE" w:rsidRPr="003549BB" w14:paraId="316B39FE" w14:textId="77777777" w:rsidTr="001D37EE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90615E1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98228FD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D37EE" w:rsidRPr="003549BB" w14:paraId="6AE2BA2F" w14:textId="77777777" w:rsidTr="001D37EE">
        <w:tc>
          <w:tcPr>
            <w:tcW w:w="3039" w:type="dxa"/>
            <w:vAlign w:val="center"/>
          </w:tcPr>
          <w:p w14:paraId="20C9328A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42FEE4D7" w14:textId="61A48D7B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'Silas Butler',</w:t>
            </w:r>
          </w:p>
          <w:p w14:paraId="479DD7EF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'Adnaan Buckley',</w:t>
            </w:r>
          </w:p>
          <w:p w14:paraId="0D71BEC6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'Juan Peterson',</w:t>
            </w:r>
          </w:p>
          <w:p w14:paraId="00D48E1D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'Brendan Villarreal'</w:t>
            </w:r>
          </w:p>
          <w:p w14:paraId="509FA686" w14:textId="755CAD9F" w:rsidR="001D37EE" w:rsidRPr="003549BB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743" w:type="dxa"/>
            <w:vAlign w:val="center"/>
          </w:tcPr>
          <w:p w14:paraId="10BBF562" w14:textId="5B5DD66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Silas Butler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12</w:t>
            </w:r>
          </w:p>
          <w:p w14:paraId="15C15DB6" w14:textId="3C2D2E4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Adnaan Buckley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14</w:t>
            </w:r>
          </w:p>
          <w:p w14:paraId="3634CFEE" w14:textId="256CF9C8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Juan Peterson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13</w:t>
            </w:r>
          </w:p>
          <w:p w14:paraId="5CE57C69" w14:textId="44F17125" w:rsidR="001D37EE" w:rsidRPr="003549BB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Brendan Villarreal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18</w:t>
            </w:r>
          </w:p>
        </w:tc>
      </w:tr>
    </w:tbl>
    <w:p w14:paraId="19FC3944" w14:textId="77777777" w:rsidR="001D37EE" w:rsidRPr="003D4C12" w:rsidRDefault="001D37EE" w:rsidP="003D4C12">
      <w:pPr>
        <w:rPr>
          <w:lang w:val="en-GB"/>
        </w:rPr>
      </w:pPr>
    </w:p>
    <w:p w14:paraId="67E56ACA" w14:textId="5B2BB64E" w:rsidR="00A667E9" w:rsidRPr="00B77FD7" w:rsidRDefault="00A667E9" w:rsidP="00A667E9">
      <w:pPr>
        <w:pStyle w:val="Heading2"/>
        <w:rPr>
          <w:rFonts w:asciiTheme="minorHAnsi" w:eastAsiaTheme="majorEastAsia" w:hAnsiTheme="minorHAnsi"/>
          <w:highlight w:val="green"/>
        </w:rPr>
      </w:pPr>
      <w:r w:rsidRPr="00B77FD7">
        <w:rPr>
          <w:highlight w:val="green"/>
        </w:rPr>
        <w:t>Towns</w:t>
      </w:r>
      <w:r w:rsidR="00B77FD7" w:rsidRPr="00B77FD7">
        <w:rPr>
          <w:highlight w:val="green"/>
          <w:lang w:val="bg-BG"/>
        </w:rPr>
        <w:t xml:space="preserve"> </w:t>
      </w:r>
      <w:r w:rsidR="00B77FD7">
        <w:rPr>
          <w:highlight w:val="green"/>
          <w:lang w:val="bg-BG"/>
        </w:rPr>
        <w:t>–</w:t>
      </w:r>
      <w:r w:rsidR="00B77FD7" w:rsidRPr="00B77FD7">
        <w:rPr>
          <w:highlight w:val="green"/>
          <w:lang w:val="bg-BG"/>
        </w:rPr>
        <w:t xml:space="preserve"> Миро</w:t>
      </w:r>
      <w:r w:rsidR="00B77FD7">
        <w:rPr>
          <w:highlight w:val="green"/>
          <w:lang w:val="bg-BG"/>
        </w:rPr>
        <w:t>.</w:t>
      </w:r>
      <w:r w:rsidR="00AE25BF">
        <w:rPr>
          <w:highlight w:val="green"/>
        </w:rPr>
        <w:t xml:space="preserve"> </w:t>
      </w:r>
      <w:r w:rsidR="00AE25BF">
        <w:rPr>
          <w:highlight w:val="green"/>
          <w:lang w:val="bg-BG"/>
        </w:rPr>
        <w:t>И НИЕ</w:t>
      </w:r>
    </w:p>
    <w:p w14:paraId="0655E698" w14:textId="60252AE4" w:rsidR="00A667E9" w:rsidRDefault="00A667E9" w:rsidP="00A667E9">
      <w:pPr>
        <w:rPr>
          <w:lang w:val="en-US"/>
        </w:rPr>
      </w:pPr>
      <w:r w:rsidRPr="003549BB">
        <w:rPr>
          <w:lang w:val="en-US"/>
        </w:rPr>
        <w:t>You’</w:t>
      </w:r>
      <w:r w:rsidR="00C779FC">
        <w:rPr>
          <w:lang w:val="en-US"/>
        </w:rPr>
        <w:t xml:space="preserve">re tasked to create and print </w:t>
      </w:r>
      <w:r w:rsidR="00C779FC" w:rsidRPr="00C779FC">
        <w:rPr>
          <w:b/>
          <w:lang w:val="en-US"/>
        </w:rPr>
        <w:t>object</w:t>
      </w:r>
      <w:r w:rsidR="00C779FC">
        <w:rPr>
          <w:b/>
          <w:lang w:val="en-US"/>
        </w:rPr>
        <w:t>s</w:t>
      </w:r>
      <w:r w:rsidR="00C779FC">
        <w:rPr>
          <w:lang w:val="en-US"/>
        </w:rPr>
        <w:t xml:space="preserve"> </w:t>
      </w:r>
      <w:r w:rsidRPr="003549BB">
        <w:rPr>
          <w:lang w:val="en-US"/>
        </w:rPr>
        <w:t xml:space="preserve">from a text table. </w:t>
      </w:r>
    </w:p>
    <w:p w14:paraId="6B20EE93" w14:textId="0AE5DF54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 w:rsidR="00DA1C8D">
        <w:rPr>
          <w:lang w:val="en-US"/>
        </w:rPr>
        <w:t xml:space="preserve">the </w:t>
      </w:r>
      <w:r w:rsidRPr="003549BB">
        <w:rPr>
          <w:lang w:val="en-US"/>
        </w:rPr>
        <w:t xml:space="preserve">input as an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strings, where each string represents a </w:t>
      </w:r>
      <w:r w:rsidR="00DA1C8D">
        <w:rPr>
          <w:lang w:val="en-US"/>
        </w:rPr>
        <w:t>table row</w:t>
      </w:r>
      <w:r w:rsidRPr="003549BB">
        <w:rPr>
          <w:lang w:val="en-US"/>
        </w:rPr>
        <w:t xml:space="preserve">, with values on the row </w:t>
      </w:r>
      <w:r>
        <w:rPr>
          <w:lang w:val="en-US"/>
        </w:rPr>
        <w:t>separated</w:t>
      </w:r>
      <w:r w:rsidRPr="003549BB">
        <w:rPr>
          <w:lang w:val="en-US"/>
        </w:rPr>
        <w:t xml:space="preserve"> by pipes </w:t>
      </w:r>
      <w:r w:rsidRPr="003549BB">
        <w:rPr>
          <w:b/>
          <w:lang w:val="en-US"/>
        </w:rPr>
        <w:t>"</w:t>
      </w:r>
      <w:r w:rsidR="00DA1C8D" w:rsidRPr="00DA1C8D">
        <w:rPr>
          <w:rFonts w:ascii="Consolas" w:hAnsi="Consolas"/>
          <w:b/>
          <w:lang w:val="en-US"/>
        </w:rPr>
        <w:t xml:space="preserve"> </w:t>
      </w:r>
      <w:r w:rsidRPr="00DA1C8D">
        <w:rPr>
          <w:rFonts w:ascii="Consolas" w:hAnsi="Consolas"/>
          <w:b/>
          <w:lang w:val="en-US"/>
        </w:rPr>
        <w:t>|</w:t>
      </w:r>
      <w:r w:rsidR="00DA1C8D">
        <w:rPr>
          <w:rFonts w:ascii="Consolas" w:hAnsi="Consolas"/>
          <w:b/>
          <w:lang w:val="en-US"/>
        </w:rPr>
        <w:t xml:space="preserve"> </w:t>
      </w:r>
      <w:r w:rsidRPr="003549BB">
        <w:rPr>
          <w:b/>
          <w:lang w:val="en-US"/>
        </w:rPr>
        <w:t xml:space="preserve">" </w:t>
      </w:r>
      <w:r w:rsidRPr="003549BB">
        <w:rPr>
          <w:lang w:val="en-US"/>
        </w:rPr>
        <w:t xml:space="preserve">and </w:t>
      </w:r>
      <w:r w:rsidR="00C779FC">
        <w:rPr>
          <w:lang w:val="en-US"/>
        </w:rPr>
        <w:t>spaces.</w:t>
      </w:r>
    </w:p>
    <w:p w14:paraId="673EBFCA" w14:textId="71B18C98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table will consist of exactly 3 columns </w:t>
      </w:r>
      <w:r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Town</w:t>
      </w:r>
      <w:r>
        <w:rPr>
          <w:b/>
          <w:lang w:val="en-US"/>
        </w:rPr>
        <w:t>"</w:t>
      </w:r>
      <w:r w:rsidRPr="003549BB">
        <w:rPr>
          <w:lang w:val="en-US"/>
        </w:rPr>
        <w:t>,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Latitude</w:t>
      </w:r>
      <w:r>
        <w:rPr>
          <w:b/>
          <w:lang w:val="en-US"/>
        </w:rPr>
        <w:t>"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and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Longitude</w:t>
      </w:r>
      <w:r>
        <w:rPr>
          <w:b/>
          <w:lang w:val="en-US"/>
        </w:rPr>
        <w:t>"</w:t>
      </w:r>
      <w:r w:rsidRPr="003549BB">
        <w:rPr>
          <w:lang w:val="en-US"/>
        </w:rPr>
        <w:t xml:space="preserve">. The </w:t>
      </w:r>
      <w:r w:rsidRPr="00E81B9C">
        <w:rPr>
          <w:rFonts w:ascii="Consolas" w:hAnsi="Consolas"/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6D50A49D" w14:textId="77777777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</w:t>
      </w:r>
      <w:r w:rsidRPr="00C779FC">
        <w:rPr>
          <w:b/>
          <w:lang w:val="en-US"/>
        </w:rPr>
        <w:t>objects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436BAA51" w14:textId="77777777" w:rsidR="00A667E9" w:rsidRDefault="00A667E9" w:rsidP="00A667E9">
      <w:pPr>
        <w:rPr>
          <w:lang w:val="en-US"/>
        </w:rPr>
      </w:pPr>
    </w:p>
    <w:p w14:paraId="49C7FB05" w14:textId="77777777" w:rsidR="00A667E9" w:rsidRPr="003549BB" w:rsidRDefault="00A667E9" w:rsidP="00A667E9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A667E9" w:rsidRPr="003549BB" w14:paraId="494DFBA7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5BC85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A667E9" w:rsidRPr="003549BB" w14:paraId="0AF06E15" w14:textId="77777777" w:rsidTr="00296674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1E7E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Sofia | 42.696552 | 23.32601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EEAA608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ijing | 39.913818 | 116.363625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'];</w:t>
            </w:r>
          </w:p>
        </w:tc>
      </w:tr>
      <w:tr w:rsidR="00A667E9" w:rsidRPr="003549BB" w14:paraId="7205677F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BC1C4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667E9" w:rsidRPr="003549BB" w14:paraId="2B0960EF" w14:textId="77777777" w:rsidTr="00296674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7789" w14:textId="323EA5D7" w:rsidR="00A667E9" w:rsidRPr="00655EE1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'Sofia', latitude: '42.70',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'23.33' }</w:t>
            </w:r>
          </w:p>
          <w:p w14:paraId="13D69B1D" w14:textId="7AC1C512" w:rsidR="00A667E9" w:rsidRPr="003549BB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'Beijing', latitude: '39.91',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'116.36' }</w:t>
            </w:r>
          </w:p>
        </w:tc>
      </w:tr>
    </w:tbl>
    <w:p w14:paraId="21D8698C" w14:textId="77777777" w:rsidR="00A667E9" w:rsidRPr="003549BB" w:rsidRDefault="00A667E9" w:rsidP="00A667E9">
      <w:pPr>
        <w:rPr>
          <w:lang w:val="en-US"/>
        </w:rPr>
      </w:pPr>
    </w:p>
    <w:p w14:paraId="3951DFD5" w14:textId="17E3A561" w:rsidR="0013424C" w:rsidRPr="00CF35A6" w:rsidRDefault="0013424C" w:rsidP="0013424C">
      <w:pPr>
        <w:pStyle w:val="Heading2"/>
        <w:rPr>
          <w:highlight w:val="green"/>
        </w:rPr>
      </w:pPr>
      <w:r w:rsidRPr="00CF35A6">
        <w:rPr>
          <w:highlight w:val="green"/>
        </w:rPr>
        <w:t>Store Provision</w:t>
      </w:r>
      <w:r w:rsidR="00CF35A6" w:rsidRPr="00CF35A6">
        <w:rPr>
          <w:highlight w:val="green"/>
        </w:rPr>
        <w:t xml:space="preserve"> </w:t>
      </w:r>
      <w:r w:rsidR="00CF35A6" w:rsidRPr="00CF35A6">
        <w:rPr>
          <w:highlight w:val="green"/>
          <w:lang w:val="bg-BG"/>
        </w:rPr>
        <w:t>Момчи я реши</w:t>
      </w:r>
    </w:p>
    <w:p w14:paraId="1504CC44" w14:textId="77777777" w:rsidR="0013424C" w:rsidRPr="003549BB" w:rsidRDefault="0013424C" w:rsidP="0013424C">
      <w:pPr>
        <w:rPr>
          <w:lang w:val="en-US"/>
        </w:rPr>
      </w:pPr>
      <w:bookmarkStart w:id="0" w:name="_GoBack"/>
      <w:bookmarkEnd w:id="0"/>
      <w:r w:rsidRPr="003549BB">
        <w:rPr>
          <w:lang w:val="en-US"/>
        </w:rPr>
        <w:t xml:space="preserve">You will receive </w:t>
      </w:r>
      <w:r>
        <w:rPr>
          <w:b/>
          <w:lang w:val="en-US"/>
        </w:rPr>
        <w:t>two</w:t>
      </w:r>
      <w:r w:rsidRPr="00715CBA">
        <w:rPr>
          <w:b/>
          <w:lang w:val="en-US"/>
        </w:rPr>
        <w:t xml:space="preserve"> </w:t>
      </w:r>
      <w:r w:rsidRPr="0013424C">
        <w:rPr>
          <w:b/>
          <w:lang w:val="en-US"/>
        </w:rPr>
        <w:t>arrays</w:t>
      </w:r>
      <w:r w:rsidRPr="003549BB">
        <w:rPr>
          <w:lang w:val="en-US"/>
        </w:rPr>
        <w:t>. The first array represent</w:t>
      </w:r>
      <w:r>
        <w:rPr>
          <w:lang w:val="en-US"/>
        </w:rPr>
        <w:t>s</w:t>
      </w:r>
      <w:r w:rsidRPr="003549BB">
        <w:rPr>
          <w:lang w:val="en-US"/>
        </w:rPr>
        <w:t xml:space="preserve"> a current </w:t>
      </w:r>
      <w:r w:rsidRPr="00E81B9C">
        <w:rPr>
          <w:b/>
          <w:lang w:val="en-US"/>
        </w:rPr>
        <w:t>stock</w:t>
      </w:r>
      <w:r w:rsidRPr="003549BB">
        <w:rPr>
          <w:lang w:val="en-US"/>
        </w:rPr>
        <w:t xml:space="preserve"> of the local store</w:t>
      </w:r>
      <w:r>
        <w:rPr>
          <w:lang w:val="en-US"/>
        </w:rPr>
        <w:t xml:space="preserve">. The second array will contain </w:t>
      </w:r>
      <w:r w:rsidRPr="00E81B9C">
        <w:rPr>
          <w:b/>
          <w:lang w:val="en-US"/>
        </w:rPr>
        <w:t>products</w:t>
      </w:r>
      <w:r w:rsidRPr="003549BB">
        <w:rPr>
          <w:lang w:val="en-US"/>
        </w:rPr>
        <w:t xml:space="preserve"> which the store has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for delivery.</w:t>
      </w:r>
    </w:p>
    <w:p w14:paraId="741D1707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>The following information applies to both arrays:</w:t>
      </w:r>
    </w:p>
    <w:p w14:paraId="1B096EF1" w14:textId="66E4991F" w:rsidR="0013424C" w:rsidRPr="00E81B9C" w:rsidRDefault="0013424C" w:rsidP="0013424C">
      <w:pPr>
        <w:rPr>
          <w:lang w:val="en-US"/>
        </w:rPr>
      </w:pPr>
      <w:r w:rsidRPr="003549BB">
        <w:rPr>
          <w:lang w:val="en-US"/>
        </w:rPr>
        <w:t xml:space="preserve">Every </w:t>
      </w:r>
      <w:r w:rsidR="00831616">
        <w:rPr>
          <w:b/>
          <w:lang w:val="en-US"/>
        </w:rPr>
        <w:t>even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of the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 xml:space="preserve"> and on every </w:t>
      </w:r>
      <w:r w:rsidR="00831616">
        <w:rPr>
          <w:b/>
          <w:lang w:val="en-US"/>
        </w:rPr>
        <w:t>odd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quantity</w:t>
      </w:r>
      <w:r w:rsidRPr="003549BB">
        <w:rPr>
          <w:lang w:val="en-US"/>
        </w:rPr>
        <w:t xml:space="preserve"> of that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>.</w:t>
      </w:r>
      <w:r w:rsidR="00192848">
        <w:t xml:space="preserve"> </w:t>
      </w:r>
      <w:r w:rsidR="00192848">
        <w:rPr>
          <w:lang w:val="en-US"/>
        </w:rPr>
        <w:t xml:space="preserve">The second array could contain products that are </w:t>
      </w:r>
      <w:r w:rsidR="00192848" w:rsidRPr="00192848">
        <w:rPr>
          <w:b/>
          <w:lang w:val="en-US"/>
        </w:rPr>
        <w:t>already in</w:t>
      </w:r>
      <w:r w:rsidR="00192848">
        <w:rPr>
          <w:lang w:val="en-US"/>
        </w:rPr>
        <w:t xml:space="preserve"> the local store. If that happens </w:t>
      </w:r>
      <w:r w:rsidR="00192848" w:rsidRPr="00192848">
        <w:rPr>
          <w:b/>
          <w:lang w:val="en-US"/>
        </w:rPr>
        <w:t>increase</w:t>
      </w:r>
      <w:r w:rsidR="00192848">
        <w:rPr>
          <w:lang w:val="en-US"/>
        </w:rPr>
        <w:t xml:space="preserve"> the </w:t>
      </w:r>
      <w:r w:rsidR="00192848" w:rsidRPr="00192848">
        <w:rPr>
          <w:b/>
          <w:lang w:val="en-US"/>
        </w:rPr>
        <w:t>quantity</w:t>
      </w:r>
      <w:r w:rsidR="00192848">
        <w:rPr>
          <w:lang w:val="en-US"/>
        </w:rPr>
        <w:t xml:space="preserve"> for the given product</w:t>
      </w:r>
      <w:r w:rsidRPr="003549BB">
        <w:rPr>
          <w:lang w:val="en-US"/>
        </w:rPr>
        <w:t xml:space="preserve"> </w:t>
      </w:r>
      <w:r w:rsidR="00192848">
        <w:t>.</w:t>
      </w:r>
      <w:r w:rsidRPr="003549BB">
        <w:rPr>
          <w:lang w:val="en-US"/>
        </w:rPr>
        <w:t>You should store them into a</w:t>
      </w:r>
      <w:r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object</w:t>
      </w:r>
      <w:r w:rsidRPr="003549BB">
        <w:rPr>
          <w:lang w:val="en-US"/>
        </w:rPr>
        <w:t>, and print them</w:t>
      </w:r>
      <w:r>
        <w:rPr>
          <w:lang w:val="en-US"/>
        </w:rPr>
        <w:t xml:space="preserve"> in the </w:t>
      </w:r>
      <w:r w:rsidRPr="00E72475">
        <w:rPr>
          <w:lang w:val="en-US"/>
        </w:rPr>
        <w:t>following</w:t>
      </w:r>
      <w:r>
        <w:rPr>
          <w:lang w:val="en-US"/>
        </w:rPr>
        <w:t xml:space="preserve"> format: </w:t>
      </w:r>
      <w:r w:rsidRPr="00E81B9C">
        <w:rPr>
          <w:b/>
          <w:lang w:val="en-US"/>
        </w:rPr>
        <w:t>(</w:t>
      </w:r>
      <w:r w:rsidRPr="00E81B9C">
        <w:rPr>
          <w:rFonts w:ascii="Consolas" w:hAnsi="Consolas"/>
          <w:b/>
          <w:lang w:val="en-US"/>
        </w:rPr>
        <w:t>product -&gt; quantity</w:t>
      </w:r>
      <w:r>
        <w:rPr>
          <w:rFonts w:ascii="Consolas" w:hAnsi="Consolas"/>
          <w:b/>
          <w:lang w:val="en-US"/>
        </w:rPr>
        <w:t>)</w:t>
      </w:r>
    </w:p>
    <w:p w14:paraId="53F1CFB8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7EBA9A36" w14:textId="77777777" w:rsidR="0013424C" w:rsidRPr="003549BB" w:rsidRDefault="0013424C" w:rsidP="0013424C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13424C" w:rsidRPr="003549BB" w14:paraId="7D101315" w14:textId="77777777" w:rsidTr="00A24CF0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57BAF7B0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3ABCEE55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3424C" w:rsidRPr="003549BB" w14:paraId="6A998264" w14:textId="77777777" w:rsidTr="00A24CF0">
        <w:tc>
          <w:tcPr>
            <w:tcW w:w="5591" w:type="dxa"/>
            <w:vAlign w:val="center"/>
          </w:tcPr>
          <w:p w14:paraId="6CB91585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137B8A20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</w:t>
            </w:r>
          </w:p>
          <w:p w14:paraId="056EBC61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],</w:t>
            </w:r>
          </w:p>
          <w:p w14:paraId="043D850C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4725CC7D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</w:t>
            </w:r>
          </w:p>
          <w:p w14:paraId="1022BAEB" w14:textId="77777777" w:rsidR="0013424C" w:rsidRPr="000D4040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191" w:type="dxa"/>
            <w:vAlign w:val="center"/>
          </w:tcPr>
          <w:p w14:paraId="1F69853E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Chips -&gt; 5</w:t>
            </w:r>
          </w:p>
          <w:p w14:paraId="2E295405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CocaCola -&gt; 9</w:t>
            </w:r>
          </w:p>
          <w:p w14:paraId="02891C03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Bananas -&gt; 44</w:t>
            </w:r>
          </w:p>
          <w:p w14:paraId="61044A8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Pasta -&gt; 11</w:t>
            </w:r>
          </w:p>
          <w:p w14:paraId="7CACC42F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Beer -&gt; 2</w:t>
            </w:r>
          </w:p>
          <w:p w14:paraId="0AEF426D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Flour -&gt; 44</w:t>
            </w:r>
          </w:p>
          <w:p w14:paraId="17D4131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Oil -&gt; 12</w:t>
            </w:r>
          </w:p>
          <w:p w14:paraId="3DEDE5E6" w14:textId="77777777" w:rsidR="0013424C" w:rsidRPr="003549BB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Tomatoes -&gt; 70</w:t>
            </w:r>
          </w:p>
        </w:tc>
      </w:tr>
    </w:tbl>
    <w:p w14:paraId="1E2C2E5E" w14:textId="77777777" w:rsidR="0013424C" w:rsidRPr="003549BB" w:rsidRDefault="0013424C" w:rsidP="0013424C">
      <w:pPr>
        <w:rPr>
          <w:lang w:val="en-US"/>
        </w:rPr>
      </w:pP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6478736B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</w:t>
      </w:r>
      <w:r w:rsidRPr="00C779FC">
        <w:rPr>
          <w:lang w:val="en-US"/>
        </w:rPr>
        <w:t>function</w:t>
      </w:r>
      <w:r w:rsidRPr="003549BB">
        <w:rPr>
          <w:lang w:val="en-US"/>
        </w:rPr>
        <w:t xml:space="preserve"> that stores information about movies</w:t>
      </w:r>
      <w:r w:rsidR="00DA30DD">
        <w:rPr>
          <w:lang w:val="en-US"/>
        </w:rPr>
        <w:t xml:space="preserve"> inside an array</w:t>
      </w:r>
      <w:r w:rsidRPr="003549BB">
        <w:rPr>
          <w:lang w:val="en-US"/>
        </w:rPr>
        <w:t xml:space="preserve">. The </w:t>
      </w:r>
      <w:r w:rsidR="00AF5265">
        <w:rPr>
          <w:lang w:val="en-US"/>
        </w:rPr>
        <w:t>movie</w:t>
      </w:r>
      <w:r w:rsidR="00751ADD">
        <w:rPr>
          <w:lang w:val="en-US"/>
        </w:rPr>
        <w:t>s</w:t>
      </w:r>
      <w:r w:rsidR="00AD4ACA">
        <w:rPr>
          <w:lang w:val="en-US"/>
        </w:rPr>
        <w:t xml:space="preserve"> object</w:t>
      </w:r>
      <w:r w:rsidR="00AF5265">
        <w:rPr>
          <w:lang w:val="en-US"/>
        </w:rPr>
        <w:t xml:space="preserve"> </w:t>
      </w:r>
      <w:r w:rsidRPr="003549BB">
        <w:rPr>
          <w:lang w:val="en-US"/>
        </w:rPr>
        <w:t xml:space="preserve">info </w:t>
      </w:r>
      <w:r w:rsidR="000B2FCA">
        <w:rPr>
          <w:lang w:val="en-US"/>
        </w:rPr>
        <w:t>must</w:t>
      </w:r>
      <w:r w:rsidRPr="003549BB">
        <w:rPr>
          <w:lang w:val="en-US"/>
        </w:rPr>
        <w:t xml:space="preserve"> be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director</w:t>
      </w:r>
      <w:r w:rsidR="00AD4ACA">
        <w:rPr>
          <w:b/>
          <w:lang w:val="en-US"/>
        </w:rPr>
        <w:t xml:space="preserve"> </w:t>
      </w:r>
      <w:r w:rsidR="00AD4ACA" w:rsidRPr="00AD4ACA">
        <w:rPr>
          <w:lang w:val="en-US"/>
        </w:rPr>
        <w:t>and</w:t>
      </w:r>
      <w:r w:rsidRPr="003549BB">
        <w:rPr>
          <w:b/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date</w:t>
      </w:r>
      <w:r w:rsidRPr="003549BB">
        <w:rPr>
          <w:lang w:val="en-US"/>
        </w:rPr>
        <w:t>. You can receive several types o</w:t>
      </w:r>
      <w:r w:rsidR="006A152F">
        <w:rPr>
          <w:lang w:val="en-US"/>
        </w:rPr>
        <w:t>f</w:t>
      </w:r>
      <w:r w:rsidRPr="003549BB">
        <w:rPr>
          <w:lang w:val="en-US"/>
        </w:rPr>
        <w:t xml:space="preserve"> input:</w:t>
      </w:r>
    </w:p>
    <w:p w14:paraId="1D7899C1" w14:textId="7B674F81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b/>
          <w:lang w:val="en-US"/>
        </w:rPr>
        <w:lastRenderedPageBreak/>
        <w:t>"</w:t>
      </w:r>
      <w:r w:rsidRPr="00E81B9C">
        <w:rPr>
          <w:rFonts w:ascii="Consolas" w:hAnsi="Consolas"/>
          <w:b/>
          <w:lang w:val="en-US"/>
        </w:rPr>
        <w:t>add</w:t>
      </w:r>
      <w:r w:rsidR="007B2A16">
        <w:rPr>
          <w:rFonts w:ascii="Consolas" w:hAnsi="Consolas"/>
          <w:b/>
          <w:lang w:val="en-US"/>
        </w:rPr>
        <w:t>M</w:t>
      </w:r>
      <w:r w:rsidR="00B33193" w:rsidRPr="00E81B9C">
        <w:rPr>
          <w:rFonts w:ascii="Consolas" w:hAnsi="Consolas"/>
          <w:b/>
          <w:lang w:val="en-US"/>
        </w:rPr>
        <w:t>ovie</w:t>
      </w:r>
      <w:r w:rsidRPr="00E81B9C">
        <w:rPr>
          <w:rFonts w:ascii="Consolas" w:hAnsi="Consolas"/>
          <w:b/>
          <w:lang w:val="en-US"/>
        </w:rPr>
        <w:t xml:space="preserve"> {movie name}"</w:t>
      </w:r>
      <w:r w:rsidRPr="00E040B0">
        <w:rPr>
          <w:lang w:val="en-US"/>
        </w:rPr>
        <w:t xml:space="preserve"> – add the movie</w:t>
      </w:r>
    </w:p>
    <w:p w14:paraId="6EF3B257" w14:textId="4562046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directed</w:t>
      </w:r>
      <w:r w:rsidR="007B2A16">
        <w:rPr>
          <w:rFonts w:ascii="Consolas" w:hAnsi="Consolas"/>
          <w:b/>
          <w:lang w:val="en-US"/>
        </w:rPr>
        <w:t>B</w:t>
      </w:r>
      <w:r w:rsidRPr="00E81B9C">
        <w:rPr>
          <w:rFonts w:ascii="Consolas" w:hAnsi="Consolas"/>
          <w:b/>
          <w:lang w:val="en-US"/>
        </w:rPr>
        <w:t>y {director}"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director</w:t>
      </w:r>
    </w:p>
    <w:p w14:paraId="435406D6" w14:textId="5C4F6C5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on</w:t>
      </w:r>
      <w:r w:rsidR="007B2A16">
        <w:rPr>
          <w:rFonts w:ascii="Consolas" w:hAnsi="Consolas"/>
          <w:b/>
          <w:lang w:val="en-US"/>
        </w:rPr>
        <w:t>D</w:t>
      </w:r>
      <w:r w:rsidR="00B33193" w:rsidRPr="00E81B9C">
        <w:rPr>
          <w:rFonts w:ascii="Consolas" w:hAnsi="Consolas"/>
          <w:b/>
          <w:lang w:val="en-US"/>
        </w:rPr>
        <w:t>ate</w:t>
      </w:r>
      <w:r w:rsidRPr="00E81B9C">
        <w:rPr>
          <w:rFonts w:ascii="Consolas" w:hAnsi="Consolas"/>
          <w:b/>
          <w:lang w:val="en-US"/>
        </w:rPr>
        <w:t xml:space="preserve"> {date}"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</w:t>
      </w:r>
      <w:r w:rsidR="000D4040" w:rsidRPr="00E040B0">
        <w:rPr>
          <w:lang w:val="en-US"/>
        </w:rPr>
        <w:t>date</w:t>
      </w:r>
    </w:p>
    <w:p w14:paraId="43D40C34" w14:textId="04447D1E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</w:t>
      </w:r>
      <w:r w:rsidRPr="00E81B9C">
        <w:rPr>
          <w:b/>
          <w:lang w:val="en-US"/>
        </w:rPr>
        <w:t>no</w:t>
      </w:r>
      <w:r w:rsidRPr="003549BB">
        <w:rPr>
          <w:lang w:val="en-US"/>
        </w:rPr>
        <w:t xml:space="preserve"> </w:t>
      </w:r>
      <w:r w:rsidR="00D46FFD">
        <w:rPr>
          <w:lang w:val="en-US"/>
        </w:rPr>
        <w:t>director</w:t>
      </w:r>
      <w:r w:rsidRPr="003549BB">
        <w:rPr>
          <w:lang w:val="en-US"/>
        </w:rPr>
        <w:t xml:space="preserve">, </w:t>
      </w:r>
      <w:r w:rsidRPr="00DA5699">
        <w:rPr>
          <w:lang w:val="en-US"/>
        </w:rPr>
        <w:t>name</w:t>
      </w:r>
      <w:r w:rsidRPr="003549BB">
        <w:rPr>
          <w:lang w:val="en-US"/>
        </w:rPr>
        <w:t xml:space="preserve"> or </w:t>
      </w:r>
      <w:r w:rsidRPr="00DA5699">
        <w:rPr>
          <w:lang w:val="en-US"/>
        </w:rPr>
        <w:t>dat</w:t>
      </w:r>
      <w:r w:rsidR="002E4DC4">
        <w:rPr>
          <w:lang w:val="en-US"/>
        </w:rPr>
        <w:t>e</w:t>
      </w:r>
      <w:r w:rsidRPr="003549BB">
        <w:rPr>
          <w:lang w:val="en-US"/>
        </w:rPr>
        <w:t xml:space="preserve">, </w:t>
      </w:r>
      <w:r w:rsidRPr="00E81B9C">
        <w:rPr>
          <w:b/>
          <w:lang w:val="en-US"/>
        </w:rPr>
        <w:t>don’t</w:t>
      </w:r>
      <w:r w:rsidRPr="003549BB">
        <w:rPr>
          <w:lang w:val="en-US"/>
        </w:rPr>
        <w:t xml:space="preserve"> print it)</w:t>
      </w:r>
      <w:r w:rsidR="0065476D" w:rsidRPr="003549BB">
        <w:rPr>
          <w:lang w:val="en-US"/>
        </w:rPr>
        <w:t xml:space="preserve"> in </w:t>
      </w:r>
      <w:r w:rsidR="0065476D" w:rsidRPr="00E81B9C">
        <w:rPr>
          <w:rFonts w:ascii="Consolas" w:hAnsi="Consolas"/>
          <w:b/>
          <w:lang w:val="en-US"/>
        </w:rPr>
        <w:t>JSON</w:t>
      </w:r>
      <w:r w:rsidR="0065476D" w:rsidRPr="003549BB">
        <w:rPr>
          <w:b/>
          <w:lang w:val="en-US"/>
        </w:rPr>
        <w:t xml:space="preserve"> format</w:t>
      </w:r>
      <w:r w:rsidR="00DA5699">
        <w:rPr>
          <w:b/>
          <w:lang w:val="en-US"/>
        </w:rPr>
        <w:t>.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456C49" w:rsidRPr="003549BB" w14:paraId="22C1C8DD" w14:textId="77777777" w:rsidTr="00DA5699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DA5699">
        <w:tc>
          <w:tcPr>
            <w:tcW w:w="5192" w:type="dxa"/>
            <w:vAlign w:val="center"/>
          </w:tcPr>
          <w:p w14:paraId="4FF2D8DE" w14:textId="77777777" w:rsidR="00DA5699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3D7D0E31" w14:textId="32769717" w:rsidR="00456C49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1B0B22FB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1549A904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Inception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45E5A9E9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1AADB471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14F01F8E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8D6C36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5AF74F85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CBDF4A5" w14:textId="77777777" w:rsidR="00DA5699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itemprop"/>
                <w:rFonts w:ascii="Consolas" w:hAnsi="Consolas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</w:p>
          <w:p w14:paraId="7F4388AB" w14:textId="3E5F2666" w:rsidR="00D609EA" w:rsidRPr="003549BB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590" w:type="dxa"/>
            <w:vAlign w:val="center"/>
          </w:tcPr>
          <w:p w14:paraId="06FF798F" w14:textId="6BAFCA1C" w:rsidR="00C01EE9" w:rsidRDefault="00C01EE9" w:rsidP="0065476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{"name":"Fast and Furious","dat</w:t>
            </w:r>
            <w: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e":"30.07.2018","director":"Rob</w:t>
            </w:r>
            <w:r>
              <w:rPr>
                <w:rFonts w:ascii="Consolas" w:hAnsi="Consolas" w:cstheme="minorHAnsi"/>
                <w:noProof/>
                <w:sz w:val="22"/>
                <w:szCs w:val="22"/>
              </w:rPr>
              <w:t xml:space="preserve"> </w:t>
            </w: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Cohen"}</w:t>
            </w:r>
          </w:p>
          <w:p w14:paraId="434D41FC" w14:textId="11E7262A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{"name":"Godfather","director":"Francis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6161BD92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Create a function which creates a </w:t>
      </w:r>
      <w:r w:rsidR="0013424C">
        <w:rPr>
          <w:b/>
          <w:lang w:val="en-US"/>
        </w:rPr>
        <w:t xml:space="preserve">register for </w:t>
      </w:r>
      <w:r w:rsidRPr="003549BB">
        <w:rPr>
          <w:b/>
          <w:lang w:val="en-US"/>
        </w:rPr>
        <w:t>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="0013424C">
        <w:rPr>
          <w:b/>
          <w:lang w:val="en-US"/>
        </w:rPr>
        <w:t xml:space="preserve"> </w:t>
      </w:r>
      <w:r w:rsidR="0013424C">
        <w:rPr>
          <w:lang w:val="en-US"/>
        </w:rPr>
        <w:t>(if they have such)</w:t>
      </w:r>
      <w:r w:rsidRPr="003549BB">
        <w:rPr>
          <w:lang w:val="en-US"/>
        </w:rPr>
        <w:t xml:space="preserve">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{heroName} / {heroLevel}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28605DD7" w14:textId="148D7C93" w:rsidR="000D565F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</w:t>
      </w:r>
      <w:r w:rsidR="000D565F">
        <w:rPr>
          <w:lang w:val="en-US"/>
        </w:rPr>
        <w:t>ll</w:t>
      </w:r>
      <w:r w:rsidRPr="003549BB">
        <w:rPr>
          <w:lang w:val="en-US"/>
        </w:rPr>
        <w:t xml:space="preserve"> of the data for all the heroes yo</w:t>
      </w:r>
      <w:r w:rsidR="000D565F">
        <w:rPr>
          <w:lang w:val="en-US"/>
        </w:rPr>
        <w:t>u’ve stored</w:t>
      </w:r>
      <w:r w:rsidR="00C374A3">
        <w:rPr>
          <w:lang w:val="en-US"/>
        </w:rPr>
        <w:t xml:space="preserve"> </w:t>
      </w:r>
      <w:r w:rsidR="00C374A3" w:rsidRPr="00C374A3">
        <w:rPr>
          <w:b/>
          <w:lang w:val="en-US"/>
        </w:rPr>
        <w:t xml:space="preserve">sorted ascending by </w:t>
      </w:r>
      <w:r w:rsidR="00C374A3">
        <w:rPr>
          <w:b/>
          <w:lang w:val="en-US"/>
        </w:rPr>
        <w:t xml:space="preserve">level </w:t>
      </w:r>
      <w:r w:rsidR="00C374A3" w:rsidRPr="00C374A3">
        <w:rPr>
          <w:lang w:val="en-US"/>
        </w:rPr>
        <w:t>and</w:t>
      </w:r>
      <w:r w:rsidR="00C374A3">
        <w:rPr>
          <w:b/>
          <w:lang w:val="en-US"/>
        </w:rPr>
        <w:t xml:space="preserve"> the items are sorted alphabetically</w:t>
      </w:r>
      <w:r w:rsidR="000D565F">
        <w:rPr>
          <w:lang w:val="en-US"/>
        </w:rPr>
        <w:t>. The data must be in the following format for each hero:</w:t>
      </w:r>
    </w:p>
    <w:p w14:paraId="36D65906" w14:textId="33B4FE65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Hero:</w:t>
      </w:r>
      <w:r w:rsidR="00192848">
        <w:rPr>
          <w:b/>
          <w:lang w:val="en-US"/>
        </w:rPr>
        <w:t xml:space="preserve"> {heroName}</w:t>
      </w:r>
    </w:p>
    <w:p w14:paraId="339F1AE0" w14:textId="3072B991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level =&gt; {heroLevel}</w:t>
      </w:r>
    </w:p>
    <w:p w14:paraId="3C45C372" w14:textId="080B2B45" w:rsidR="000D565F" w:rsidRPr="00732B93" w:rsidRDefault="0022156E" w:rsidP="00165EEB">
      <w:pPr>
        <w:rPr>
          <w:b/>
          <w:lang w:val="en-US"/>
        </w:rPr>
      </w:pPr>
      <w:r>
        <w:rPr>
          <w:b/>
          <w:lang w:val="en-US"/>
        </w:rPr>
        <w:t>Items</w:t>
      </w:r>
      <w:r w:rsidR="00192848">
        <w:rPr>
          <w:b/>
          <w:lang w:val="en-US"/>
        </w:rPr>
        <w:t xml:space="preserve"> =&gt; {item1</w:t>
      </w:r>
      <w:r w:rsidR="000D565F" w:rsidRPr="00732B93">
        <w:rPr>
          <w:b/>
          <w:lang w:val="en-US"/>
        </w:rPr>
        <w:t>}</w:t>
      </w:r>
      <w:r w:rsidR="00192848">
        <w:rPr>
          <w:b/>
          <w:lang w:val="en-US"/>
        </w:rPr>
        <w:t>, {item2}, {item3}</w:t>
      </w:r>
    </w:p>
    <w:p w14:paraId="37DD0688" w14:textId="60C5F330" w:rsidR="00732B93" w:rsidRPr="003549BB" w:rsidRDefault="00732B93" w:rsidP="00165EEB">
      <w:pPr>
        <w:rPr>
          <w:lang w:val="en-US"/>
        </w:rPr>
      </w:pP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165EEB" w:rsidRPr="003549BB" w14:paraId="030483B1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52D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</w:p>
          <w:p w14:paraId="5F3CCE14" w14:textId="31833672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 / 25 / Apple, GravityGun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Derek / 12 / BarrelVest, DestructionSword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11CC7A13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  <w:p w14:paraId="28499710" w14:textId="6C73E964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882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Hes</w:t>
            </w:r>
          </w:p>
          <w:p w14:paraId="20E2C3C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</w:t>
            </w:r>
          </w:p>
          <w:p w14:paraId="367E2B5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Antara, Desolator, Sentinel</w:t>
            </w:r>
          </w:p>
          <w:p w14:paraId="2151BEB0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Derek</w:t>
            </w:r>
          </w:p>
          <w:p w14:paraId="580D391B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12</w:t>
            </w:r>
          </w:p>
          <w:p w14:paraId="0E54B27A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BarrelVest, DestructionSword</w:t>
            </w:r>
          </w:p>
          <w:p w14:paraId="624FBAD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Isacc</w:t>
            </w:r>
          </w:p>
          <w:p w14:paraId="27C01071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25</w:t>
            </w:r>
          </w:p>
          <w:p w14:paraId="2A34F87C" w14:textId="0E439153" w:rsidR="00165EEB" w:rsidRPr="003549BB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Apple, GravityGun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6155CF27" w14:textId="5982009C" w:rsidR="00655EE1" w:rsidRPr="00AC2FC1" w:rsidRDefault="00655EE1" w:rsidP="00830CC9">
      <w:pPr>
        <w:pStyle w:val="Heading2"/>
      </w:pPr>
      <w:r>
        <w:t>Make a D</w:t>
      </w:r>
      <w:r w:rsidRPr="00AC2FC1">
        <w:t>ictionary</w:t>
      </w:r>
    </w:p>
    <w:p w14:paraId="512AE190" w14:textId="4E09CC7E" w:rsidR="00CC0CD8" w:rsidRDefault="00655EE1" w:rsidP="00655EE1">
      <w:pPr>
        <w:rPr>
          <w:b/>
        </w:rPr>
      </w:pPr>
      <w:r w:rsidRPr="00AC2FC1">
        <w:t xml:space="preserve">You will receive an </w:t>
      </w:r>
      <w:r w:rsidRPr="00AC2FC1">
        <w:rPr>
          <w:b/>
        </w:rPr>
        <w:t xml:space="preserve">array </w:t>
      </w:r>
      <w:r w:rsidRPr="00AC2FC1">
        <w:t xml:space="preserve">with </w:t>
      </w:r>
      <w:r w:rsidRPr="00AC2FC1">
        <w:rPr>
          <w:b/>
        </w:rPr>
        <w:t xml:space="preserve">strings in the form of </w:t>
      </w:r>
      <w:r w:rsidR="00CC0CD8">
        <w:rPr>
          <w:b/>
          <w:lang w:val="en-US"/>
        </w:rPr>
        <w:t>JSON's</w:t>
      </w:r>
      <w:r w:rsidRPr="00AC2FC1">
        <w:rPr>
          <w:b/>
        </w:rPr>
        <w:t xml:space="preserve">. </w:t>
      </w:r>
    </w:p>
    <w:p w14:paraId="33F8F797" w14:textId="2E469BAA" w:rsidR="00655EE1" w:rsidRPr="00137A7C" w:rsidRDefault="00655EE1" w:rsidP="00655EE1">
      <w:pPr>
        <w:rPr>
          <w:lang w:val="en-US"/>
        </w:rPr>
      </w:pPr>
      <w:r w:rsidRPr="00AC2FC1">
        <w:t xml:space="preserve">You have to parse these strings and combine them into </w:t>
      </w:r>
      <w:r w:rsidRPr="00BD0D0A">
        <w:rPr>
          <w:b/>
        </w:rPr>
        <w:t>one object</w:t>
      </w:r>
      <w:r w:rsidRPr="00AC2FC1">
        <w:t xml:space="preserve">. Every string from the array will hold </w:t>
      </w:r>
      <w:r w:rsidRPr="00AC2FC1">
        <w:rPr>
          <w:b/>
        </w:rPr>
        <w:t>terms</w:t>
      </w:r>
      <w:r w:rsidRPr="00AC2FC1">
        <w:t xml:space="preserve"> and a </w:t>
      </w:r>
      <w:r w:rsidRPr="00AC2FC1">
        <w:rPr>
          <w:b/>
        </w:rPr>
        <w:t>description.</w:t>
      </w:r>
      <w:r w:rsidR="00137A7C">
        <w:rPr>
          <w:b/>
          <w:lang w:val="en-US"/>
        </w:rPr>
        <w:t xml:space="preserve"> </w:t>
      </w:r>
      <w:r w:rsidR="00137A7C">
        <w:rPr>
          <w:lang w:val="en-US"/>
        </w:rPr>
        <w:t xml:space="preserve">If you receive the </w:t>
      </w:r>
      <w:r w:rsidR="00137A7C" w:rsidRPr="00137A7C">
        <w:rPr>
          <w:b/>
          <w:lang w:val="en-US"/>
        </w:rPr>
        <w:t>same term</w:t>
      </w:r>
      <w:r w:rsidR="00137A7C">
        <w:rPr>
          <w:lang w:val="en-US"/>
        </w:rPr>
        <w:t xml:space="preserve"> </w:t>
      </w:r>
      <w:r w:rsidR="00137A7C" w:rsidRPr="00137A7C">
        <w:rPr>
          <w:b/>
          <w:lang w:val="en-US"/>
        </w:rPr>
        <w:t>twice</w:t>
      </w:r>
      <w:r w:rsidR="00137A7C">
        <w:rPr>
          <w:lang w:val="en-US"/>
        </w:rPr>
        <w:t xml:space="preserve"> replace it with the </w:t>
      </w:r>
      <w:r w:rsidR="00137A7C" w:rsidRPr="00137A7C">
        <w:rPr>
          <w:b/>
          <w:lang w:val="en-US"/>
        </w:rPr>
        <w:t>new definition</w:t>
      </w:r>
      <w:r w:rsidR="00137A7C">
        <w:rPr>
          <w:lang w:val="en-US"/>
        </w:rPr>
        <w:t>.</w:t>
      </w:r>
    </w:p>
    <w:p w14:paraId="713F2F53" w14:textId="77777777" w:rsidR="00655EE1" w:rsidRPr="00AC2FC1" w:rsidRDefault="00655EE1" w:rsidP="00655EE1">
      <w:r w:rsidRPr="00AC2FC1">
        <w:t>Print every term and definition in that dictionary on new line in format:</w:t>
      </w:r>
    </w:p>
    <w:p w14:paraId="20076A55" w14:textId="77777777" w:rsidR="00655EE1" w:rsidRPr="00AC2FC1" w:rsidRDefault="00655EE1" w:rsidP="00655EE1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5786F700" w14:textId="77777777" w:rsidR="00655EE1" w:rsidRPr="00AC2FC1" w:rsidRDefault="00655EE1" w:rsidP="00655EE1">
      <w:r w:rsidRPr="00AC2FC1">
        <w:t xml:space="preserve">Don't forget to sort the dictionary </w:t>
      </w:r>
      <w:r w:rsidRPr="00AC2FC1">
        <w:rPr>
          <w:b/>
        </w:rPr>
        <w:t>alphabetically</w:t>
      </w:r>
      <w:r w:rsidRPr="00AC2FC1">
        <w:t xml:space="preserve"> by the terms as in real dictionaries.</w:t>
      </w:r>
    </w:p>
    <w:p w14:paraId="6FBE96B6" w14:textId="77777777" w:rsidR="00655EE1" w:rsidRPr="00AC2FC1" w:rsidRDefault="00655EE1" w:rsidP="00655EE1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655EE1" w:rsidRPr="00AC2FC1" w14:paraId="7CD9D0D0" w14:textId="77777777" w:rsidTr="00B83102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7DA8AA8A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AA37C06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655EE1" w:rsidRPr="00AC2FC1" w14:paraId="541CF77B" w14:textId="77777777" w:rsidTr="00B83102">
        <w:tc>
          <w:tcPr>
            <w:tcW w:w="4141" w:type="dxa"/>
            <w:vAlign w:val="center"/>
          </w:tcPr>
          <w:p w14:paraId="53C1B393" w14:textId="77777777" w:rsidR="00CC0CD8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</w:p>
          <w:p w14:paraId="4B2CA536" w14:textId="4912E4A5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ACAE6F5" w14:textId="3DC72B27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50AEC6B" w14:textId="1942C8FC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F1C8D2E" w14:textId="17AD3731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DEEE0A9" w14:textId="77777777" w:rsidR="00CC0CD8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</w:p>
          <w:p w14:paraId="7560DC0C" w14:textId="502DC102" w:rsidR="00655EE1" w:rsidRPr="00AC2FC1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1FE6BD5C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1FB35C8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4D4B1ECF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55E9CD6E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57AD3D3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AFFD41B" w14:textId="77777777" w:rsidR="00344052" w:rsidRPr="003549BB" w:rsidRDefault="00344052" w:rsidP="00344052">
      <w:pPr>
        <w:pStyle w:val="Heading2"/>
      </w:pPr>
      <w:r w:rsidRPr="003549BB">
        <w:lastRenderedPageBreak/>
        <w:t>Class Vehicle</w:t>
      </w:r>
    </w:p>
    <w:p w14:paraId="23790453" w14:textId="77777777" w:rsidR="00344052" w:rsidRPr="003549BB" w:rsidRDefault="00344052" w:rsidP="00344052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4A7A8EF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type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5F08CF4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E81B9C">
        <w:rPr>
          <w:rFonts w:ascii="Consolas" w:hAnsi="Consolas"/>
          <w:b/>
          <w:lang w:val="en-US"/>
        </w:rPr>
        <w:t>model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7005041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parts</w:t>
      </w:r>
      <w:r w:rsidRPr="00E81B9C">
        <w:rPr>
          <w:rFonts w:asciiTheme="minorHAnsi" w:hAnsiTheme="minorHAnsi"/>
          <w:lang w:val="en-US"/>
        </w:rPr>
        <w:t xml:space="preserve"> – an object that contains:</w:t>
      </w:r>
    </w:p>
    <w:p w14:paraId="0B7B387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engine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number (quality of the engine)</w:t>
      </w:r>
    </w:p>
    <w:p w14:paraId="1131A04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power</w:t>
      </w:r>
      <w:r w:rsidRPr="00E81B9C">
        <w:rPr>
          <w:rFonts w:asciiTheme="minorHAnsi" w:hAnsiTheme="minorHAnsi"/>
          <w:lang w:val="en-US"/>
        </w:rPr>
        <w:t xml:space="preserve"> – number</w:t>
      </w:r>
    </w:p>
    <w:p w14:paraId="37DE40A6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quality</w:t>
      </w:r>
      <w:r w:rsidRPr="00E81B9C">
        <w:rPr>
          <w:rFonts w:asciiTheme="minorHAnsi" w:hAnsiTheme="minorHAnsi"/>
          <w:lang w:val="en-US"/>
        </w:rPr>
        <w:t xml:space="preserve"> – engine * power</w:t>
      </w:r>
    </w:p>
    <w:p w14:paraId="6462E204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fuel</w:t>
      </w:r>
      <w:r w:rsidRPr="00E81B9C">
        <w:rPr>
          <w:rFonts w:asciiTheme="minorHAnsi" w:hAnsiTheme="minorHAnsi"/>
          <w:lang w:val="en-US"/>
        </w:rPr>
        <w:t xml:space="preserve"> – a number</w:t>
      </w:r>
    </w:p>
    <w:p w14:paraId="408598C2" w14:textId="77777777" w:rsidR="00344052" w:rsidRPr="007E7EDE" w:rsidRDefault="00344052" w:rsidP="00344052">
      <w:pPr>
        <w:pStyle w:val="ListParagraph"/>
        <w:numPr>
          <w:ilvl w:val="0"/>
          <w:numId w:val="42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drive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a function that receives fuel loss and decreases the fuel of the vehicle</w:t>
      </w:r>
      <w:r w:rsidRPr="007E7EDE">
        <w:rPr>
          <w:lang w:val="en-US"/>
        </w:rPr>
        <w:t xml:space="preserve"> by that number</w:t>
      </w:r>
    </w:p>
    <w:p w14:paraId="60421421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E81B9C">
        <w:rPr>
          <w:rFonts w:ascii="Consolas" w:hAnsi="Consolas"/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parts</w:t>
      </w:r>
      <w:r w:rsidRPr="003549BB">
        <w:rPr>
          <w:b/>
          <w:lang w:val="en-US"/>
        </w:rPr>
        <w:t xml:space="preserve"> </w:t>
      </w:r>
      <w:r w:rsidRPr="00E81B9C">
        <w:rPr>
          <w:lang w:val="en-US"/>
        </w:rPr>
        <w:t>as an</w:t>
      </w:r>
      <w:r w:rsidRPr="003549BB">
        <w:rPr>
          <w:b/>
          <w:lang w:val="en-US"/>
        </w:rPr>
        <w:t xml:space="preserve"> object </w:t>
      </w:r>
      <w:r w:rsidRPr="003549BB">
        <w:rPr>
          <w:lang w:val="en-US"/>
        </w:rPr>
        <w:t xml:space="preserve">and the </w:t>
      </w:r>
      <w:r w:rsidRPr="00E81B9C">
        <w:rPr>
          <w:rFonts w:ascii="Consolas" w:hAnsi="Consolas"/>
          <w:b/>
          <w:lang w:val="en-US"/>
        </w:rPr>
        <w:t>fuel</w:t>
      </w:r>
    </w:p>
    <w:p w14:paraId="620B2508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60988516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6368D62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344052" w:rsidRPr="003549BB" w14:paraId="605D42CB" w14:textId="77777777" w:rsidTr="00564C9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05DAD42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7089C34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0FC29E9E" w14:textId="77777777" w:rsidTr="00564C9D">
        <w:tc>
          <w:tcPr>
            <w:tcW w:w="5976" w:type="dxa"/>
            <w:vAlign w:val="center"/>
          </w:tcPr>
          <w:p w14:paraId="74D83FA8" w14:textId="1B9E6B50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engine: 6, power: 100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}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270F0F09" w14:textId="2787A246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7C0A19E" w14:textId="1969127A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vehicle.drive(100)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404D99B" w14:textId="6EF68A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console.log(vehicle.fuel)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91CD36B" w14:textId="033B2BFE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console.log(vehicle.parts.quality)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936" w:type="dxa"/>
            <w:vAlign w:val="center"/>
          </w:tcPr>
          <w:p w14:paraId="71E78DFA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5B3EB56B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384BD795" w14:textId="1A6F4675" w:rsidR="00344052" w:rsidRPr="003549BB" w:rsidRDefault="006748E1" w:rsidP="00344052">
      <w:pPr>
        <w:pStyle w:val="Heading2"/>
      </w:pPr>
      <w:r>
        <w:t>*</w:t>
      </w:r>
      <w:r w:rsidR="00344052" w:rsidRPr="003549BB">
        <w:t>Class Storage</w:t>
      </w:r>
    </w:p>
    <w:p w14:paraId="509A5435" w14:textId="3EF40E01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Create a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lang w:val="en-US"/>
        </w:rPr>
        <w:t xml:space="preserve">. It should have the following </w:t>
      </w:r>
      <w:r w:rsidRPr="00FB07C2">
        <w:rPr>
          <w:rFonts w:ascii="Consolas" w:hAnsi="Consolas"/>
          <w:b/>
          <w:lang w:val="en-US"/>
        </w:rPr>
        <w:t>properties</w:t>
      </w:r>
      <w:r w:rsidR="00481C40" w:rsidRPr="00481C40">
        <w:rPr>
          <w:lang w:val="en-US"/>
        </w:rPr>
        <w:t>,</w:t>
      </w:r>
      <w:r w:rsidR="00292DDA">
        <w:rPr>
          <w:lang w:val="en-US"/>
        </w:rPr>
        <w:t xml:space="preserve"> while the </w:t>
      </w:r>
      <w:r w:rsidR="00292DDA" w:rsidRPr="00292DDA">
        <w:rPr>
          <w:rFonts w:ascii="Consolas" w:hAnsi="Consolas"/>
          <w:b/>
          <w:lang w:val="en-US"/>
        </w:rPr>
        <w:t>constructor</w:t>
      </w:r>
      <w:r w:rsidR="00292DDA">
        <w:rPr>
          <w:lang w:val="en-US"/>
        </w:rPr>
        <w:t xml:space="preserve"> should only receive a </w:t>
      </w:r>
      <w:r w:rsidR="00292DDA" w:rsidRPr="00292DDA">
        <w:rPr>
          <w:rFonts w:ascii="Consolas" w:hAnsi="Consolas"/>
          <w:b/>
          <w:lang w:val="en-US"/>
        </w:rPr>
        <w:t>capacity</w:t>
      </w:r>
      <w:r w:rsidRPr="003549BB">
        <w:rPr>
          <w:lang w:val="en-US"/>
        </w:rPr>
        <w:t>:</w:t>
      </w:r>
    </w:p>
    <w:p w14:paraId="4B9D505E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capacity</w:t>
      </w:r>
      <w:r w:rsidRPr="007E7EDE">
        <w:rPr>
          <w:lang w:val="en-US"/>
        </w:rPr>
        <w:t xml:space="preserve"> – a number that </w:t>
      </w:r>
      <w:r w:rsidRPr="00E81B9C">
        <w:rPr>
          <w:b/>
          <w:lang w:val="en-US"/>
        </w:rPr>
        <w:t>decreases when adding a given quantity</w:t>
      </w:r>
      <w:r w:rsidRPr="007E7EDE">
        <w:rPr>
          <w:lang w:val="en-US"/>
        </w:rPr>
        <w:t xml:space="preserve"> of products in storage</w:t>
      </w:r>
    </w:p>
    <w:p w14:paraId="6D20FB31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storage</w:t>
      </w:r>
      <w:r w:rsidRPr="007E7EDE">
        <w:rPr>
          <w:lang w:val="en-US"/>
        </w:rPr>
        <w:t xml:space="preserve"> – </w:t>
      </w:r>
      <w:r w:rsidRPr="00E81B9C">
        <w:rPr>
          <w:b/>
          <w:lang w:val="en-US"/>
        </w:rPr>
        <w:t>list of products</w:t>
      </w:r>
      <w:r w:rsidRPr="007E7EDE">
        <w:rPr>
          <w:lang w:val="en-US"/>
        </w:rPr>
        <w:t xml:space="preserve"> (object). </w:t>
      </w:r>
      <w:r w:rsidRPr="00E81B9C">
        <w:rPr>
          <w:b/>
          <w:lang w:val="en-US"/>
        </w:rPr>
        <w:t>Each product</w:t>
      </w:r>
      <w:r w:rsidRPr="007E7EDE">
        <w:rPr>
          <w:lang w:val="en-US"/>
        </w:rPr>
        <w:t xml:space="preserve"> should have:</w:t>
      </w:r>
    </w:p>
    <w:p w14:paraId="255166DC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name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- a string</w:t>
      </w:r>
    </w:p>
    <w:p w14:paraId="3EE3DAAB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price</w:t>
      </w:r>
      <w:r w:rsidRPr="007E7EDE">
        <w:rPr>
          <w:lang w:val="en-US"/>
        </w:rPr>
        <w:t xml:space="preserve"> – a number (price is for a single piece of product)</w:t>
      </w:r>
    </w:p>
    <w:p w14:paraId="4648964E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quantity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– a number</w:t>
      </w:r>
    </w:p>
    <w:p w14:paraId="69BB1369" w14:textId="779D7201" w:rsidR="00344052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totalCost</w:t>
      </w:r>
      <w:r w:rsidRPr="007E7EDE">
        <w:rPr>
          <w:noProof/>
          <w:lang w:val="en-US"/>
        </w:rPr>
        <w:t xml:space="preserve"> – sum of the cost of the products</w:t>
      </w:r>
    </w:p>
    <w:p w14:paraId="6E2B89AB" w14:textId="79813E52" w:rsidR="00226E51" w:rsidRPr="00226E51" w:rsidRDefault="00226E51" w:rsidP="00226E51">
      <w:pPr>
        <w:rPr>
          <w:noProof/>
          <w:lang w:val="en-US"/>
        </w:rPr>
      </w:pPr>
      <w:r>
        <w:rPr>
          <w:noProof/>
          <w:lang w:val="en-US"/>
        </w:rPr>
        <w:t xml:space="preserve">The class should also have the following </w:t>
      </w:r>
      <w:r w:rsidRPr="00226E51">
        <w:rPr>
          <w:rFonts w:ascii="Consolas" w:hAnsi="Consolas"/>
          <w:b/>
          <w:noProof/>
          <w:lang w:val="en-US"/>
        </w:rPr>
        <w:t>methods</w:t>
      </w:r>
      <w:r w:rsidR="006A0E62" w:rsidRPr="006E4DCB">
        <w:rPr>
          <w:rFonts w:asciiTheme="minorHAnsi" w:hAnsiTheme="minorHAnsi" w:cstheme="minorHAnsi"/>
          <w:b/>
          <w:noProof/>
          <w:lang w:val="en-US"/>
        </w:rPr>
        <w:t>:</w:t>
      </w:r>
    </w:p>
    <w:p w14:paraId="48E4A49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addProduct</w:t>
      </w:r>
      <w:r w:rsidRPr="007E7EDE">
        <w:rPr>
          <w:noProof/>
          <w:lang w:val="en-US"/>
        </w:rPr>
        <w:t xml:space="preserve"> – a function that receives a product and adds it to the storage</w:t>
      </w:r>
    </w:p>
    <w:p w14:paraId="068C3CC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getProcuts</w:t>
      </w:r>
      <w:r w:rsidRPr="007E7EDE">
        <w:rPr>
          <w:noProof/>
          <w:lang w:val="en-US"/>
        </w:rPr>
        <w:t xml:space="preserve"> – a function that returns all the products in storage in </w:t>
      </w:r>
      <w:r w:rsidRPr="00E81B9C">
        <w:rPr>
          <w:rFonts w:ascii="Consolas" w:hAnsi="Consolas"/>
          <w:b/>
          <w:noProof/>
          <w:lang w:val="en-US"/>
        </w:rPr>
        <w:t>JSON</w:t>
      </w:r>
      <w:r w:rsidRPr="007E7EDE">
        <w:rPr>
          <w:noProof/>
          <w:lang w:val="en-US"/>
        </w:rPr>
        <w:t xml:space="preserve"> format, each on a new line</w:t>
      </w:r>
    </w:p>
    <w:p w14:paraId="68AE47C9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lastRenderedPageBreak/>
        <w:t xml:space="preserve">Paste only the </w:t>
      </w:r>
      <w:r w:rsidRPr="00E81B9C">
        <w:rPr>
          <w:rFonts w:ascii="Consolas" w:hAnsi="Consolas"/>
          <w:b/>
          <w:lang w:val="en-US"/>
        </w:rPr>
        <w:t>class</w:t>
      </w:r>
      <w:r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b/>
          <w:lang w:val="en-US"/>
        </w:rPr>
        <w:t xml:space="preserve"> in judge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0104C6A3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2F44FBCF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344052" w:rsidRPr="003549BB" w14:paraId="607E161B" w14:textId="77777777" w:rsidTr="006C628A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47D0E9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4CA491E7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4A5BA557" w14:textId="77777777" w:rsidTr="006C628A">
        <w:tc>
          <w:tcPr>
            <w:tcW w:w="4770" w:type="dxa"/>
            <w:vAlign w:val="center"/>
          </w:tcPr>
          <w:p w14:paraId="60230164" w14:textId="7D4722A8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productOne = {name: 'Cucamber', price: 1.50, quantity: 15}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39F955A3" w14:textId="2D09776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productTwo = {name: 'Tomato', price: 0.90, quantity: 25}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D570ECE" w14:textId="5F3755C1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productThree = {name: 'Bread', price: 1.10, quantity: 8}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7FDFBE56" w14:textId="68E1C00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storage = new Storage(50)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4595F0B6" w14:textId="3791A4F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storage.addProduct(productOne)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4405F8B" w14:textId="697357D2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storage.addProduct(productTwo)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49E20C6" w14:textId="08FD124C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storage.addProduct(productThree)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15C3E7F" w14:textId="6FB39C8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</w:t>
            </w:r>
            <w:r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Products()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AD65D8F" w14:textId="5888428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console.log(storage.capacity)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6CD02577" w14:textId="7E6E09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console.log(storage.totalCost)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4495" w:type="dxa"/>
            <w:vAlign w:val="center"/>
          </w:tcPr>
          <w:p w14:paraId="083A435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3E370773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60259740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1D284F3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2E749A99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38E2D891" w14:textId="77777777" w:rsidR="00344052" w:rsidRPr="003549BB" w:rsidRDefault="00344052" w:rsidP="00344052">
      <w:pPr>
        <w:rPr>
          <w:lang w:val="en-US"/>
        </w:rPr>
      </w:pPr>
    </w:p>
    <w:p w14:paraId="6DBEF386" w14:textId="542E0C16" w:rsidR="00B3385D" w:rsidRPr="003549BB" w:rsidRDefault="00B3385D" w:rsidP="00EB1CFE">
      <w:pPr>
        <w:pStyle w:val="Heading2"/>
        <w:rPr>
          <w:rFonts w:eastAsiaTheme="majorEastAsia"/>
        </w:rPr>
      </w:pPr>
      <w:r w:rsidRPr="003549BB">
        <w:rPr>
          <w:rFonts w:eastAsiaTheme="majorEastAsia"/>
        </w:rPr>
        <w:t>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</w:t>
      </w:r>
      <w:r w:rsidRPr="00E81B9C">
        <w:rPr>
          <w:rFonts w:ascii="Consolas" w:hAnsi="Consolas"/>
          <w:b/>
          <w:lang w:val="en-US"/>
        </w:rPr>
        <w:t>products</w:t>
      </w:r>
      <w:r w:rsidRPr="003549BB">
        <w:rPr>
          <w:lang w:val="en-US"/>
        </w:rPr>
        <w:t xml:space="preserve">. You will be given the products’ </w:t>
      </w:r>
      <w:r w:rsidRPr="00E81B9C">
        <w:rPr>
          <w:rFonts w:ascii="Consolas" w:hAnsi="Consolas"/>
          <w:b/>
          <w:lang w:val="en-US"/>
        </w:rPr>
        <w:t>names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prices</w:t>
      </w:r>
      <w:r w:rsidRPr="003549BB">
        <w:rPr>
          <w:lang w:val="en-US"/>
        </w:rPr>
        <w:t xml:space="preserve">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strings. Each element holds info about a product in the following format:</w:t>
      </w:r>
    </w:p>
    <w:p w14:paraId="41D67638" w14:textId="77777777" w:rsidR="00B3385D" w:rsidRPr="00E81B9C" w:rsidRDefault="00B3385D" w:rsidP="00B3385D">
      <w:pPr>
        <w:rPr>
          <w:rFonts w:ascii="Consolas" w:hAnsi="Consolas"/>
          <w:lang w:val="en-US"/>
        </w:rPr>
      </w:pPr>
      <w:r w:rsidRPr="00E81B9C">
        <w:rPr>
          <w:rFonts w:ascii="Consolas" w:hAnsi="Consolas"/>
          <w:lang w:val="en-US"/>
        </w:rPr>
        <w:t>“</w:t>
      </w:r>
      <w:r w:rsidRPr="00CB6AE2">
        <w:rPr>
          <w:rStyle w:val="CodeChar"/>
          <w:noProof w:val="0"/>
          <w:lang w:val="en-US"/>
        </w:rPr>
        <w:t>{productName} : {productPrice}</w:t>
      </w:r>
      <w:r w:rsidRPr="00E81B9C">
        <w:rPr>
          <w:rFonts w:ascii="Consolas" w:hAnsi="Consolas"/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product’s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E81B9C">
        <w:rPr>
          <w:rFonts w:ascii="Consolas" w:hAnsi="Consolas"/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7B2A16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7B2A16">
        <w:tc>
          <w:tcPr>
            <w:tcW w:w="2666" w:type="dxa"/>
            <w:vAlign w:val="center"/>
          </w:tcPr>
          <w:p w14:paraId="55FD4D47" w14:textId="77777777" w:rsidR="00B3385D" w:rsidRPr="003549BB" w:rsidRDefault="00B3385D" w:rsidP="007B2A16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 : 20.4</w:t>
            </w:r>
          </w:p>
          <w:p w14:paraId="718A8205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Deodorant : 10</w:t>
            </w:r>
          </w:p>
          <w:p w14:paraId="0F6B7B54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7B2A16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A</w:t>
            </w:r>
          </w:p>
          <w:p w14:paraId="48879DC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 xml:space="preserve">  </w:t>
            </w: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Appricot: 20.4</w:t>
            </w:r>
          </w:p>
          <w:p w14:paraId="093BFCDA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Deodorant: 10</w:t>
            </w:r>
          </w:p>
          <w:p w14:paraId="501EE54B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7B2A16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0BC725D7" w14:textId="7FCCFB2B" w:rsidR="00B3385D" w:rsidRPr="003549BB" w:rsidRDefault="0022156E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t>10</w:t>
      </w:r>
      <w:r w:rsidR="00B3385D">
        <w:t xml:space="preserve">. </w:t>
      </w:r>
      <w:r>
        <w:t>*</w:t>
      </w:r>
      <w:r w:rsidR="00B3385D"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will be given a register of systems with components and subcomponents. You need to build an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elements are registered in a very simple way. When you have processed all of the input data, you must print them in a specific order. For every </w:t>
      </w:r>
      <w:r w:rsidRPr="00E81B9C">
        <w:rPr>
          <w:b/>
          <w:lang w:val="en-US"/>
        </w:rPr>
        <w:t>System</w:t>
      </w:r>
      <w:r w:rsidRPr="003549BB">
        <w:rPr>
          <w:lang w:val="en-US"/>
        </w:rPr>
        <w:t xml:space="preserve">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8D6C36" w:rsidRDefault="00B3385D" w:rsidP="00B3385D">
      <w:pPr>
        <w:rPr>
          <w:rFonts w:ascii="Consolas" w:hAnsi="Consolas"/>
          <w:lang w:val="en-US"/>
        </w:rPr>
      </w:pPr>
      <w:r w:rsidRPr="008D6C36">
        <w:rPr>
          <w:rFonts w:ascii="Consolas" w:hAnsi="Consolas"/>
          <w:lang w:val="en-US"/>
        </w:rPr>
        <w:t>“</w:t>
      </w:r>
      <w:r w:rsidRPr="009829D5">
        <w:rPr>
          <w:rStyle w:val="CodeChar"/>
          <w:noProof w:val="0"/>
          <w:lang w:val="en-US"/>
        </w:rPr>
        <w:t>{systemName} | {componentName} | {subcomponentName}</w:t>
      </w:r>
      <w:r w:rsidRPr="008D6C36">
        <w:rPr>
          <w:rFonts w:ascii="Consolas" w:hAnsi="Consolas"/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“{systemName}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|||{componentName}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||||||{subcomponentName}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lastRenderedPageBreak/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B2A16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2DB75" w14:textId="77777777" w:rsidR="007F0B5A" w:rsidRDefault="007F0B5A" w:rsidP="00B51FF4">
      <w:pPr>
        <w:spacing w:after="0" w:line="240" w:lineRule="auto"/>
      </w:pPr>
      <w:r>
        <w:separator/>
      </w:r>
    </w:p>
  </w:endnote>
  <w:endnote w:type="continuationSeparator" w:id="0">
    <w:p w14:paraId="0666ADDF" w14:textId="77777777" w:rsidR="007F0B5A" w:rsidRDefault="007F0B5A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EE5AC" w14:textId="527670D3" w:rsidR="007B2A16" w:rsidRDefault="007B2A16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752" behindDoc="0" locked="0" layoutInCell="1" allowOverlap="1" wp14:anchorId="5DEB8E3A" wp14:editId="30BC3F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40CAE854" wp14:editId="433FB0DD">
          <wp:extent cx="1419225" cy="352425"/>
          <wp:effectExtent l="0" t="0" r="9525" b="952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D70D9A9" wp14:editId="6D5B1E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12926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A4992D" wp14:editId="54952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0237B8" w14:textId="1B8A7E1C" w:rsidR="007B2A16" w:rsidRPr="008C2B83" w:rsidRDefault="007B2A16" w:rsidP="007E7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5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5A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49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A0237B8" w14:textId="1B8A7E1C" w:rsidR="007B2A16" w:rsidRPr="008C2B83" w:rsidRDefault="007B2A16" w:rsidP="007E7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35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35A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ED9C5D" wp14:editId="2B94A3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2DD6A2" w14:textId="77777777" w:rsidR="007B2A16" w:rsidRDefault="007B2A16" w:rsidP="007E7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9C5D" id="Text Box 18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402DD6A2" w14:textId="77777777" w:rsidR="007B2A16" w:rsidRDefault="007B2A16" w:rsidP="007E7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5BFD36" wp14:editId="640DB4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0968" w14:textId="77777777" w:rsidR="007B2A16" w:rsidRDefault="007B2A16" w:rsidP="007E7E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FDD776" w14:textId="77777777" w:rsidR="007B2A16" w:rsidRDefault="007B2A16" w:rsidP="007E7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E817DF" wp14:editId="13E8A8FF">
                                <wp:extent cx="167005" cy="203387"/>
                                <wp:effectExtent l="0" t="0" r="4445" b="635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A7F016" wp14:editId="48B277B3">
                                <wp:extent cx="171450" cy="205105"/>
                                <wp:effectExtent l="0" t="0" r="0" b="4445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A6E399" wp14:editId="7A7628B0">
                                <wp:extent cx="200152" cy="200152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03EC6A" wp14:editId="0B9162EC">
                                <wp:extent cx="200152" cy="200152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8CA4FD" wp14:editId="25A27306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238358" wp14:editId="4172C2D3">
                                <wp:extent cx="190500" cy="190500"/>
                                <wp:effectExtent l="0" t="0" r="0" b="0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8FC28" wp14:editId="6FDE6CC2">
                                <wp:extent cx="176530" cy="176530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FF53B3" wp14:editId="583AD25E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A53FE8" wp14:editId="5591865D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DC8AE1" wp14:editId="09C8C59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BFD36" id="Text Box 16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80968" w14:textId="77777777" w:rsidR="007B2A16" w:rsidRDefault="007B2A16" w:rsidP="007E7E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FDD776" w14:textId="77777777" w:rsidR="007B2A16" w:rsidRDefault="007B2A16" w:rsidP="007E7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E817DF" wp14:editId="13E8A8FF">
                          <wp:extent cx="167005" cy="203387"/>
                          <wp:effectExtent l="0" t="0" r="4445" b="6350"/>
                          <wp:docPr id="6" name="Picture 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A7F016" wp14:editId="48B277B3">
                          <wp:extent cx="171450" cy="205105"/>
                          <wp:effectExtent l="0" t="0" r="0" b="4445"/>
                          <wp:docPr id="7" name="Picture 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A6E399" wp14:editId="7A7628B0">
                          <wp:extent cx="200152" cy="200152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03EC6A" wp14:editId="0B9162EC">
                          <wp:extent cx="200152" cy="200152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8CA4FD" wp14:editId="25A27306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238358" wp14:editId="4172C2D3">
                          <wp:extent cx="190500" cy="190500"/>
                          <wp:effectExtent l="0" t="0" r="0" b="0"/>
                          <wp:docPr id="19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8FC28" wp14:editId="6FDE6CC2">
                          <wp:extent cx="176530" cy="176530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FF53B3" wp14:editId="583AD25E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A53FE8" wp14:editId="5591865D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DC8AE1" wp14:editId="09C8C59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6AB40" w14:textId="77777777" w:rsidR="007F0B5A" w:rsidRDefault="007F0B5A" w:rsidP="00B51FF4">
      <w:pPr>
        <w:spacing w:after="0" w:line="240" w:lineRule="auto"/>
      </w:pPr>
      <w:r>
        <w:separator/>
      </w:r>
    </w:p>
  </w:footnote>
  <w:footnote w:type="continuationSeparator" w:id="0">
    <w:p w14:paraId="0B738254" w14:textId="77777777" w:rsidR="007F0B5A" w:rsidRDefault="007F0B5A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98EF0" w14:textId="36C6F395" w:rsidR="007B2A16" w:rsidRDefault="007B2A16">
    <w:pPr>
      <w:pStyle w:val="Header"/>
    </w:pPr>
  </w:p>
  <w:p w14:paraId="097B5FD8" w14:textId="77777777" w:rsidR="007B2A16" w:rsidRDefault="007B2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A7E6E15"/>
    <w:multiLevelType w:val="hybridMultilevel"/>
    <w:tmpl w:val="F65A75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43"/>
  </w:num>
  <w:num w:numId="5">
    <w:abstractNumId w:val="25"/>
  </w:num>
  <w:num w:numId="6">
    <w:abstractNumId w:val="12"/>
  </w:num>
  <w:num w:numId="7">
    <w:abstractNumId w:val="42"/>
  </w:num>
  <w:num w:numId="8">
    <w:abstractNumId w:val="11"/>
  </w:num>
  <w:num w:numId="9">
    <w:abstractNumId w:val="23"/>
  </w:num>
  <w:num w:numId="10">
    <w:abstractNumId w:val="21"/>
  </w:num>
  <w:num w:numId="11">
    <w:abstractNumId w:val="2"/>
  </w:num>
  <w:num w:numId="12">
    <w:abstractNumId w:val="35"/>
  </w:num>
  <w:num w:numId="13">
    <w:abstractNumId w:val="9"/>
  </w:num>
  <w:num w:numId="14">
    <w:abstractNumId w:val="33"/>
  </w:num>
  <w:num w:numId="15">
    <w:abstractNumId w:val="31"/>
  </w:num>
  <w:num w:numId="16">
    <w:abstractNumId w:val="10"/>
  </w:num>
  <w:num w:numId="17">
    <w:abstractNumId w:val="41"/>
  </w:num>
  <w:num w:numId="18">
    <w:abstractNumId w:val="15"/>
  </w:num>
  <w:num w:numId="19">
    <w:abstractNumId w:val="4"/>
  </w:num>
  <w:num w:numId="20">
    <w:abstractNumId w:val="0"/>
  </w:num>
  <w:num w:numId="21">
    <w:abstractNumId w:val="40"/>
  </w:num>
  <w:num w:numId="22">
    <w:abstractNumId w:val="3"/>
  </w:num>
  <w:num w:numId="23">
    <w:abstractNumId w:val="17"/>
  </w:num>
  <w:num w:numId="24">
    <w:abstractNumId w:val="28"/>
  </w:num>
  <w:num w:numId="25">
    <w:abstractNumId w:val="18"/>
  </w:num>
  <w:num w:numId="26">
    <w:abstractNumId w:val="1"/>
  </w:num>
  <w:num w:numId="27">
    <w:abstractNumId w:val="16"/>
  </w:num>
  <w:num w:numId="28">
    <w:abstractNumId w:val="38"/>
  </w:num>
  <w:num w:numId="29">
    <w:abstractNumId w:val="39"/>
  </w:num>
  <w:num w:numId="30">
    <w:abstractNumId w:val="5"/>
  </w:num>
  <w:num w:numId="31">
    <w:abstractNumId w:val="30"/>
  </w:num>
  <w:num w:numId="32">
    <w:abstractNumId w:val="20"/>
  </w:num>
  <w:num w:numId="33">
    <w:abstractNumId w:val="37"/>
  </w:num>
  <w:num w:numId="34">
    <w:abstractNumId w:val="19"/>
  </w:num>
  <w:num w:numId="35">
    <w:abstractNumId w:val="27"/>
  </w:num>
  <w:num w:numId="36">
    <w:abstractNumId w:val="22"/>
  </w:num>
  <w:num w:numId="37">
    <w:abstractNumId w:val="13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7"/>
  </w:num>
  <w:num w:numId="42">
    <w:abstractNumId w:val="24"/>
  </w:num>
  <w:num w:numId="43">
    <w:abstractNumId w:val="14"/>
  </w:num>
  <w:num w:numId="44">
    <w:abstractNumId w:val="34"/>
  </w:num>
  <w:num w:numId="45">
    <w:abstractNumId w:val="36"/>
  </w:num>
  <w:num w:numId="46">
    <w:abstractNumId w:val="32"/>
  </w:num>
  <w:num w:numId="47">
    <w:abstractNumId w:val="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FDE"/>
    <w:rsid w:val="00020178"/>
    <w:rsid w:val="0002215A"/>
    <w:rsid w:val="000311E7"/>
    <w:rsid w:val="0003506A"/>
    <w:rsid w:val="000B29A5"/>
    <w:rsid w:val="000B2FCA"/>
    <w:rsid w:val="000D3C12"/>
    <w:rsid w:val="000D4040"/>
    <w:rsid w:val="000D565F"/>
    <w:rsid w:val="000E541C"/>
    <w:rsid w:val="00100F67"/>
    <w:rsid w:val="00123F04"/>
    <w:rsid w:val="00134128"/>
    <w:rsid w:val="0013424C"/>
    <w:rsid w:val="00137A7C"/>
    <w:rsid w:val="00165EEB"/>
    <w:rsid w:val="001813F3"/>
    <w:rsid w:val="001875DD"/>
    <w:rsid w:val="00192610"/>
    <w:rsid w:val="00192848"/>
    <w:rsid w:val="001D37EE"/>
    <w:rsid w:val="001F77D1"/>
    <w:rsid w:val="002115EA"/>
    <w:rsid w:val="0022156E"/>
    <w:rsid w:val="00226E51"/>
    <w:rsid w:val="00245617"/>
    <w:rsid w:val="00291687"/>
    <w:rsid w:val="00292DDA"/>
    <w:rsid w:val="002A71D7"/>
    <w:rsid w:val="002D46F7"/>
    <w:rsid w:val="002E4DC4"/>
    <w:rsid w:val="002F21D3"/>
    <w:rsid w:val="003315A6"/>
    <w:rsid w:val="00344052"/>
    <w:rsid w:val="00347DCE"/>
    <w:rsid w:val="003549BB"/>
    <w:rsid w:val="003807E6"/>
    <w:rsid w:val="003A6153"/>
    <w:rsid w:val="003B7A07"/>
    <w:rsid w:val="003D4C12"/>
    <w:rsid w:val="003E2178"/>
    <w:rsid w:val="004159D1"/>
    <w:rsid w:val="0043187D"/>
    <w:rsid w:val="00456C49"/>
    <w:rsid w:val="00464F65"/>
    <w:rsid w:val="00481C40"/>
    <w:rsid w:val="004A4C09"/>
    <w:rsid w:val="00546D45"/>
    <w:rsid w:val="00565D83"/>
    <w:rsid w:val="005743E9"/>
    <w:rsid w:val="005B18B1"/>
    <w:rsid w:val="005C1FBB"/>
    <w:rsid w:val="005F05BD"/>
    <w:rsid w:val="005F5CA5"/>
    <w:rsid w:val="00646C9C"/>
    <w:rsid w:val="0065476D"/>
    <w:rsid w:val="00655EE1"/>
    <w:rsid w:val="006600F2"/>
    <w:rsid w:val="0067187F"/>
    <w:rsid w:val="00672E76"/>
    <w:rsid w:val="006748E1"/>
    <w:rsid w:val="00675845"/>
    <w:rsid w:val="006A0E62"/>
    <w:rsid w:val="006A152F"/>
    <w:rsid w:val="006B0381"/>
    <w:rsid w:val="006C628A"/>
    <w:rsid w:val="006D0973"/>
    <w:rsid w:val="006E4DCB"/>
    <w:rsid w:val="006F53FE"/>
    <w:rsid w:val="007000C6"/>
    <w:rsid w:val="00715CBA"/>
    <w:rsid w:val="00732B93"/>
    <w:rsid w:val="007338C2"/>
    <w:rsid w:val="007439EB"/>
    <w:rsid w:val="00751ADD"/>
    <w:rsid w:val="00792305"/>
    <w:rsid w:val="007B2A16"/>
    <w:rsid w:val="007D4401"/>
    <w:rsid w:val="007E7EDE"/>
    <w:rsid w:val="007F0B5A"/>
    <w:rsid w:val="0082026E"/>
    <w:rsid w:val="008267BE"/>
    <w:rsid w:val="008272BE"/>
    <w:rsid w:val="00830CC9"/>
    <w:rsid w:val="00831616"/>
    <w:rsid w:val="00842FBE"/>
    <w:rsid w:val="00867367"/>
    <w:rsid w:val="00870F8D"/>
    <w:rsid w:val="0088368B"/>
    <w:rsid w:val="008D6C36"/>
    <w:rsid w:val="009033D2"/>
    <w:rsid w:val="00920D4F"/>
    <w:rsid w:val="0093402E"/>
    <w:rsid w:val="00940FEF"/>
    <w:rsid w:val="009829D5"/>
    <w:rsid w:val="009B0AFB"/>
    <w:rsid w:val="009C2441"/>
    <w:rsid w:val="009C2C3E"/>
    <w:rsid w:val="009D26F4"/>
    <w:rsid w:val="009E1FCA"/>
    <w:rsid w:val="009E3BF7"/>
    <w:rsid w:val="009F5434"/>
    <w:rsid w:val="00A07379"/>
    <w:rsid w:val="00A35EEA"/>
    <w:rsid w:val="00A55076"/>
    <w:rsid w:val="00A667E9"/>
    <w:rsid w:val="00A677BA"/>
    <w:rsid w:val="00A75C0F"/>
    <w:rsid w:val="00AB6AE4"/>
    <w:rsid w:val="00AD4ACA"/>
    <w:rsid w:val="00AE25BF"/>
    <w:rsid w:val="00AF5265"/>
    <w:rsid w:val="00AF6E83"/>
    <w:rsid w:val="00B1050E"/>
    <w:rsid w:val="00B33193"/>
    <w:rsid w:val="00B3385D"/>
    <w:rsid w:val="00B51FF4"/>
    <w:rsid w:val="00B63005"/>
    <w:rsid w:val="00B6536A"/>
    <w:rsid w:val="00B77FD7"/>
    <w:rsid w:val="00BD0D0A"/>
    <w:rsid w:val="00BD68B4"/>
    <w:rsid w:val="00BF2BF6"/>
    <w:rsid w:val="00C01EE9"/>
    <w:rsid w:val="00C1556B"/>
    <w:rsid w:val="00C233BE"/>
    <w:rsid w:val="00C374A3"/>
    <w:rsid w:val="00C779FC"/>
    <w:rsid w:val="00C90983"/>
    <w:rsid w:val="00CA4440"/>
    <w:rsid w:val="00CB2E67"/>
    <w:rsid w:val="00CB6AE2"/>
    <w:rsid w:val="00CC0BAC"/>
    <w:rsid w:val="00CC0CD8"/>
    <w:rsid w:val="00CD6AD6"/>
    <w:rsid w:val="00CF35A6"/>
    <w:rsid w:val="00D46FFD"/>
    <w:rsid w:val="00D609EA"/>
    <w:rsid w:val="00D90C1D"/>
    <w:rsid w:val="00DA1AF9"/>
    <w:rsid w:val="00DA1C8D"/>
    <w:rsid w:val="00DA30DD"/>
    <w:rsid w:val="00DA448F"/>
    <w:rsid w:val="00DA5699"/>
    <w:rsid w:val="00DD41E5"/>
    <w:rsid w:val="00DD5381"/>
    <w:rsid w:val="00DE0C29"/>
    <w:rsid w:val="00E040B0"/>
    <w:rsid w:val="00E26142"/>
    <w:rsid w:val="00E36B36"/>
    <w:rsid w:val="00E561E6"/>
    <w:rsid w:val="00E6087F"/>
    <w:rsid w:val="00E72475"/>
    <w:rsid w:val="00E81B9C"/>
    <w:rsid w:val="00E822BB"/>
    <w:rsid w:val="00E8571C"/>
    <w:rsid w:val="00EA2FED"/>
    <w:rsid w:val="00EB1CFE"/>
    <w:rsid w:val="00ED7239"/>
    <w:rsid w:val="00EF36DC"/>
    <w:rsid w:val="00F1737C"/>
    <w:rsid w:val="00F31DED"/>
    <w:rsid w:val="00F4582C"/>
    <w:rsid w:val="00F470F1"/>
    <w:rsid w:val="00F5423B"/>
    <w:rsid w:val="00F55B0C"/>
    <w:rsid w:val="00F573DD"/>
    <w:rsid w:val="00F77BC1"/>
    <w:rsid w:val="00F82B77"/>
    <w:rsid w:val="00FB07C2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DD96"/>
  <w15:docId w15:val="{70C286A3-2BA5-4E1A-A62A-0478DE2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  <w:style w:type="paragraph" w:styleId="Revision">
    <w:name w:val="Revision"/>
    <w:hidden/>
    <w:uiPriority w:val="99"/>
    <w:semiHidden/>
    <w:rsid w:val="008D6C36"/>
    <w:pPr>
      <w:spacing w:after="0" w:line="240" w:lineRule="auto"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1/js-fundamentals-september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Class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41CF8-F25D-4DFF-BFD5-98E2591E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</Template>
  <TotalTime>6669</TotalTime>
  <Pages>8</Pages>
  <Words>1782</Words>
  <Characters>10159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Потребител на Windows</cp:lastModifiedBy>
  <cp:revision>63</cp:revision>
  <dcterms:created xsi:type="dcterms:W3CDTF">2018-10-25T16:48:00Z</dcterms:created>
  <dcterms:modified xsi:type="dcterms:W3CDTF">2020-05-31T22:12:00Z</dcterms:modified>
</cp:coreProperties>
</file>