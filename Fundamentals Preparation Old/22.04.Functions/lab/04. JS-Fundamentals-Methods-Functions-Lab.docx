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48DBF5" w14:textId="60D489C8" w:rsidR="00AB1AF2" w:rsidRPr="00782432" w:rsidRDefault="00C1371B">
      <w:pPr>
        <w:pStyle w:val="Heading"/>
        <w:rPr>
          <w:noProof/>
          <w:lang w:val="en-GB"/>
        </w:rPr>
      </w:pPr>
      <w:r w:rsidRPr="00782432">
        <w:rPr>
          <w:noProof/>
          <w:lang w:val="en-GB"/>
        </w:rPr>
        <w:t>Lab: Functions</w:t>
      </w:r>
      <w:r w:rsidR="006B1045" w:rsidRPr="00782432">
        <w:rPr>
          <w:noProof/>
          <w:lang w:val="en-GB"/>
        </w:rPr>
        <w:t xml:space="preserve"> </w:t>
      </w:r>
    </w:p>
    <w:p w14:paraId="046C6C34" w14:textId="6E2287A6" w:rsidR="00A977F2" w:rsidRPr="00782432" w:rsidRDefault="00A977F2" w:rsidP="00A977F2">
      <w:pPr>
        <w:spacing w:before="80" w:after="120"/>
        <w:rPr>
          <w:rFonts w:cs="Arial"/>
          <w:noProof/>
          <w:lang w:val="en-GB"/>
        </w:rPr>
      </w:pPr>
      <w:r w:rsidRPr="00782432">
        <w:rPr>
          <w:rFonts w:cs="Arial"/>
          <w:noProof/>
          <w:lang w:val="en-GB"/>
        </w:rPr>
        <w:t xml:space="preserve">Problems for in-class lab for the </w:t>
      </w:r>
      <w:hyperlink r:id="rId8" w:history="1">
        <w:r w:rsidR="00D4508D" w:rsidRPr="00782432">
          <w:rPr>
            <w:rStyle w:val="Hyperlink"/>
            <w:noProof/>
            <w:sz w:val="24"/>
            <w:szCs w:val="24"/>
            <w:lang w:val="en-GB"/>
          </w:rPr>
          <w:t>"</w:t>
        </w:r>
        <w:r w:rsidR="00EB0AA8" w:rsidRPr="00782432">
          <w:rPr>
            <w:rStyle w:val="Hyperlink"/>
            <w:noProof/>
            <w:sz w:val="24"/>
            <w:szCs w:val="24"/>
            <w:lang w:val="en-GB"/>
          </w:rPr>
          <w:t>JS</w:t>
        </w:r>
        <w:r w:rsidR="00D4508D" w:rsidRPr="00782432">
          <w:rPr>
            <w:rStyle w:val="Hyperlink"/>
            <w:noProof/>
            <w:sz w:val="24"/>
            <w:szCs w:val="24"/>
            <w:lang w:val="en-GB"/>
          </w:rPr>
          <w:t xml:space="preserve"> Fundamentals"</w:t>
        </w:r>
        <w:r w:rsidRPr="00782432">
          <w:rPr>
            <w:rStyle w:val="Hyperlink"/>
            <w:noProof/>
            <w:sz w:val="24"/>
            <w:szCs w:val="24"/>
            <w:lang w:val="en-GB"/>
          </w:rPr>
          <w:t xml:space="preserve"> course @ SoftUni</w:t>
        </w:r>
      </w:hyperlink>
      <w:r w:rsidRPr="00782432">
        <w:rPr>
          <w:noProof/>
          <w:sz w:val="24"/>
          <w:szCs w:val="24"/>
          <w:lang w:val="en-GB"/>
        </w:rPr>
        <w:t>.</w:t>
      </w:r>
      <w:r w:rsidR="00782432" w:rsidRPr="00782432">
        <w:rPr>
          <w:rFonts w:cs="Arial"/>
          <w:noProof/>
          <w:lang w:val="en-GB"/>
        </w:rPr>
        <w:t xml:space="preserve"> </w:t>
      </w:r>
      <w:r w:rsidRPr="00782432">
        <w:rPr>
          <w:rFonts w:cs="Arial"/>
          <w:noProof/>
          <w:lang w:val="en-GB"/>
        </w:rPr>
        <w:t xml:space="preserve">Submit your solutions in the SoftUni </w:t>
      </w:r>
      <w:r w:rsidR="009D22BE" w:rsidRPr="00782432">
        <w:rPr>
          <w:rFonts w:cs="Arial"/>
          <w:noProof/>
          <w:lang w:val="en-GB"/>
        </w:rPr>
        <w:t>J</w:t>
      </w:r>
      <w:r w:rsidRPr="00782432">
        <w:rPr>
          <w:rFonts w:cs="Arial"/>
          <w:noProof/>
          <w:lang w:val="en-GB"/>
        </w:rPr>
        <w:t xml:space="preserve">udge system at </w:t>
      </w:r>
      <w:hyperlink r:id="rId9" w:history="1">
        <w:r w:rsidR="00782432" w:rsidRPr="00782432">
          <w:rPr>
            <w:rStyle w:val="Hyperlink"/>
            <w:noProof/>
            <w:sz w:val="24"/>
            <w:szCs w:val="24"/>
            <w:lang w:val="en-GB"/>
          </w:rPr>
          <w:t>https://judge.softuni.bg/Contests/1230/Functions-Lab</w:t>
        </w:r>
      </w:hyperlink>
      <w:r w:rsidR="009D22BE" w:rsidRPr="00782432">
        <w:rPr>
          <w:rStyle w:val="Hyperlink"/>
          <w:noProof/>
          <w:sz w:val="24"/>
          <w:szCs w:val="24"/>
          <w:lang w:val="en-GB"/>
        </w:rPr>
        <w:t>.</w:t>
      </w:r>
    </w:p>
    <w:p w14:paraId="2C999B86" w14:textId="77777777" w:rsidR="00C83B50" w:rsidRPr="00936CE8" w:rsidRDefault="00C83B50" w:rsidP="00C83B50">
      <w:pPr>
        <w:pStyle w:val="Heading2"/>
        <w:tabs>
          <w:tab w:val="clear" w:pos="1843"/>
        </w:tabs>
        <w:spacing w:before="200" w:after="40"/>
        <w:rPr>
          <w:noProof/>
          <w:highlight w:val="green"/>
          <w:lang w:val="en-GB"/>
        </w:rPr>
      </w:pPr>
      <w:r w:rsidRPr="00936CE8">
        <w:rPr>
          <w:noProof/>
          <w:highlight w:val="green"/>
          <w:lang w:val="en-GB"/>
        </w:rPr>
        <w:t>Repeat String</w:t>
      </w:r>
    </w:p>
    <w:p w14:paraId="1BF03055" w14:textId="374FE962" w:rsidR="00C83B50" w:rsidRPr="00782432" w:rsidRDefault="00C83B50" w:rsidP="00C83B50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function that receives a </w:t>
      </w:r>
      <w:r w:rsidRPr="00782432">
        <w:rPr>
          <w:b/>
          <w:noProof/>
          <w:lang w:val="en-GB"/>
        </w:rPr>
        <w:t xml:space="preserve">string </w:t>
      </w:r>
      <w:r w:rsidRPr="00782432">
        <w:rPr>
          <w:noProof/>
          <w:lang w:val="en-GB"/>
        </w:rPr>
        <w:t xml:space="preserve">and a </w:t>
      </w:r>
      <w:r w:rsidRPr="00782432">
        <w:rPr>
          <w:b/>
          <w:noProof/>
          <w:lang w:val="en-GB"/>
        </w:rPr>
        <w:t>repeat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count</w:t>
      </w:r>
      <w:r w:rsidRPr="00782432">
        <w:rPr>
          <w:noProof/>
          <w:lang w:val="en-GB"/>
        </w:rPr>
        <w:t xml:space="preserve"> </w:t>
      </w:r>
      <w:r w:rsidRPr="00782432">
        <w:rPr>
          <w:rStyle w:val="CodeChar"/>
          <w:lang w:val="en-GB"/>
        </w:rPr>
        <w:t>n</w:t>
      </w:r>
      <w:r w:rsidRPr="00782432">
        <w:rPr>
          <w:noProof/>
          <w:lang w:val="en-GB"/>
        </w:rPr>
        <w:t xml:space="preserve">. The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should return a new string (the old one repeated </w:t>
      </w:r>
      <w:r w:rsidRPr="00782432">
        <w:rPr>
          <w:b/>
          <w:noProof/>
          <w:lang w:val="en-GB"/>
        </w:rPr>
        <w:t>n</w:t>
      </w:r>
      <w:r w:rsidRPr="00782432">
        <w:rPr>
          <w:noProof/>
          <w:lang w:val="en-GB"/>
        </w:rPr>
        <w:t xml:space="preserve"> times)</w:t>
      </w:r>
      <w:r w:rsidR="00D811A4" w:rsidRPr="00782432">
        <w:rPr>
          <w:noProof/>
          <w:lang w:val="en-GB"/>
        </w:rPr>
        <w:t>.</w:t>
      </w:r>
    </w:p>
    <w:p w14:paraId="687AFFBF" w14:textId="3DBAF087" w:rsidR="00C83B50" w:rsidRPr="00782432" w:rsidRDefault="00C83B50" w:rsidP="00C83B50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  <w:r w:rsidR="00782432" w:rsidRPr="00782432">
        <w:rPr>
          <w:noProof/>
          <w:lang w:val="en-GB"/>
        </w:rPr>
        <w:t>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83B50" w:rsidRPr="00782432" w14:paraId="74C2FA55" w14:textId="77777777" w:rsidTr="009A108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1B23E8B" w14:textId="77777777" w:rsidR="00C83B50" w:rsidRPr="00782432" w:rsidRDefault="00C83B50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E163383" w14:textId="77777777" w:rsidR="00C83B50" w:rsidRPr="00782432" w:rsidRDefault="00C83B50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C83B50" w:rsidRPr="00782432" w14:paraId="4EF86461" w14:textId="77777777" w:rsidTr="009A1087">
        <w:tc>
          <w:tcPr>
            <w:tcW w:w="1017" w:type="dxa"/>
          </w:tcPr>
          <w:p w14:paraId="770A9599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abc</w:t>
            </w:r>
          </w:p>
          <w:p w14:paraId="6C19FF32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1743" w:type="dxa"/>
          </w:tcPr>
          <w:p w14:paraId="3C6021AB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abcabcabc</w:t>
            </w:r>
          </w:p>
        </w:tc>
      </w:tr>
      <w:tr w:rsidR="00C83B50" w:rsidRPr="00782432" w14:paraId="0EF9C407" w14:textId="77777777" w:rsidTr="009A1087">
        <w:tc>
          <w:tcPr>
            <w:tcW w:w="1017" w:type="dxa"/>
          </w:tcPr>
          <w:p w14:paraId="2A2FAD1D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String</w:t>
            </w:r>
          </w:p>
          <w:p w14:paraId="0210FD24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1743" w:type="dxa"/>
          </w:tcPr>
          <w:p w14:paraId="60CC0C1E" w14:textId="77777777" w:rsidR="00C83B50" w:rsidRPr="00782432" w:rsidRDefault="00C83B50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StringString</w:t>
            </w:r>
          </w:p>
        </w:tc>
      </w:tr>
    </w:tbl>
    <w:p w14:paraId="1EE204F4" w14:textId="77777777" w:rsidR="00C83B50" w:rsidRPr="00782432" w:rsidRDefault="00C83B50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16C49DEB" w14:textId="31B9B8ED" w:rsidR="00D15E08" w:rsidRPr="00782432" w:rsidRDefault="00F646FE">
      <w:pPr>
        <w:pStyle w:val="ListParagraph"/>
        <w:numPr>
          <w:ilvl w:val="0"/>
          <w:numId w:val="53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>Firstly create a function and initialize the two parameters</w:t>
      </w:r>
      <w:r w:rsidR="00D811A4" w:rsidRPr="00782432">
        <w:rPr>
          <w:noProof/>
          <w:lang w:val="en-GB"/>
        </w:rPr>
        <w:t>.</w:t>
      </w:r>
      <w:r w:rsidRPr="00782432">
        <w:rPr>
          <w:noProof/>
          <w:lang w:val="en-GB"/>
        </w:rPr>
        <w:br/>
      </w:r>
      <w:r w:rsidRPr="00782432">
        <w:rPr>
          <w:noProof/>
          <w:lang w:eastAsia="bg-BG"/>
        </w:rPr>
        <w:drawing>
          <wp:inline distT="0" distB="0" distL="0" distR="0" wp14:anchorId="12A074BF" wp14:editId="1EEFC7FC">
            <wp:extent cx="2638425" cy="1636772"/>
            <wp:effectExtent l="19050" t="19050" r="952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95A7" w14:textId="2FC7A0FD" w:rsidR="00C83B50" w:rsidRPr="00782432" w:rsidRDefault="00C83B50">
      <w:pPr>
        <w:pStyle w:val="ListParagraph"/>
        <w:numPr>
          <w:ilvl w:val="0"/>
          <w:numId w:val="53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In the main </w:t>
      </w:r>
      <w:r w:rsidR="00D15E08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>, print the result</w:t>
      </w:r>
      <w:r w:rsidR="00D811A4" w:rsidRPr="00782432">
        <w:rPr>
          <w:noProof/>
          <w:lang w:val="en-GB"/>
        </w:rPr>
        <w:t>.</w:t>
      </w:r>
    </w:p>
    <w:p w14:paraId="309D50D5" w14:textId="77777777" w:rsidR="00D15E08" w:rsidRPr="00936CE8" w:rsidRDefault="00D15E08" w:rsidP="00D15E08">
      <w:pPr>
        <w:pStyle w:val="Heading2"/>
        <w:tabs>
          <w:tab w:val="clear" w:pos="1843"/>
        </w:tabs>
        <w:spacing w:before="200" w:after="40"/>
        <w:rPr>
          <w:noProof/>
          <w:highlight w:val="green"/>
          <w:lang w:val="en-GB"/>
        </w:rPr>
      </w:pPr>
      <w:r w:rsidRPr="00936CE8">
        <w:rPr>
          <w:noProof/>
          <w:highlight w:val="green"/>
          <w:lang w:val="en-GB"/>
        </w:rPr>
        <w:t>Grades</w:t>
      </w:r>
    </w:p>
    <w:p w14:paraId="1E32BFA4" w14:textId="06AB69B4" w:rsidR="00D15E08" w:rsidRPr="00782432" w:rsidRDefault="00D15E08" w:rsidP="00D15E08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</w:t>
      </w:r>
      <w:r w:rsidR="005A748F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that </w:t>
      </w:r>
      <w:r w:rsidRPr="00782432">
        <w:rPr>
          <w:b/>
          <w:noProof/>
          <w:lang w:val="en-GB"/>
        </w:rPr>
        <w:t>receives a grade</w:t>
      </w:r>
      <w:r w:rsidRPr="00782432">
        <w:rPr>
          <w:noProof/>
          <w:lang w:val="en-GB"/>
        </w:rPr>
        <w:t xml:space="preserve"> between </w:t>
      </w:r>
      <w:r w:rsidRPr="00782432">
        <w:rPr>
          <w:b/>
          <w:noProof/>
          <w:lang w:val="en-GB"/>
        </w:rPr>
        <w:t>2.00</w:t>
      </w:r>
      <w:r w:rsidRPr="00782432">
        <w:rPr>
          <w:noProof/>
          <w:lang w:val="en-GB"/>
        </w:rPr>
        <w:t xml:space="preserve"> and </w:t>
      </w:r>
      <w:r w:rsidRPr="00782432">
        <w:rPr>
          <w:b/>
          <w:noProof/>
          <w:lang w:val="en-GB"/>
        </w:rPr>
        <w:t>6.00</w:t>
      </w:r>
      <w:r w:rsidRPr="00782432">
        <w:rPr>
          <w:noProof/>
          <w:lang w:val="en-GB"/>
        </w:rPr>
        <w:t xml:space="preserve"> and </w:t>
      </w:r>
      <w:r w:rsidRPr="00782432">
        <w:rPr>
          <w:b/>
          <w:noProof/>
          <w:lang w:val="en-GB"/>
        </w:rPr>
        <w:t xml:space="preserve">prints </w:t>
      </w:r>
      <w:r w:rsidRPr="00782432">
        <w:rPr>
          <w:noProof/>
          <w:lang w:val="en-GB"/>
        </w:rPr>
        <w:t>the corresponding grade in</w:t>
      </w:r>
      <w:r w:rsidRPr="00782432">
        <w:rPr>
          <w:b/>
          <w:noProof/>
          <w:lang w:val="en-GB"/>
        </w:rPr>
        <w:t xml:space="preserve"> words</w:t>
      </w:r>
    </w:p>
    <w:p w14:paraId="1BEEBC44" w14:textId="1412E04F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2.00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2.99 - "</w:t>
      </w:r>
      <w:r w:rsidRPr="00782432">
        <w:rPr>
          <w:b/>
          <w:noProof/>
          <w:lang w:val="en-GB"/>
        </w:rPr>
        <w:t>Fail</w:t>
      </w:r>
      <w:r w:rsidRPr="00782432">
        <w:rPr>
          <w:noProof/>
          <w:lang w:val="en-GB"/>
        </w:rPr>
        <w:t>"</w:t>
      </w:r>
    </w:p>
    <w:p w14:paraId="30B92D55" w14:textId="73CB78C3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3.00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3.49 - "</w:t>
      </w:r>
      <w:r w:rsidRPr="00782432">
        <w:rPr>
          <w:b/>
          <w:noProof/>
          <w:lang w:val="en-GB"/>
        </w:rPr>
        <w:t>Poor</w:t>
      </w:r>
      <w:r w:rsidRPr="00782432">
        <w:rPr>
          <w:noProof/>
          <w:lang w:val="en-GB"/>
        </w:rPr>
        <w:t>"</w:t>
      </w:r>
    </w:p>
    <w:p w14:paraId="4B0CEB4C" w14:textId="68629DC4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3.50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4.49 - "</w:t>
      </w:r>
      <w:r w:rsidRPr="00782432">
        <w:rPr>
          <w:b/>
          <w:noProof/>
          <w:lang w:val="en-GB"/>
        </w:rPr>
        <w:t>Good</w:t>
      </w:r>
      <w:r w:rsidRPr="00782432">
        <w:rPr>
          <w:noProof/>
          <w:lang w:val="en-GB"/>
        </w:rPr>
        <w:t>"</w:t>
      </w:r>
    </w:p>
    <w:p w14:paraId="49AB9F25" w14:textId="5007E935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4.50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5.49 - "</w:t>
      </w:r>
      <w:r w:rsidRPr="00782432">
        <w:rPr>
          <w:b/>
          <w:noProof/>
          <w:lang w:val="en-GB"/>
        </w:rPr>
        <w:t>Very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good</w:t>
      </w:r>
      <w:r w:rsidRPr="00782432">
        <w:rPr>
          <w:noProof/>
          <w:lang w:val="en-GB"/>
        </w:rPr>
        <w:t>"</w:t>
      </w:r>
    </w:p>
    <w:p w14:paraId="580534CB" w14:textId="259234DA" w:rsidR="00D15E08" w:rsidRPr="00782432" w:rsidRDefault="00D15E08" w:rsidP="00D15E08">
      <w:pPr>
        <w:pStyle w:val="ListParagraph"/>
        <w:numPr>
          <w:ilvl w:val="0"/>
          <w:numId w:val="54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5.50 </w:t>
      </w:r>
      <w:r w:rsidR="006567E3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6.00 - "</w:t>
      </w:r>
      <w:r w:rsidRPr="00782432">
        <w:rPr>
          <w:b/>
          <w:noProof/>
          <w:lang w:val="en-GB"/>
        </w:rPr>
        <w:t>Excellent</w:t>
      </w:r>
      <w:r w:rsidRPr="00782432">
        <w:rPr>
          <w:noProof/>
          <w:lang w:val="en-GB"/>
        </w:rPr>
        <w:t>"</w:t>
      </w:r>
    </w:p>
    <w:p w14:paraId="5AC72E3B" w14:textId="069471F6" w:rsidR="00D15E08" w:rsidRPr="00782432" w:rsidRDefault="00D15E08" w:rsidP="00D15E08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D15E08" w:rsidRPr="00782432" w14:paraId="4FABA81A" w14:textId="77777777" w:rsidTr="00782432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26456926" w14:textId="77777777" w:rsidR="00D15E08" w:rsidRPr="00782432" w:rsidRDefault="00D15E08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FDF96DE" w14:textId="77777777" w:rsidR="00D15E08" w:rsidRPr="00782432" w:rsidRDefault="00D15E08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D15E08" w:rsidRPr="00782432" w14:paraId="4D048178" w14:textId="77777777" w:rsidTr="009A1087">
        <w:tc>
          <w:tcPr>
            <w:tcW w:w="815" w:type="dxa"/>
          </w:tcPr>
          <w:p w14:paraId="075CC50A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3.33</w:t>
            </w:r>
          </w:p>
        </w:tc>
        <w:tc>
          <w:tcPr>
            <w:tcW w:w="1307" w:type="dxa"/>
          </w:tcPr>
          <w:p w14:paraId="0CFFD113" w14:textId="77777777" w:rsidR="00D15E08" w:rsidRPr="00782432" w:rsidRDefault="00D15E08" w:rsidP="006567E3">
            <w:pPr>
              <w:pStyle w:val="Code"/>
              <w:rPr>
                <w:rFonts w:ascii="Calibri" w:hAnsi="Calibri" w:cs="Calibri"/>
                <w:lang w:val="en-GB"/>
              </w:rPr>
            </w:pPr>
            <w:r w:rsidRPr="00782432">
              <w:rPr>
                <w:rFonts w:ascii="Calibri" w:hAnsi="Calibri" w:cs="Calibri"/>
                <w:b w:val="0"/>
                <w:lang w:val="en-GB"/>
              </w:rPr>
              <w:t>Poor</w:t>
            </w:r>
          </w:p>
        </w:tc>
      </w:tr>
      <w:tr w:rsidR="00D15E08" w:rsidRPr="00782432" w14:paraId="513C3865" w14:textId="77777777" w:rsidTr="009A1087">
        <w:tc>
          <w:tcPr>
            <w:tcW w:w="815" w:type="dxa"/>
          </w:tcPr>
          <w:p w14:paraId="40E7C1F1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4.50</w:t>
            </w:r>
          </w:p>
        </w:tc>
        <w:tc>
          <w:tcPr>
            <w:tcW w:w="1307" w:type="dxa"/>
          </w:tcPr>
          <w:p w14:paraId="1608233A" w14:textId="77777777" w:rsidR="00D15E08" w:rsidRPr="00782432" w:rsidRDefault="00D15E08" w:rsidP="006567E3">
            <w:pPr>
              <w:pStyle w:val="Code"/>
              <w:rPr>
                <w:rFonts w:ascii="Calibri" w:hAnsi="Calibri" w:cs="Calibri"/>
                <w:lang w:val="en-GB"/>
              </w:rPr>
            </w:pPr>
            <w:r w:rsidRPr="00782432">
              <w:rPr>
                <w:rFonts w:ascii="Calibri" w:hAnsi="Calibri" w:cs="Calibri"/>
                <w:b w:val="0"/>
                <w:lang w:val="en-GB"/>
              </w:rPr>
              <w:t>Very good</w:t>
            </w:r>
          </w:p>
        </w:tc>
      </w:tr>
      <w:tr w:rsidR="00D15E08" w:rsidRPr="00782432" w14:paraId="1C07C367" w14:textId="77777777" w:rsidTr="009A1087">
        <w:tc>
          <w:tcPr>
            <w:tcW w:w="815" w:type="dxa"/>
          </w:tcPr>
          <w:p w14:paraId="0E4C49BE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lastRenderedPageBreak/>
              <w:t>2.99</w:t>
            </w:r>
          </w:p>
        </w:tc>
        <w:tc>
          <w:tcPr>
            <w:tcW w:w="1307" w:type="dxa"/>
          </w:tcPr>
          <w:p w14:paraId="1FB5C9B4" w14:textId="77777777" w:rsidR="00D15E08" w:rsidRPr="00782432" w:rsidRDefault="00D15E08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noProof/>
                <w:lang w:val="en-GB"/>
              </w:rPr>
              <w:t>Fail</w:t>
            </w:r>
          </w:p>
        </w:tc>
      </w:tr>
    </w:tbl>
    <w:p w14:paraId="381A6860" w14:textId="4DD0BC37" w:rsidR="001F1A14" w:rsidRPr="00782432" w:rsidRDefault="00245F3D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  <w:r w:rsidR="005B1967" w:rsidRPr="00782432">
        <w:rPr>
          <w:noProof/>
          <w:lang w:val="en-GB" w:eastAsia="en-GB"/>
        </w:rPr>
        <w:br/>
      </w:r>
      <w:r w:rsidR="005B1967" w:rsidRPr="00782432">
        <w:rPr>
          <w:noProof/>
          <w:lang w:eastAsia="bg-BG"/>
        </w:rPr>
        <w:drawing>
          <wp:inline distT="0" distB="0" distL="0" distR="0" wp14:anchorId="2219CA65" wp14:editId="74030C49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E5AAC" w14:textId="77777777" w:rsidR="001F1A14" w:rsidRPr="00723A29" w:rsidRDefault="001F1A14" w:rsidP="005B1967">
      <w:pPr>
        <w:pStyle w:val="Heading2"/>
        <w:tabs>
          <w:tab w:val="clear" w:pos="1843"/>
        </w:tabs>
        <w:spacing w:before="200" w:after="40"/>
        <w:rPr>
          <w:bCs/>
          <w:noProof/>
          <w:highlight w:val="green"/>
          <w:lang w:val="en-GB"/>
        </w:rPr>
      </w:pPr>
      <w:r w:rsidRPr="00723A29">
        <w:rPr>
          <w:bCs/>
          <w:noProof/>
          <w:highlight w:val="green"/>
          <w:lang w:val="en-GB"/>
        </w:rPr>
        <w:t>Math Power</w:t>
      </w:r>
    </w:p>
    <w:p w14:paraId="72396175" w14:textId="7A54392C" w:rsidR="001F1A14" w:rsidRPr="00782432" w:rsidRDefault="005A748F" w:rsidP="001F1A14">
      <w:pPr>
        <w:rPr>
          <w:noProof/>
          <w:lang w:val="en-GB"/>
        </w:rPr>
      </w:pPr>
      <w:r>
        <w:rPr>
          <w:noProof/>
          <w:lang w:val="en-GB"/>
        </w:rPr>
        <w:t>Write</w:t>
      </w:r>
      <w:r w:rsidR="001F1A14" w:rsidRPr="00782432">
        <w:rPr>
          <w:noProof/>
          <w:lang w:val="en-GB"/>
        </w:rPr>
        <w:t xml:space="preserve"> a </w:t>
      </w:r>
      <w:r w:rsidR="001A1102" w:rsidRPr="00782432">
        <w:rPr>
          <w:noProof/>
          <w:lang w:val="en-GB"/>
        </w:rPr>
        <w:t>function</w:t>
      </w:r>
      <w:r w:rsidR="001F1A14" w:rsidRPr="00782432">
        <w:rPr>
          <w:noProof/>
          <w:lang w:val="en-GB"/>
        </w:rPr>
        <w:t xml:space="preserve"> that </w:t>
      </w:r>
      <w:r w:rsidR="001F1A14" w:rsidRPr="00782432">
        <w:rPr>
          <w:b/>
          <w:noProof/>
          <w:lang w:val="en-GB"/>
        </w:rPr>
        <w:t>calculates</w:t>
      </w:r>
      <w:r w:rsidR="001F1A14" w:rsidRPr="00782432">
        <w:rPr>
          <w:noProof/>
          <w:lang w:val="en-GB"/>
        </w:rPr>
        <w:t xml:space="preserve"> and </w:t>
      </w:r>
      <w:r w:rsidR="001F1A14" w:rsidRPr="00782432">
        <w:rPr>
          <w:b/>
          <w:noProof/>
          <w:lang w:val="en-GB"/>
        </w:rPr>
        <w:t>returns</w:t>
      </w:r>
      <w:r w:rsidR="001F1A14" w:rsidRPr="00782432">
        <w:rPr>
          <w:noProof/>
          <w:lang w:val="en-GB"/>
        </w:rPr>
        <w:t xml:space="preserve"> the value of a number</w:t>
      </w:r>
      <w:r w:rsidR="001F1A14" w:rsidRPr="00782432">
        <w:rPr>
          <w:b/>
          <w:noProof/>
          <w:lang w:val="en-GB"/>
        </w:rPr>
        <w:t xml:space="preserve"> raised </w:t>
      </w:r>
      <w:r w:rsidR="001F1A14" w:rsidRPr="00782432">
        <w:rPr>
          <w:noProof/>
          <w:lang w:val="en-GB"/>
        </w:rPr>
        <w:t>to a</w:t>
      </w:r>
      <w:r w:rsidR="001F1A14" w:rsidRPr="00782432">
        <w:rPr>
          <w:b/>
          <w:noProof/>
          <w:lang w:val="en-GB"/>
        </w:rPr>
        <w:t xml:space="preserve"> given power</w:t>
      </w:r>
      <w:r w:rsidR="001F1A14" w:rsidRPr="00782432">
        <w:rPr>
          <w:noProof/>
          <w:lang w:val="en-GB"/>
        </w:rPr>
        <w:t>:</w:t>
      </w:r>
    </w:p>
    <w:p w14:paraId="1E5CB1B4" w14:textId="77777777" w:rsidR="001F1A14" w:rsidRPr="00782432" w:rsidRDefault="001F1A14" w:rsidP="001F1A14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1F1A14" w:rsidRPr="00782432" w14:paraId="6809D9FF" w14:textId="77777777" w:rsidTr="009A1087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651A04F4" w14:textId="77777777" w:rsidR="001F1A14" w:rsidRPr="00782432" w:rsidRDefault="001F1A1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23CF82E" w14:textId="77777777" w:rsidR="001F1A14" w:rsidRPr="00782432" w:rsidRDefault="001F1A1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1F1A14" w:rsidRPr="00782432" w14:paraId="06B5E5F0" w14:textId="77777777" w:rsidTr="009A1087">
        <w:tc>
          <w:tcPr>
            <w:tcW w:w="769" w:type="dxa"/>
          </w:tcPr>
          <w:p w14:paraId="5CFCEAF2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6DCE218D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8</w:t>
            </w:r>
          </w:p>
        </w:tc>
        <w:tc>
          <w:tcPr>
            <w:tcW w:w="936" w:type="dxa"/>
          </w:tcPr>
          <w:p w14:paraId="17E9FDAF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256</w:t>
            </w:r>
          </w:p>
        </w:tc>
      </w:tr>
      <w:tr w:rsidR="001F1A14" w:rsidRPr="00782432" w14:paraId="4139A48A" w14:textId="77777777" w:rsidTr="009A1087">
        <w:tc>
          <w:tcPr>
            <w:tcW w:w="769" w:type="dxa"/>
          </w:tcPr>
          <w:p w14:paraId="0B42E6FB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20A3E6E7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936" w:type="dxa"/>
          </w:tcPr>
          <w:p w14:paraId="4ADDFCD7" w14:textId="77777777" w:rsidR="001F1A14" w:rsidRPr="00782432" w:rsidRDefault="001F1A14" w:rsidP="009A1087">
            <w:pPr>
              <w:spacing w:after="0"/>
              <w:rPr>
                <w:rFonts w:ascii="Consolas" w:hAnsi="Consolas"/>
                <w:bCs/>
                <w:noProof/>
                <w:lang w:val="en-GB"/>
              </w:rPr>
            </w:pPr>
            <w:r w:rsidRPr="00782432">
              <w:rPr>
                <w:rFonts w:ascii="Consolas" w:hAnsi="Consolas"/>
                <w:bCs/>
                <w:noProof/>
                <w:lang w:val="en-GB"/>
              </w:rPr>
              <w:t>81</w:t>
            </w:r>
          </w:p>
        </w:tc>
      </w:tr>
    </w:tbl>
    <w:p w14:paraId="0F6FA043" w14:textId="7C91FA8C" w:rsidR="001F1A14" w:rsidRPr="00782432" w:rsidRDefault="001F1A14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7B2DEF99" w14:textId="6B6EB03C" w:rsidR="00716B92" w:rsidRPr="00782432" w:rsidRDefault="001F1A14">
      <w:pPr>
        <w:pStyle w:val="ListParagraph"/>
        <w:numPr>
          <w:ilvl w:val="0"/>
          <w:numId w:val="56"/>
        </w:numPr>
        <w:spacing w:after="0"/>
        <w:ind w:left="714" w:hanging="357"/>
        <w:rPr>
          <w:noProof/>
          <w:lang w:val="en-GB"/>
        </w:rPr>
      </w:pPr>
      <w:r w:rsidRPr="00782432">
        <w:rPr>
          <w:noProof/>
          <w:lang w:val="en-GB"/>
        </w:rPr>
        <w:t xml:space="preserve">Create a </w:t>
      </w:r>
      <w:r w:rsidR="00716B92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which will have </w:t>
      </w:r>
      <w:r w:rsidRPr="00782432">
        <w:rPr>
          <w:b/>
          <w:noProof/>
          <w:lang w:val="en-GB"/>
        </w:rPr>
        <w:t>two parameters</w:t>
      </w:r>
      <w:r w:rsidRPr="00782432">
        <w:rPr>
          <w:noProof/>
          <w:lang w:val="en-GB"/>
        </w:rPr>
        <w:t xml:space="preserve"> - the </w:t>
      </w:r>
      <w:r w:rsidRPr="00782432">
        <w:rPr>
          <w:b/>
          <w:noProof/>
          <w:lang w:val="en-GB"/>
        </w:rPr>
        <w:t>number</w:t>
      </w:r>
      <w:r w:rsidRPr="00782432">
        <w:rPr>
          <w:noProof/>
          <w:lang w:val="en-GB"/>
        </w:rPr>
        <w:t xml:space="preserve"> and the </w:t>
      </w:r>
      <w:r w:rsidR="00716B92" w:rsidRPr="00782432">
        <w:rPr>
          <w:b/>
          <w:noProof/>
          <w:lang w:val="en-GB"/>
        </w:rPr>
        <w:t>power</w:t>
      </w:r>
      <w:r w:rsidR="00716B92" w:rsidRPr="00782432">
        <w:rPr>
          <w:noProof/>
          <w:lang w:val="en-GB"/>
        </w:rPr>
        <w:t xml:space="preserve">, and will </w:t>
      </w:r>
      <w:r w:rsidR="00716B92" w:rsidRPr="00782432">
        <w:rPr>
          <w:b/>
          <w:noProof/>
          <w:lang w:val="en-GB"/>
        </w:rPr>
        <w:t>return</w:t>
      </w:r>
      <w:r w:rsidR="00716B92" w:rsidRPr="00782432">
        <w:rPr>
          <w:noProof/>
          <w:lang w:val="en-GB"/>
        </w:rPr>
        <w:t xml:space="preserve"> a </w:t>
      </w:r>
      <w:r w:rsidR="00716B92" w:rsidRPr="00782432">
        <w:rPr>
          <w:b/>
          <w:noProof/>
          <w:lang w:val="en-GB"/>
        </w:rPr>
        <w:t>result</w:t>
      </w:r>
      <w:r w:rsidR="00D811A4" w:rsidRPr="00782432">
        <w:rPr>
          <w:noProof/>
          <w:lang w:val="en-GB"/>
        </w:rPr>
        <w:t>.</w:t>
      </w:r>
    </w:p>
    <w:p w14:paraId="481899F8" w14:textId="48DBFDBE" w:rsidR="001F1A14" w:rsidRPr="00782432" w:rsidRDefault="001F1A14" w:rsidP="001F1A14">
      <w:pPr>
        <w:pStyle w:val="ListParagraph"/>
        <w:numPr>
          <w:ilvl w:val="0"/>
          <w:numId w:val="56"/>
        </w:numPr>
        <w:spacing w:after="0"/>
        <w:ind w:left="714" w:hanging="357"/>
        <w:rPr>
          <w:noProof/>
          <w:lang w:val="en-GB"/>
        </w:rPr>
      </w:pPr>
      <w:r w:rsidRPr="00782432">
        <w:rPr>
          <w:b/>
          <w:noProof/>
          <w:lang w:val="en-GB"/>
        </w:rPr>
        <w:t>Print</w:t>
      </w:r>
      <w:r w:rsidRPr="00782432">
        <w:rPr>
          <w:noProof/>
          <w:lang w:val="en-GB"/>
        </w:rPr>
        <w:t xml:space="preserve"> the result</w:t>
      </w:r>
      <w:r w:rsidR="00D811A4" w:rsidRPr="00782432">
        <w:rPr>
          <w:noProof/>
          <w:lang w:val="en-GB"/>
        </w:rPr>
        <w:t>.</w:t>
      </w:r>
    </w:p>
    <w:p w14:paraId="3D90C19D" w14:textId="77777777" w:rsidR="006F6174" w:rsidRPr="00180134" w:rsidRDefault="006F6174" w:rsidP="006F6174">
      <w:pPr>
        <w:pStyle w:val="Heading2"/>
        <w:tabs>
          <w:tab w:val="clear" w:pos="1843"/>
        </w:tabs>
        <w:spacing w:before="200" w:after="40"/>
        <w:rPr>
          <w:noProof/>
          <w:highlight w:val="green"/>
          <w:lang w:val="en-GB"/>
        </w:rPr>
      </w:pPr>
      <w:r w:rsidRPr="00180134">
        <w:rPr>
          <w:noProof/>
          <w:highlight w:val="green"/>
          <w:lang w:val="en-GB"/>
        </w:rPr>
        <w:t>Orders</w:t>
      </w:r>
    </w:p>
    <w:p w14:paraId="7560733B" w14:textId="25F56240" w:rsidR="006F6174" w:rsidRPr="00782432" w:rsidRDefault="006F6174" w:rsidP="006F6174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that calculates the </w:t>
      </w:r>
      <w:r w:rsidRPr="00782432">
        <w:rPr>
          <w:b/>
          <w:noProof/>
          <w:lang w:val="en-GB"/>
        </w:rPr>
        <w:t>total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price</w:t>
      </w:r>
      <w:r w:rsidRPr="00782432">
        <w:rPr>
          <w:noProof/>
          <w:lang w:val="en-GB"/>
        </w:rPr>
        <w:t xml:space="preserve"> of an order and prints it on the console. The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should receive one of the following products: </w:t>
      </w:r>
      <w:r w:rsidRPr="00782432">
        <w:rPr>
          <w:b/>
          <w:noProof/>
          <w:lang w:val="en-GB"/>
        </w:rPr>
        <w:t>coffee, coke, water, snacks</w:t>
      </w:r>
      <w:r w:rsidRPr="00782432">
        <w:rPr>
          <w:noProof/>
          <w:lang w:val="en-GB"/>
        </w:rPr>
        <w:t xml:space="preserve">; and a </w:t>
      </w:r>
      <w:r w:rsidRPr="00782432">
        <w:rPr>
          <w:b/>
          <w:noProof/>
          <w:lang w:val="en-GB"/>
        </w:rPr>
        <w:t>quantity</w:t>
      </w:r>
      <w:r w:rsidRPr="00782432">
        <w:rPr>
          <w:noProof/>
          <w:lang w:val="en-GB"/>
        </w:rPr>
        <w:t xml:space="preserve"> of the product. The </w:t>
      </w:r>
      <w:r w:rsidRPr="00782432">
        <w:rPr>
          <w:b/>
          <w:noProof/>
          <w:lang w:val="en-GB"/>
        </w:rPr>
        <w:t>prices</w:t>
      </w:r>
      <w:r w:rsidRPr="00782432">
        <w:rPr>
          <w:noProof/>
          <w:lang w:val="en-GB"/>
        </w:rPr>
        <w:t xml:space="preserve"> for a single piece of each product are: </w:t>
      </w:r>
    </w:p>
    <w:p w14:paraId="10319E6A" w14:textId="00B4D6A9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coffee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1.50</w:t>
      </w:r>
    </w:p>
    <w:p w14:paraId="5A970546" w14:textId="5815C296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water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1.00</w:t>
      </w:r>
    </w:p>
    <w:p w14:paraId="6EB2342E" w14:textId="300AAE2B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coke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1.40</w:t>
      </w:r>
    </w:p>
    <w:p w14:paraId="4588BC2D" w14:textId="3B605A70" w:rsidR="006F6174" w:rsidRPr="00782432" w:rsidRDefault="006F6174" w:rsidP="006F6174">
      <w:pPr>
        <w:pStyle w:val="ListParagraph"/>
        <w:numPr>
          <w:ilvl w:val="0"/>
          <w:numId w:val="58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snacks </w:t>
      </w:r>
      <w:r w:rsidR="00782432" w:rsidRPr="00782432">
        <w:rPr>
          <w:noProof/>
          <w:lang w:val="en-GB"/>
        </w:rPr>
        <w:t>-</w:t>
      </w:r>
      <w:r w:rsidRPr="00782432">
        <w:rPr>
          <w:noProof/>
          <w:lang w:val="en-GB"/>
        </w:rPr>
        <w:t xml:space="preserve"> 2.00</w:t>
      </w:r>
    </w:p>
    <w:p w14:paraId="29A7E0BE" w14:textId="74CF4C4E" w:rsidR="006F6174" w:rsidRPr="00782432" w:rsidRDefault="006F6174" w:rsidP="006F6174">
      <w:pPr>
        <w:rPr>
          <w:noProof/>
          <w:lang w:val="en-GB"/>
        </w:rPr>
      </w:pPr>
      <w:r w:rsidRPr="00782432">
        <w:rPr>
          <w:noProof/>
          <w:lang w:val="en-GB"/>
        </w:rPr>
        <w:t xml:space="preserve">Print the result </w:t>
      </w:r>
      <w:r w:rsidRPr="00782432">
        <w:rPr>
          <w:b/>
          <w:noProof/>
          <w:lang w:val="en-GB"/>
        </w:rPr>
        <w:t>formatted</w:t>
      </w:r>
      <w:r w:rsidRPr="00782432">
        <w:rPr>
          <w:noProof/>
          <w:lang w:val="en-GB"/>
        </w:rPr>
        <w:t xml:space="preserve"> to the </w:t>
      </w:r>
      <w:r w:rsidRPr="00782432">
        <w:rPr>
          <w:b/>
          <w:noProof/>
          <w:lang w:val="en-GB"/>
        </w:rPr>
        <w:t>second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decimal</w:t>
      </w:r>
      <w:r w:rsidRPr="00782432">
        <w:rPr>
          <w:noProof/>
          <w:lang w:val="en-GB"/>
        </w:rPr>
        <w:t xml:space="preserve"> </w:t>
      </w:r>
      <w:r w:rsidRPr="00782432">
        <w:rPr>
          <w:b/>
          <w:noProof/>
          <w:lang w:val="en-GB"/>
        </w:rPr>
        <w:t>place</w:t>
      </w:r>
      <w:r w:rsidR="00D811A4" w:rsidRPr="00782432">
        <w:rPr>
          <w:noProof/>
          <w:lang w:val="en-GB"/>
        </w:rPr>
        <w:t>.</w:t>
      </w:r>
    </w:p>
    <w:p w14:paraId="28659D0F" w14:textId="77777777" w:rsidR="006F6174" w:rsidRPr="00782432" w:rsidRDefault="006F6174" w:rsidP="006F6174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6F6174" w:rsidRPr="00782432" w14:paraId="1C4E36EA" w14:textId="77777777" w:rsidTr="009A108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5D471F97" w14:textId="77777777" w:rsidR="006F6174" w:rsidRPr="00782432" w:rsidRDefault="006F617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93C737" w14:textId="77777777" w:rsidR="006F6174" w:rsidRPr="00782432" w:rsidRDefault="006F6174" w:rsidP="009A1087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782432">
              <w:rPr>
                <w:b/>
                <w:noProof/>
                <w:lang w:val="en-GB"/>
              </w:rPr>
              <w:t>Output</w:t>
            </w:r>
          </w:p>
        </w:tc>
      </w:tr>
      <w:tr w:rsidR="006F6174" w:rsidRPr="00782432" w14:paraId="0D2B5BC9" w14:textId="77777777" w:rsidTr="009A1087">
        <w:tc>
          <w:tcPr>
            <w:tcW w:w="886" w:type="dxa"/>
          </w:tcPr>
          <w:p w14:paraId="7F9D6FBE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water</w:t>
            </w:r>
          </w:p>
          <w:p w14:paraId="55D4C9D4" w14:textId="77777777" w:rsidR="006F6174" w:rsidRPr="00782432" w:rsidRDefault="006F6174" w:rsidP="009A1087">
            <w:pPr>
              <w:spacing w:after="0"/>
              <w:rPr>
                <w:rFonts w:cs="Calibri"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5</w:t>
            </w:r>
          </w:p>
        </w:tc>
        <w:tc>
          <w:tcPr>
            <w:tcW w:w="936" w:type="dxa"/>
          </w:tcPr>
          <w:p w14:paraId="5F4FA2F4" w14:textId="77777777" w:rsidR="006F6174" w:rsidRPr="00782432" w:rsidRDefault="006F6174" w:rsidP="009A1087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5.00</w:t>
            </w:r>
          </w:p>
        </w:tc>
      </w:tr>
      <w:tr w:rsidR="006F6174" w:rsidRPr="00782432" w14:paraId="2B7A57E0" w14:textId="77777777" w:rsidTr="009A1087">
        <w:tc>
          <w:tcPr>
            <w:tcW w:w="886" w:type="dxa"/>
          </w:tcPr>
          <w:p w14:paraId="536CEC22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coffee</w:t>
            </w:r>
          </w:p>
          <w:p w14:paraId="14ABC472" w14:textId="77777777" w:rsidR="006F6174" w:rsidRPr="00782432" w:rsidRDefault="006F6174" w:rsidP="009A1087">
            <w:pPr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2</w:t>
            </w:r>
          </w:p>
        </w:tc>
        <w:tc>
          <w:tcPr>
            <w:tcW w:w="936" w:type="dxa"/>
          </w:tcPr>
          <w:p w14:paraId="1C9C1911" w14:textId="77777777" w:rsidR="006F6174" w:rsidRPr="00782432" w:rsidRDefault="006F6174" w:rsidP="009A1087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  <w:lang w:val="en-GB"/>
              </w:rPr>
            </w:pPr>
            <w:r w:rsidRPr="00782432">
              <w:rPr>
                <w:rFonts w:cs="Calibri"/>
                <w:bCs/>
                <w:noProof/>
                <w:lang w:val="en-GB"/>
              </w:rPr>
              <w:t>3.00</w:t>
            </w:r>
          </w:p>
        </w:tc>
      </w:tr>
    </w:tbl>
    <w:p w14:paraId="0F89F6C8" w14:textId="77777777" w:rsidR="006F6174" w:rsidRPr="00782432" w:rsidRDefault="006F6174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lastRenderedPageBreak/>
        <w:t>Hints</w:t>
      </w:r>
    </w:p>
    <w:p w14:paraId="6929D394" w14:textId="140AD74F" w:rsidR="006F6174" w:rsidRPr="00782432" w:rsidRDefault="006F6174" w:rsidP="006F6174">
      <w:pPr>
        <w:pStyle w:val="ListParagraph"/>
        <w:numPr>
          <w:ilvl w:val="0"/>
          <w:numId w:val="59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 xml:space="preserve">Create a </w:t>
      </w:r>
      <w:r w:rsidR="00F646FE" w:rsidRPr="00782432">
        <w:rPr>
          <w:noProof/>
          <w:lang w:val="en-GB"/>
        </w:rPr>
        <w:t>function</w:t>
      </w:r>
      <w:r w:rsidRPr="00782432">
        <w:rPr>
          <w:noProof/>
          <w:lang w:val="en-GB"/>
        </w:rPr>
        <w:t xml:space="preserve"> </w:t>
      </w:r>
      <w:r w:rsidR="00F646FE" w:rsidRPr="00782432">
        <w:rPr>
          <w:noProof/>
          <w:lang w:val="en-GB"/>
        </w:rPr>
        <w:t>and</w:t>
      </w:r>
      <w:r w:rsidRPr="00782432">
        <w:rPr>
          <w:noProof/>
          <w:lang w:val="en-GB"/>
        </w:rPr>
        <w:t xml:space="preserve"> pass the two variables in</w:t>
      </w:r>
      <w:r w:rsidR="00D811A4" w:rsidRPr="00782432">
        <w:rPr>
          <w:noProof/>
          <w:lang w:val="en-GB"/>
        </w:rPr>
        <w:t>.</w:t>
      </w:r>
    </w:p>
    <w:p w14:paraId="2CC24175" w14:textId="230AA2AB" w:rsidR="00F646FE" w:rsidRPr="00782432" w:rsidRDefault="006F6174" w:rsidP="00782432">
      <w:pPr>
        <w:pStyle w:val="ListParagraph"/>
        <w:numPr>
          <w:ilvl w:val="0"/>
          <w:numId w:val="59"/>
        </w:numPr>
        <w:spacing w:before="80" w:after="120"/>
        <w:rPr>
          <w:noProof/>
          <w:lang w:val="en-GB"/>
        </w:rPr>
      </w:pPr>
      <w:r w:rsidRPr="00782432">
        <w:rPr>
          <w:noProof/>
          <w:lang w:val="en-GB"/>
        </w:rPr>
        <w:t>Print the result in the method</w:t>
      </w:r>
      <w:r w:rsidR="00D811A4" w:rsidRPr="00782432">
        <w:rPr>
          <w:noProof/>
          <w:lang w:val="en-GB"/>
        </w:rPr>
        <w:t>.</w:t>
      </w:r>
    </w:p>
    <w:p w14:paraId="1560F195" w14:textId="11245DEC" w:rsidR="00AB1AF2" w:rsidRPr="004579CB" w:rsidRDefault="00D30436" w:rsidP="006567E3">
      <w:pPr>
        <w:pStyle w:val="Heading2"/>
        <w:rPr>
          <w:noProof/>
          <w:highlight w:val="green"/>
          <w:lang w:val="en-GB"/>
        </w:rPr>
      </w:pPr>
      <w:r w:rsidRPr="004579CB">
        <w:rPr>
          <w:rStyle w:val="Heading1Char"/>
          <w:rFonts w:eastAsia="Calibri"/>
          <w:b/>
          <w:noProof/>
          <w:color w:val="7C380A"/>
          <w:sz w:val="36"/>
          <w:szCs w:val="36"/>
          <w:highlight w:val="green"/>
          <w:lang w:val="en-GB"/>
        </w:rPr>
        <w:t>Simple</w:t>
      </w:r>
      <w:r w:rsidRPr="004579CB">
        <w:rPr>
          <w:rStyle w:val="Heading1Char"/>
          <w:rFonts w:eastAsia="Calibri"/>
          <w:noProof/>
          <w:highlight w:val="green"/>
          <w:lang w:val="en-GB"/>
        </w:rPr>
        <w:t xml:space="preserve"> </w:t>
      </w:r>
      <w:r w:rsidRPr="004579CB">
        <w:rPr>
          <w:rStyle w:val="Heading1Char"/>
          <w:rFonts w:eastAsia="Calibri"/>
          <w:b/>
          <w:noProof/>
          <w:color w:val="7C380A"/>
          <w:sz w:val="36"/>
          <w:szCs w:val="36"/>
          <w:highlight w:val="green"/>
          <w:lang w:val="en-GB"/>
        </w:rPr>
        <w:t>C</w:t>
      </w:r>
      <w:r w:rsidR="00C1371B" w:rsidRPr="004579CB">
        <w:rPr>
          <w:rStyle w:val="Heading1Char"/>
          <w:rFonts w:eastAsia="Calibri"/>
          <w:b/>
          <w:noProof/>
          <w:color w:val="7C380A"/>
          <w:sz w:val="36"/>
          <w:szCs w:val="36"/>
          <w:highlight w:val="green"/>
          <w:lang w:val="en-GB"/>
        </w:rPr>
        <w:t>alculator</w:t>
      </w:r>
    </w:p>
    <w:p w14:paraId="4320A6AA" w14:textId="0F58CBEF" w:rsidR="00AB1AF2" w:rsidRPr="00782432" w:rsidRDefault="00C1371B" w:rsidP="00A63891">
      <w:pPr>
        <w:rPr>
          <w:noProof/>
          <w:lang w:val="en-GB"/>
        </w:rPr>
      </w:pPr>
      <w:r w:rsidRPr="00782432">
        <w:rPr>
          <w:noProof/>
          <w:lang w:val="en-GB"/>
        </w:rPr>
        <w:t xml:space="preserve">Write a function that </w:t>
      </w:r>
      <w:r w:rsidR="00D30436" w:rsidRPr="00782432">
        <w:rPr>
          <w:bCs/>
          <w:noProof/>
          <w:lang w:val="en-GB"/>
        </w:rPr>
        <w:t>receives</w:t>
      </w:r>
      <w:r w:rsidR="00D30436" w:rsidRPr="00782432">
        <w:rPr>
          <w:b/>
          <w:bCs/>
          <w:noProof/>
          <w:lang w:val="en-GB"/>
        </w:rPr>
        <w:t xml:space="preserve"> </w:t>
      </w:r>
      <w:r w:rsidRPr="00782432">
        <w:rPr>
          <w:b/>
          <w:bCs/>
          <w:noProof/>
          <w:lang w:val="en-GB"/>
        </w:rPr>
        <w:t xml:space="preserve">three parameters </w:t>
      </w:r>
      <w:r w:rsidRPr="00782432">
        <w:rPr>
          <w:noProof/>
          <w:lang w:val="en-GB"/>
        </w:rPr>
        <w:t>and write a</w:t>
      </w:r>
      <w:r w:rsidR="001D261F" w:rsidRPr="00782432">
        <w:rPr>
          <w:noProof/>
          <w:lang w:val="en-GB"/>
        </w:rPr>
        <w:t>n</w:t>
      </w:r>
      <w:r w:rsidR="00D30436" w:rsidRPr="00782432">
        <w:rPr>
          <w:noProof/>
          <w:lang w:val="en-GB"/>
        </w:rPr>
        <w:t xml:space="preserve"> </w:t>
      </w:r>
      <w:r w:rsidR="00D30436" w:rsidRPr="00782432">
        <w:rPr>
          <w:b/>
          <w:noProof/>
          <w:lang w:val="en-GB"/>
        </w:rPr>
        <w:t>arrow</w:t>
      </w:r>
      <w:r w:rsidRPr="00782432">
        <w:rPr>
          <w:noProof/>
          <w:lang w:val="en-GB"/>
        </w:rPr>
        <w:t xml:space="preserve"> </w:t>
      </w:r>
      <w:r w:rsidR="00204C06" w:rsidRPr="00782432">
        <w:rPr>
          <w:b/>
          <w:noProof/>
          <w:lang w:val="en-GB"/>
        </w:rPr>
        <w:t>function</w:t>
      </w:r>
      <w:r w:rsidR="00204C06" w:rsidRPr="00782432">
        <w:rPr>
          <w:noProof/>
          <w:lang w:val="en-GB"/>
        </w:rPr>
        <w:t xml:space="preserve"> that</w:t>
      </w:r>
      <w:r w:rsidR="00D30436" w:rsidRPr="00782432">
        <w:rPr>
          <w:noProof/>
          <w:lang w:val="en-GB"/>
        </w:rPr>
        <w:t xml:space="preserve"> calculate result depending of operator. Operator can be </w:t>
      </w:r>
      <w:r w:rsidR="00D30436" w:rsidRPr="00782432">
        <w:rPr>
          <w:rFonts w:ascii="Consolas" w:hAnsi="Consolas"/>
          <w:b/>
          <w:noProof/>
          <w:lang w:val="en-GB"/>
        </w:rPr>
        <w:t>'multiply'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'divide'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'add'</w:t>
      </w:r>
      <w:r w:rsidR="00D30436" w:rsidRPr="00782432">
        <w:rPr>
          <w:noProof/>
          <w:lang w:val="en-GB"/>
        </w:rPr>
        <w:t xml:space="preserve">, </w:t>
      </w:r>
      <w:r w:rsidR="00D30436" w:rsidRPr="00782432">
        <w:rPr>
          <w:rFonts w:ascii="Consolas" w:hAnsi="Consolas"/>
          <w:b/>
          <w:noProof/>
          <w:lang w:val="en-GB"/>
        </w:rPr>
        <w:t>'subtract'</w:t>
      </w:r>
      <w:r w:rsidRPr="00782432">
        <w:rPr>
          <w:noProof/>
          <w:lang w:val="en-GB"/>
        </w:rPr>
        <w:t xml:space="preserve">. </w:t>
      </w:r>
    </w:p>
    <w:p w14:paraId="5C9436C9" w14:textId="6CE12CA4" w:rsidR="00A63891" w:rsidRPr="00782432" w:rsidRDefault="00A63891" w:rsidP="00782432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Input</w:t>
      </w:r>
    </w:p>
    <w:p w14:paraId="56A690D0" w14:textId="63669D5B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The input comes as parameters named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numOne,</w:t>
      </w:r>
      <w:r w:rsidR="00DB21B9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numTwo,</w:t>
      </w:r>
      <w:r w:rsidR="00DB21B9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operator</w:t>
      </w:r>
      <w:r w:rsidRPr="00782432">
        <w:rPr>
          <w:noProof/>
          <w:sz w:val="24"/>
          <w:szCs w:val="24"/>
          <w:lang w:val="en-GB"/>
        </w:rPr>
        <w:t>.</w:t>
      </w:r>
    </w:p>
    <w:p w14:paraId="55A7A912" w14:textId="761027CD" w:rsidR="00A63891" w:rsidRPr="00782432" w:rsidRDefault="00A63891" w:rsidP="00782432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  <w:r w:rsidR="00782432" w:rsidRPr="00782432">
        <w:rPr>
          <w:noProof/>
          <w:lang w:val="en-GB"/>
        </w:rPr>
        <w:t>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AB1AF2" w:rsidRPr="00782432" w14:paraId="3002BE2C" w14:textId="77777777" w:rsidTr="006567E3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939" w14:textId="77777777" w:rsidR="00AB1AF2" w:rsidRPr="00782432" w:rsidRDefault="00C1371B">
            <w:pPr>
              <w:pStyle w:val="Body"/>
              <w:spacing w:after="0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BB7E" w14:textId="77777777" w:rsidR="00AB1AF2" w:rsidRPr="00782432" w:rsidRDefault="00C1371B">
            <w:pPr>
              <w:pStyle w:val="Body"/>
              <w:spacing w:after="0" w:line="240" w:lineRule="auto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AB1AF2" w:rsidRPr="00782432" w14:paraId="33B9FDBD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9091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5</w:t>
            </w:r>
          </w:p>
          <w:p w14:paraId="430D760E" w14:textId="120BF8B4" w:rsidR="00DA44C7" w:rsidRPr="00DB21B9" w:rsidRDefault="00A07B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5</w:t>
            </w:r>
          </w:p>
          <w:p w14:paraId="744658F3" w14:textId="7676DCC3" w:rsidR="00AB1AF2" w:rsidRPr="00DB21B9" w:rsidRDefault="003869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'</w:t>
            </w:r>
            <w:r w:rsidR="00C1371B" w:rsidRPr="00DB21B9">
              <w:rPr>
                <w:noProof/>
                <w:lang w:val="en-GB"/>
              </w:rPr>
              <w:t>multiply</w:t>
            </w:r>
            <w:r w:rsidR="007B03DA" w:rsidRPr="00DB21B9">
              <w:rPr>
                <w:noProof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609B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25</w:t>
            </w:r>
          </w:p>
        </w:tc>
      </w:tr>
      <w:tr w:rsidR="00AB1AF2" w:rsidRPr="00782432" w14:paraId="4906CA4C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E69F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40</w:t>
            </w:r>
          </w:p>
          <w:p w14:paraId="27FCB7A2" w14:textId="4C4154B4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8</w:t>
            </w:r>
          </w:p>
          <w:p w14:paraId="014816ED" w14:textId="251D97CC" w:rsidR="00AB1AF2" w:rsidRPr="00DB21B9" w:rsidRDefault="00386901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'</w:t>
            </w:r>
            <w:r w:rsidR="00C1371B" w:rsidRPr="00DB21B9">
              <w:rPr>
                <w:noProof/>
                <w:lang w:val="en-GB"/>
              </w:rPr>
              <w:t>divide</w:t>
            </w:r>
            <w:r w:rsidRPr="00DB21B9">
              <w:rPr>
                <w:noProof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3EB7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5</w:t>
            </w:r>
          </w:p>
        </w:tc>
      </w:tr>
      <w:tr w:rsidR="00AB1AF2" w:rsidRPr="00782432" w14:paraId="618E1CFF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B315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12</w:t>
            </w:r>
          </w:p>
          <w:p w14:paraId="6E68A943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19</w:t>
            </w:r>
          </w:p>
          <w:p w14:paraId="248BA66B" w14:textId="403274CA" w:rsidR="00AB1AF2" w:rsidRPr="00DB21B9" w:rsidRDefault="00386901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  <w:r w:rsidR="00C1371B"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add</w:t>
            </w: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246D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31</w:t>
            </w:r>
          </w:p>
        </w:tc>
      </w:tr>
      <w:tr w:rsidR="00AB1AF2" w:rsidRPr="00782432" w14:paraId="1C0754C5" w14:textId="77777777" w:rsidTr="006567E3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8886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50</w:t>
            </w:r>
          </w:p>
          <w:p w14:paraId="44086F82" w14:textId="4FD370E5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13</w:t>
            </w:r>
          </w:p>
          <w:p w14:paraId="23FB53B5" w14:textId="12AAAA8B" w:rsidR="00AB1AF2" w:rsidRPr="00DB21B9" w:rsidRDefault="00386901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  <w:r w:rsidR="00C1371B"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subtract</w:t>
            </w: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FDE6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37</w:t>
            </w:r>
          </w:p>
        </w:tc>
      </w:tr>
    </w:tbl>
    <w:p w14:paraId="2562A8ED" w14:textId="55B81331" w:rsidR="00FA1301" w:rsidRPr="00782432" w:rsidRDefault="00FA1301" w:rsidP="006567E3">
      <w:pPr>
        <w:pStyle w:val="Heading3"/>
        <w:ind w:left="141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11C52C20" w14:textId="18C2538A" w:rsidR="00FA1301" w:rsidRPr="00782432" w:rsidRDefault="00FA1301" w:rsidP="00A65F0F">
      <w:pPr>
        <w:pStyle w:val="Body"/>
        <w:numPr>
          <w:ilvl w:val="0"/>
          <w:numId w:val="51"/>
        </w:numPr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Use </w:t>
      </w:r>
      <w:r w:rsidRPr="00782432">
        <w:rPr>
          <w:rStyle w:val="CodeChar"/>
          <w:lang w:val="en-GB"/>
        </w:rPr>
        <w:t>switch</w:t>
      </w:r>
      <w:r w:rsidRPr="00782432">
        <w:rPr>
          <w:noProof/>
          <w:sz w:val="24"/>
          <w:szCs w:val="24"/>
          <w:lang w:val="en-GB"/>
        </w:rPr>
        <w:t xml:space="preserve"> statements for the different operators</w:t>
      </w:r>
      <w:r w:rsidR="00D811A4" w:rsidRPr="00782432">
        <w:rPr>
          <w:noProof/>
          <w:sz w:val="24"/>
          <w:szCs w:val="24"/>
          <w:lang w:val="en-GB"/>
        </w:rPr>
        <w:t>.</w:t>
      </w:r>
    </w:p>
    <w:p w14:paraId="5C63F8D6" w14:textId="5166A17E" w:rsidR="00AB1AF2" w:rsidRPr="00782432" w:rsidRDefault="00FB3785">
      <w:pPr>
        <w:pStyle w:val="ListParagraph"/>
        <w:ind w:left="0"/>
        <w:rPr>
          <w:noProof/>
          <w:lang w:val="en-GB"/>
        </w:rPr>
      </w:pPr>
      <w:r w:rsidRPr="00782432">
        <w:rPr>
          <w:noProof/>
          <w:lang w:eastAsia="bg-BG"/>
        </w:rPr>
        <w:lastRenderedPageBreak/>
        <w:drawing>
          <wp:inline distT="0" distB="0" distL="0" distR="0" wp14:anchorId="694E3743" wp14:editId="5C41DC3C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E1040" w14:textId="3D4C5505" w:rsidR="00AB1AF2" w:rsidRPr="00A1390D" w:rsidRDefault="00FB3785" w:rsidP="006567E3">
      <w:pPr>
        <w:pStyle w:val="Heading2"/>
        <w:rPr>
          <w:noProof/>
          <w:highlight w:val="green"/>
          <w:lang w:val="en-GB"/>
        </w:rPr>
      </w:pPr>
      <w:bookmarkStart w:id="0" w:name="_GoBack"/>
      <w:bookmarkEnd w:id="0"/>
      <w:r w:rsidRPr="00A1390D">
        <w:rPr>
          <w:noProof/>
          <w:highlight w:val="green"/>
          <w:lang w:val="en-GB"/>
        </w:rPr>
        <w:t>Wrong R</w:t>
      </w:r>
      <w:r w:rsidR="00C1371B" w:rsidRPr="00A1390D">
        <w:rPr>
          <w:noProof/>
          <w:highlight w:val="green"/>
          <w:lang w:val="en-GB"/>
        </w:rPr>
        <w:t>esult</w:t>
      </w:r>
    </w:p>
    <w:p w14:paraId="65423D50" w14:textId="77777777" w:rsidR="00DB21B9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You are given a </w:t>
      </w:r>
      <w:r w:rsidRPr="00DB21B9">
        <w:rPr>
          <w:lang w:val="en-GB"/>
        </w:rPr>
        <w:t>function</w:t>
      </w:r>
      <w:r w:rsidRPr="00782432">
        <w:rPr>
          <w:noProof/>
          <w:sz w:val="24"/>
          <w:szCs w:val="24"/>
          <w:lang w:val="en-GB"/>
        </w:rPr>
        <w:t xml:space="preserve">, that calculate the result of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 * numTwo * numThree</w:t>
      </w:r>
      <w:r w:rsidRPr="00782432">
        <w:rPr>
          <w:noProof/>
          <w:sz w:val="24"/>
          <w:szCs w:val="24"/>
          <w:lang w:val="en-GB"/>
        </w:rPr>
        <w:t xml:space="preserve"> (the product) is </w:t>
      </w:r>
      <w:r w:rsidRPr="00782432">
        <w:rPr>
          <w:b/>
          <w:bCs/>
          <w:noProof/>
          <w:sz w:val="24"/>
          <w:szCs w:val="24"/>
          <w:lang w:val="en-GB"/>
        </w:rPr>
        <w:t>negative</w:t>
      </w:r>
      <w:r w:rsidRPr="00782432">
        <w:rPr>
          <w:noProof/>
          <w:sz w:val="24"/>
          <w:szCs w:val="24"/>
          <w:lang w:val="en-GB"/>
        </w:rPr>
        <w:t xml:space="preserve"> or </w:t>
      </w:r>
      <w:r w:rsidRPr="00782432">
        <w:rPr>
          <w:b/>
          <w:bCs/>
          <w:noProof/>
          <w:sz w:val="24"/>
          <w:szCs w:val="24"/>
          <w:lang w:val="en-GB"/>
        </w:rPr>
        <w:t>positive</w:t>
      </w:r>
      <w:r w:rsidRPr="00782432">
        <w:rPr>
          <w:noProof/>
          <w:sz w:val="24"/>
          <w:szCs w:val="24"/>
          <w:lang w:val="en-GB"/>
        </w:rPr>
        <w:t xml:space="preserve">. </w:t>
      </w:r>
    </w:p>
    <w:p w14:paraId="07D206F3" w14:textId="65AAD1DF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Try to do this </w:t>
      </w:r>
      <w:r w:rsidRPr="00782432">
        <w:rPr>
          <w:b/>
          <w:bCs/>
          <w:noProof/>
          <w:sz w:val="24"/>
          <w:szCs w:val="24"/>
          <w:lang w:val="en-GB"/>
        </w:rPr>
        <w:t>WITHOUT</w:t>
      </w:r>
      <w:r w:rsidRPr="00782432">
        <w:rPr>
          <w:noProof/>
          <w:sz w:val="24"/>
          <w:szCs w:val="24"/>
          <w:lang w:val="en-GB"/>
        </w:rPr>
        <w:t xml:space="preserve"> multiplying the 3 numbers.</w:t>
      </w:r>
    </w:p>
    <w:p w14:paraId="1F614564" w14:textId="3D55B4DA" w:rsidR="00AB1AF2" w:rsidRPr="00782432" w:rsidRDefault="00C1371B">
      <w:pPr>
        <w:pStyle w:val="Body"/>
        <w:rPr>
          <w:noProof/>
          <w:sz w:val="24"/>
          <w:szCs w:val="24"/>
          <w:lang w:val="en-GB"/>
        </w:rPr>
      </w:pPr>
      <w:r w:rsidRPr="00782432">
        <w:rPr>
          <w:noProof/>
          <w:sz w:val="24"/>
          <w:szCs w:val="24"/>
          <w:lang w:val="en-GB"/>
        </w:rPr>
        <w:t xml:space="preserve">The input comes as parameters named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numOne</w:t>
      </w:r>
      <w:r w:rsidR="00A63891"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,</w:t>
      </w:r>
      <w:r w:rsidR="00A63891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numTwo</w:t>
      </w:r>
      <w:r w:rsidR="00A63891"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,</w:t>
      </w:r>
      <w:r w:rsidR="00A63891" w:rsidRPr="00782432">
        <w:rPr>
          <w:noProof/>
          <w:sz w:val="24"/>
          <w:szCs w:val="24"/>
          <w:lang w:val="en-GB"/>
        </w:rPr>
        <w:t xml:space="preserve"> </w:t>
      </w:r>
      <w:r w:rsidRPr="00782432">
        <w:rPr>
          <w:rFonts w:ascii="Consolas" w:eastAsia="Consolas" w:hAnsi="Consolas" w:cs="Consolas"/>
          <w:b/>
          <w:bCs/>
          <w:noProof/>
          <w:sz w:val="24"/>
          <w:szCs w:val="24"/>
          <w:lang w:val="en-GB"/>
        </w:rPr>
        <w:t>numThree</w:t>
      </w:r>
      <w:r w:rsidRPr="00782432">
        <w:rPr>
          <w:noProof/>
          <w:sz w:val="24"/>
          <w:szCs w:val="24"/>
          <w:lang w:val="en-GB"/>
        </w:rPr>
        <w:t>.</w:t>
      </w:r>
    </w:p>
    <w:p w14:paraId="71AFBEC5" w14:textId="77777777" w:rsidR="00AB1AF2" w:rsidRPr="00782432" w:rsidRDefault="00C1371B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1AF2" w:rsidRPr="00782432" w14:paraId="535B2D5F" w14:textId="77777777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7806" w14:textId="77777777" w:rsidR="00AB1AF2" w:rsidRPr="00782432" w:rsidRDefault="00C1371B">
            <w:pPr>
              <w:pStyle w:val="Body"/>
              <w:spacing w:after="0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85B" w14:textId="77777777" w:rsidR="00AB1AF2" w:rsidRPr="00782432" w:rsidRDefault="00C1371B">
            <w:pPr>
              <w:pStyle w:val="Body"/>
              <w:spacing w:after="0" w:line="240" w:lineRule="auto"/>
              <w:jc w:val="center"/>
              <w:rPr>
                <w:noProof/>
                <w:lang w:val="en-GB"/>
              </w:rPr>
            </w:pPr>
            <w:r w:rsidRPr="00782432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AB1AF2" w:rsidRPr="00782432" w14:paraId="4AC0E480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53D" w14:textId="77777777" w:rsidR="00DA44C7" w:rsidRPr="003F4ECE" w:rsidRDefault="00DA44C7">
            <w:pPr>
              <w:pStyle w:val="Body"/>
              <w:spacing w:after="0" w:line="240" w:lineRule="auto"/>
              <w:contextualSpacing/>
              <w:rPr>
                <w:noProof/>
                <w:highlight w:val="green"/>
                <w:lang w:val="en-GB"/>
              </w:rPr>
            </w:pPr>
            <w:r w:rsidRPr="003F4ECE">
              <w:rPr>
                <w:noProof/>
                <w:highlight w:val="green"/>
                <w:lang w:val="en-GB"/>
              </w:rPr>
              <w:t>5</w:t>
            </w:r>
          </w:p>
          <w:p w14:paraId="6647278D" w14:textId="77777777" w:rsidR="00DA44C7" w:rsidRPr="003F4ECE" w:rsidRDefault="00DA44C7">
            <w:pPr>
              <w:pStyle w:val="Body"/>
              <w:spacing w:after="0" w:line="240" w:lineRule="auto"/>
              <w:contextualSpacing/>
              <w:rPr>
                <w:noProof/>
                <w:highlight w:val="green"/>
                <w:lang w:val="en-GB"/>
              </w:rPr>
            </w:pPr>
            <w:r w:rsidRPr="003F4ECE">
              <w:rPr>
                <w:noProof/>
                <w:highlight w:val="green"/>
                <w:lang w:val="en-GB"/>
              </w:rPr>
              <w:t>12</w:t>
            </w:r>
          </w:p>
          <w:p w14:paraId="6BE865D5" w14:textId="52C5398B" w:rsidR="00AB1AF2" w:rsidRPr="003F4ECE" w:rsidRDefault="00C1371B">
            <w:pPr>
              <w:pStyle w:val="Body"/>
              <w:spacing w:after="0" w:line="240" w:lineRule="auto"/>
              <w:contextualSpacing/>
              <w:rPr>
                <w:noProof/>
                <w:highlight w:val="green"/>
                <w:lang w:val="en-GB"/>
              </w:rPr>
            </w:pPr>
            <w:r w:rsidRPr="003F4ECE">
              <w:rPr>
                <w:noProof/>
                <w:highlight w:val="green"/>
                <w:lang w:val="en-GB"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91CB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Negative</w:t>
            </w:r>
          </w:p>
        </w:tc>
      </w:tr>
      <w:tr w:rsidR="00AB1AF2" w:rsidRPr="00782432" w14:paraId="170E426A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4F62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-6</w:t>
            </w:r>
          </w:p>
          <w:p w14:paraId="093C5028" w14:textId="77777777" w:rsidR="00DA44C7" w:rsidRPr="00DB21B9" w:rsidRDefault="00DA44C7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-12</w:t>
            </w:r>
          </w:p>
          <w:p w14:paraId="650ACE7A" w14:textId="69DBCDD8" w:rsidR="00AB1AF2" w:rsidRPr="00DB21B9" w:rsidRDefault="00C1371B">
            <w:pPr>
              <w:pStyle w:val="Body"/>
              <w:spacing w:after="0" w:line="240" w:lineRule="auto"/>
              <w:contextualSpacing/>
              <w:rPr>
                <w:noProof/>
                <w:lang w:val="en-GB"/>
              </w:rPr>
            </w:pPr>
            <w:r w:rsidRPr="00DB21B9">
              <w:rPr>
                <w:noProof/>
                <w:lang w:val="en-GB"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FF33" w14:textId="77777777" w:rsidR="00AB1AF2" w:rsidRPr="00DB21B9" w:rsidRDefault="00C1371B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  <w:lang w:val="en-GB"/>
              </w:rPr>
            </w:pPr>
            <w:r w:rsidRPr="00DB21B9">
              <w:rPr>
                <w:rFonts w:eastAsia="Consolas"/>
                <w:noProof/>
                <w:lang w:val="en-GB"/>
              </w:rPr>
              <w:t>Positive</w:t>
            </w:r>
          </w:p>
        </w:tc>
      </w:tr>
      <w:tr w:rsidR="00AB1AF2" w:rsidRPr="00782432" w14:paraId="6A757BD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5413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-1</w:t>
            </w:r>
          </w:p>
          <w:p w14:paraId="79AADDC6" w14:textId="77777777" w:rsidR="00DA44C7" w:rsidRPr="00DB21B9" w:rsidRDefault="00DA44C7" w:rsidP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-2</w:t>
            </w:r>
          </w:p>
          <w:p w14:paraId="19168BCA" w14:textId="2B0AE510" w:rsidR="00AB1AF2" w:rsidRPr="00DB21B9" w:rsidRDefault="00C1371B" w:rsidP="00DA44C7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 xml:space="preserve"> 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8F77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Negative</w:t>
            </w:r>
          </w:p>
        </w:tc>
      </w:tr>
      <w:tr w:rsidR="00AB1AF2" w:rsidRPr="00782432" w14:paraId="2BE5AE8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009C" w14:textId="77777777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-1</w:t>
            </w:r>
          </w:p>
          <w:p w14:paraId="5DEAFBB7" w14:textId="552700F5" w:rsidR="00DA44C7" w:rsidRPr="00DB21B9" w:rsidRDefault="00DA44C7">
            <w:pPr>
              <w:contextualSpacing/>
              <w:rPr>
                <w:rFonts w:cs="Calibri"/>
                <w:noProof/>
                <w:color w:val="000000"/>
                <w:u w:color="000000"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 xml:space="preserve"> 0</w:t>
            </w:r>
          </w:p>
          <w:p w14:paraId="381D602B" w14:textId="1AC792FE" w:rsidR="00AB1AF2" w:rsidRPr="00DB21B9" w:rsidRDefault="00C1371B">
            <w:pPr>
              <w:contextualSpacing/>
              <w:rPr>
                <w:rFonts w:cs="Calibri"/>
                <w:noProof/>
                <w:lang w:val="en-GB"/>
              </w:rPr>
            </w:pPr>
            <w:r w:rsidRPr="00DB21B9">
              <w:rPr>
                <w:rFonts w:cs="Calibri"/>
                <w:noProof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22C4" w14:textId="77777777" w:rsidR="00AB1AF2" w:rsidRPr="00DB21B9" w:rsidRDefault="00C1371B">
            <w:pPr>
              <w:tabs>
                <w:tab w:val="left" w:pos="1941"/>
              </w:tabs>
              <w:rPr>
                <w:rFonts w:cs="Calibri"/>
                <w:noProof/>
                <w:lang w:val="en-GB"/>
              </w:rPr>
            </w:pPr>
            <w:r w:rsidRPr="00DB21B9">
              <w:rPr>
                <w:rFonts w:eastAsia="Consolas" w:cs="Calibri"/>
                <w:noProof/>
                <w:color w:val="000000"/>
                <w:u w:color="000000"/>
                <w:lang w:val="en-GB"/>
              </w:rPr>
              <w:t>Positive</w:t>
            </w:r>
          </w:p>
        </w:tc>
      </w:tr>
    </w:tbl>
    <w:p w14:paraId="514E4D3F" w14:textId="1060F4D9" w:rsidR="00FA1301" w:rsidRPr="00782432" w:rsidRDefault="00FA1301">
      <w:pPr>
        <w:pStyle w:val="Heading3"/>
        <w:rPr>
          <w:noProof/>
          <w:lang w:val="en-GB"/>
        </w:rPr>
      </w:pPr>
      <w:r w:rsidRPr="00782432">
        <w:rPr>
          <w:noProof/>
          <w:lang w:val="en-GB"/>
        </w:rPr>
        <w:t>Hints</w:t>
      </w:r>
    </w:p>
    <w:p w14:paraId="729DD509" w14:textId="6471A021" w:rsidR="00FA1301" w:rsidRPr="00782432" w:rsidRDefault="00FA1301" w:rsidP="006567E3">
      <w:pPr>
        <w:pStyle w:val="Body"/>
        <w:numPr>
          <w:ilvl w:val="0"/>
          <w:numId w:val="60"/>
        </w:numPr>
        <w:rPr>
          <w:noProof/>
          <w:lang w:val="en-GB"/>
        </w:rPr>
      </w:pPr>
      <w:r w:rsidRPr="00782432">
        <w:rPr>
          <w:noProof/>
          <w:lang w:val="en-GB"/>
        </w:rPr>
        <w:t>Check all the different variantions for the three numbers</w:t>
      </w:r>
      <w:r w:rsidR="00D811A4" w:rsidRPr="00782432">
        <w:rPr>
          <w:noProof/>
          <w:lang w:val="en-GB"/>
        </w:rPr>
        <w:t>.</w:t>
      </w:r>
    </w:p>
    <w:p w14:paraId="2565CF35" w14:textId="5651E583" w:rsidR="00AB1AF2" w:rsidRPr="00782432" w:rsidRDefault="00FA1301" w:rsidP="006B1045">
      <w:pPr>
        <w:pStyle w:val="Default"/>
        <w:rPr>
          <w:noProof/>
          <w:lang w:val="en-GB"/>
        </w:rPr>
      </w:pPr>
      <w:r w:rsidRPr="00782432">
        <w:rPr>
          <w:noProof/>
          <w:lang w:val="bg-BG" w:eastAsia="bg-BG"/>
        </w:rPr>
        <w:lastRenderedPageBreak/>
        <w:drawing>
          <wp:inline distT="0" distB="0" distL="0" distR="0" wp14:anchorId="4733C3D5" wp14:editId="39068A58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76DA" w14:textId="77777777" w:rsidR="00FB3785" w:rsidRPr="00782432" w:rsidRDefault="00FB3785" w:rsidP="006B1045">
      <w:pPr>
        <w:pStyle w:val="Heading1"/>
        <w:rPr>
          <w:noProof/>
          <w:lang w:val="en-GB"/>
        </w:rPr>
      </w:pPr>
    </w:p>
    <w:sectPr w:rsidR="00FB3785" w:rsidRPr="00782432">
      <w:footerReference w:type="default" r:id="rId14"/>
      <w:pgSz w:w="11900" w:h="16840"/>
      <w:pgMar w:top="567" w:right="737" w:bottom="1077" w:left="737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5869A" w14:textId="77777777" w:rsidR="00AD39DA" w:rsidRDefault="00AD39DA">
      <w:r>
        <w:separator/>
      </w:r>
    </w:p>
  </w:endnote>
  <w:endnote w:type="continuationSeparator" w:id="0">
    <w:p w14:paraId="75B8395E" w14:textId="77777777" w:rsidR="00AD39DA" w:rsidRDefault="00AD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AA962" w14:textId="77777777" w:rsidR="00EB0AA8" w:rsidRPr="00AC77AD" w:rsidRDefault="00EB0AA8" w:rsidP="00EB0AA8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25BD9F72" wp14:editId="769AA4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25B5904F" wp14:editId="416DDE5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EF8BAC7" wp14:editId="17223D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0CCEEA" id="Straight Connector 21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EfSxT3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8E31D6" wp14:editId="451AA5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0AD609" w14:textId="5F4D5DF0" w:rsidR="00EB0AA8" w:rsidRPr="008C2B83" w:rsidRDefault="00EB0AA8" w:rsidP="00EB0AA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39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39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E31D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4.65pt;margin-top:26.95pt;width:70.9pt;height:1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a6Mg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Rc1Gu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20AD609" w14:textId="5F4D5DF0" w:rsidR="00EB0AA8" w:rsidRPr="008C2B83" w:rsidRDefault="00EB0AA8" w:rsidP="00EB0AA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39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39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C9F6D" wp14:editId="54BB5C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20485" w14:textId="77777777" w:rsidR="00EB0AA8" w:rsidRDefault="00EB0AA8" w:rsidP="00EB0AA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3C9F6D" id="Text Box 1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4C20485" w14:textId="77777777" w:rsidR="00EB0AA8" w:rsidRDefault="00EB0AA8" w:rsidP="00EB0AA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4C9CA" wp14:editId="4CFD5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340F5A" w14:textId="77777777" w:rsidR="00EB0AA8" w:rsidRDefault="00EB0AA8" w:rsidP="00EB0AA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3DA98A" w14:textId="77777777" w:rsidR="00EB0AA8" w:rsidRDefault="00EB0AA8" w:rsidP="00EB0AA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9DF5AA" wp14:editId="10E64F21">
                                <wp:extent cx="167005" cy="203387"/>
                                <wp:effectExtent l="0" t="0" r="4445" b="6350"/>
                                <wp:docPr id="40" name="Picture 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766CB1" wp14:editId="5034BBFC">
                                <wp:extent cx="171450" cy="205105"/>
                                <wp:effectExtent l="0" t="0" r="0" b="4445"/>
                                <wp:docPr id="41" name="Picture 4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1C8BCA" wp14:editId="6C2B84AB">
                                <wp:extent cx="200152" cy="200152"/>
                                <wp:effectExtent l="0" t="0" r="9525" b="9525"/>
                                <wp:docPr id="42" name="Picture 42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8D8E7A" wp14:editId="3D9FCFFD">
                                <wp:extent cx="200152" cy="200152"/>
                                <wp:effectExtent l="0" t="0" r="9525" b="9525"/>
                                <wp:docPr id="43" name="Picture 4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6FAE571" wp14:editId="5240F34C">
                                <wp:extent cx="200152" cy="200152"/>
                                <wp:effectExtent l="0" t="0" r="9525" b="9525"/>
                                <wp:docPr id="44" name="Picture 4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C27CE2" wp14:editId="603DAE82">
                                <wp:extent cx="190500" cy="190500"/>
                                <wp:effectExtent l="0" t="0" r="0" b="0"/>
                                <wp:docPr id="45" name="Picture 4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95CAB36" wp14:editId="3321055E">
                                <wp:extent cx="176530" cy="176530"/>
                                <wp:effectExtent l="0" t="0" r="0" b="0"/>
                                <wp:docPr id="46" name="Picture 4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D7BD52" wp14:editId="3386A1EC">
                                <wp:extent cx="200152" cy="200152"/>
                                <wp:effectExtent l="0" t="0" r="9525" b="9525"/>
                                <wp:docPr id="47" name="Picture 4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FE97E0" wp14:editId="18154E9C">
                                <wp:extent cx="215153" cy="209247"/>
                                <wp:effectExtent l="0" t="0" r="0" b="635"/>
                                <wp:docPr id="48" name="Picture 4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756F2C" wp14:editId="28369CD0">
                                <wp:extent cx="200152" cy="200152"/>
                                <wp:effectExtent l="0" t="0" r="9525" b="9525"/>
                                <wp:docPr id="49" name="Picture 49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34C9CA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2340F5A" w14:textId="77777777" w:rsidR="00EB0AA8" w:rsidRDefault="00EB0AA8" w:rsidP="00EB0AA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3DA98A" w14:textId="77777777" w:rsidR="00EB0AA8" w:rsidRDefault="00EB0AA8" w:rsidP="00EB0AA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9DF5AA" wp14:editId="10E64F21">
                          <wp:extent cx="167005" cy="203387"/>
                          <wp:effectExtent l="0" t="0" r="4445" b="6350"/>
                          <wp:docPr id="40" name="Picture 4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766CB1" wp14:editId="5034BBFC">
                          <wp:extent cx="171450" cy="205105"/>
                          <wp:effectExtent l="0" t="0" r="0" b="4445"/>
                          <wp:docPr id="41" name="Picture 4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1C8BCA" wp14:editId="6C2B84AB">
                          <wp:extent cx="200152" cy="200152"/>
                          <wp:effectExtent l="0" t="0" r="9525" b="9525"/>
                          <wp:docPr id="42" name="Picture 42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8D8E7A" wp14:editId="3D9FCFFD">
                          <wp:extent cx="200152" cy="200152"/>
                          <wp:effectExtent l="0" t="0" r="9525" b="9525"/>
                          <wp:docPr id="43" name="Picture 43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FAE571" wp14:editId="5240F34C">
                          <wp:extent cx="200152" cy="200152"/>
                          <wp:effectExtent l="0" t="0" r="9525" b="9525"/>
                          <wp:docPr id="44" name="Picture 4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C27CE2" wp14:editId="603DAE82">
                          <wp:extent cx="190500" cy="190500"/>
                          <wp:effectExtent l="0" t="0" r="0" b="0"/>
                          <wp:docPr id="45" name="Picture 4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5CAB36" wp14:editId="3321055E">
                          <wp:extent cx="176530" cy="176530"/>
                          <wp:effectExtent l="0" t="0" r="0" b="0"/>
                          <wp:docPr id="46" name="Picture 4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4D7BD52" wp14:editId="3386A1EC">
                          <wp:extent cx="200152" cy="200152"/>
                          <wp:effectExtent l="0" t="0" r="9525" b="9525"/>
                          <wp:docPr id="47" name="Picture 47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FE97E0" wp14:editId="18154E9C">
                          <wp:extent cx="215153" cy="209247"/>
                          <wp:effectExtent l="0" t="0" r="0" b="635"/>
                          <wp:docPr id="48" name="Picture 48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756F2C" wp14:editId="28369CD0">
                          <wp:extent cx="200152" cy="200152"/>
                          <wp:effectExtent l="0" t="0" r="9525" b="9525"/>
                          <wp:docPr id="49" name="Picture 49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9B0FBED" w14:textId="77777777" w:rsidR="00EB0AA8" w:rsidRPr="00AC77AD" w:rsidRDefault="00EB0AA8" w:rsidP="00EB0AA8">
    <w:pPr>
      <w:pStyle w:val="Footer"/>
    </w:pPr>
  </w:p>
  <w:p w14:paraId="6AC0DBE5" w14:textId="08CD3F7B" w:rsidR="00AB1AF2" w:rsidRPr="00EB0AA8" w:rsidRDefault="00AB1AF2" w:rsidP="00EB0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C9954" w14:textId="77777777" w:rsidR="00AD39DA" w:rsidRDefault="00AD39DA">
      <w:r>
        <w:separator/>
      </w:r>
    </w:p>
  </w:footnote>
  <w:footnote w:type="continuationSeparator" w:id="0">
    <w:p w14:paraId="4027B383" w14:textId="77777777" w:rsidR="00AD39DA" w:rsidRDefault="00AD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D2AFE"/>
    <w:multiLevelType w:val="hybridMultilevel"/>
    <w:tmpl w:val="317CC7D6"/>
    <w:styleLink w:val="ImportedStyle2"/>
    <w:lvl w:ilvl="0" w:tplc="D436A1A6">
      <w:start w:val="1"/>
      <w:numFmt w:val="upperRoman"/>
      <w:lvlText w:val="%1."/>
      <w:lvlJc w:val="left"/>
      <w:pPr>
        <w:ind w:left="720" w:hanging="59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5C4810">
      <w:start w:val="1"/>
      <w:numFmt w:val="lowerLetter"/>
      <w:suff w:val="nothing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BC4CF4">
      <w:start w:val="1"/>
      <w:numFmt w:val="lowerRoman"/>
      <w:lvlText w:val="%3."/>
      <w:lvlJc w:val="left"/>
      <w:pPr>
        <w:ind w:left="216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BEFC3A">
      <w:start w:val="1"/>
      <w:numFmt w:val="decimal"/>
      <w:suff w:val="nothing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F46BC0">
      <w:start w:val="1"/>
      <w:numFmt w:val="lowerLetter"/>
      <w:suff w:val="nothing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6405B6">
      <w:start w:val="1"/>
      <w:numFmt w:val="lowerRoman"/>
      <w:lvlText w:val="%6."/>
      <w:lvlJc w:val="left"/>
      <w:pPr>
        <w:ind w:left="432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1E5CEC">
      <w:start w:val="1"/>
      <w:numFmt w:val="decimal"/>
      <w:suff w:val="nothing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E8AD08A">
      <w:start w:val="1"/>
      <w:numFmt w:val="lowerLetter"/>
      <w:suff w:val="nothing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B8782E">
      <w:start w:val="1"/>
      <w:numFmt w:val="lowerRoman"/>
      <w:lvlText w:val="%9."/>
      <w:lvlJc w:val="left"/>
      <w:pPr>
        <w:ind w:left="6480" w:hanging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7B21A09"/>
    <w:multiLevelType w:val="hybridMultilevel"/>
    <w:tmpl w:val="84FE8E5A"/>
    <w:lvl w:ilvl="0" w:tplc="0BCCF48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6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52B28"/>
    <w:multiLevelType w:val="hybridMultilevel"/>
    <w:tmpl w:val="C352C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B6696"/>
    <w:multiLevelType w:val="hybridMultilevel"/>
    <w:tmpl w:val="98A20BAA"/>
    <w:styleLink w:val="ImportedStyle3"/>
    <w:lvl w:ilvl="0" w:tplc="B662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7012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C3A27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1BA7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BA6B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C1C0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DA9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38EBF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542EC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E21F0"/>
    <w:multiLevelType w:val="hybridMultilevel"/>
    <w:tmpl w:val="317CC7D6"/>
    <w:numStyleLink w:val="ImportedStyle2"/>
  </w:abstractNum>
  <w:abstractNum w:abstractNumId="22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3D6C0AA5"/>
    <w:multiLevelType w:val="hybridMultilevel"/>
    <w:tmpl w:val="4B882988"/>
    <w:lvl w:ilvl="0" w:tplc="FA2C27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B97148"/>
    <w:multiLevelType w:val="hybridMultilevel"/>
    <w:tmpl w:val="F72A912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66AA2"/>
    <w:multiLevelType w:val="hybridMultilevel"/>
    <w:tmpl w:val="50CC3CB0"/>
    <w:styleLink w:val="ImportedStyle4"/>
    <w:lvl w:ilvl="0" w:tplc="BA3C07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9898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D403A0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84CF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E10EF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8C321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0C89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D4AB76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81EB4F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B1069AA"/>
    <w:multiLevelType w:val="hybridMultilevel"/>
    <w:tmpl w:val="98A20BAA"/>
    <w:numStyleLink w:val="ImportedStyle3"/>
  </w:abstractNum>
  <w:abstractNum w:abstractNumId="37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172D80"/>
    <w:multiLevelType w:val="hybridMultilevel"/>
    <w:tmpl w:val="87B48E8E"/>
    <w:styleLink w:val="ImportedStyle1"/>
    <w:lvl w:ilvl="0" w:tplc="72905C3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196F8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8EEA764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A66FAB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C2F7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2C873C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488CC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9A0E6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5D2A618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3B6807"/>
    <w:multiLevelType w:val="hybridMultilevel"/>
    <w:tmpl w:val="68564A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E72227"/>
    <w:multiLevelType w:val="hybridMultilevel"/>
    <w:tmpl w:val="7A72D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0B5BAA"/>
    <w:multiLevelType w:val="hybridMultilevel"/>
    <w:tmpl w:val="87B48E8E"/>
    <w:numStyleLink w:val="ImportedStyle1"/>
  </w:abstractNum>
  <w:abstractNum w:abstractNumId="49" w15:restartNumberingAfterBreak="0">
    <w:nsid w:val="732C21F6"/>
    <w:multiLevelType w:val="hybridMultilevel"/>
    <w:tmpl w:val="2EB2A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1A4142"/>
    <w:multiLevelType w:val="hybridMultilevel"/>
    <w:tmpl w:val="50CC3CB0"/>
    <w:numStyleLink w:val="ImportedStyle4"/>
  </w:abstractNum>
  <w:abstractNum w:abstractNumId="53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9"/>
  </w:num>
  <w:num w:numId="4">
    <w:abstractNumId w:val="48"/>
  </w:num>
  <w:num w:numId="5">
    <w:abstractNumId w:val="19"/>
  </w:num>
  <w:num w:numId="6">
    <w:abstractNumId w:val="36"/>
  </w:num>
  <w:num w:numId="7">
    <w:abstractNumId w:val="48"/>
    <w:lvlOverride w:ilvl="0">
      <w:startOverride w:val="2"/>
    </w:lvlOverride>
  </w:num>
  <w:num w:numId="8">
    <w:abstractNumId w:val="48"/>
    <w:lvlOverride w:ilvl="0">
      <w:startOverride w:val="3"/>
    </w:lvlOverride>
  </w:num>
  <w:num w:numId="9">
    <w:abstractNumId w:val="28"/>
  </w:num>
  <w:num w:numId="10">
    <w:abstractNumId w:val="52"/>
  </w:num>
  <w:num w:numId="11">
    <w:abstractNumId w:val="48"/>
    <w:lvlOverride w:ilvl="0">
      <w:startOverride w:val="5"/>
    </w:lvlOverride>
  </w:num>
  <w:num w:numId="12">
    <w:abstractNumId w:val="27"/>
  </w:num>
  <w:num w:numId="13">
    <w:abstractNumId w:val="17"/>
  </w:num>
  <w:num w:numId="14">
    <w:abstractNumId w:val="49"/>
  </w:num>
  <w:num w:numId="15">
    <w:abstractNumId w:val="45"/>
  </w:num>
  <w:num w:numId="16">
    <w:abstractNumId w:val="13"/>
  </w:num>
  <w:num w:numId="17">
    <w:abstractNumId w:val="32"/>
  </w:num>
  <w:num w:numId="18">
    <w:abstractNumId w:val="56"/>
  </w:num>
  <w:num w:numId="19">
    <w:abstractNumId w:val="30"/>
  </w:num>
  <w:num w:numId="20">
    <w:abstractNumId w:val="11"/>
  </w:num>
  <w:num w:numId="21">
    <w:abstractNumId w:val="55"/>
  </w:num>
  <w:num w:numId="22">
    <w:abstractNumId w:val="10"/>
  </w:num>
  <w:num w:numId="23">
    <w:abstractNumId w:val="29"/>
  </w:num>
  <w:num w:numId="24">
    <w:abstractNumId w:val="24"/>
  </w:num>
  <w:num w:numId="25">
    <w:abstractNumId w:val="2"/>
  </w:num>
  <w:num w:numId="26">
    <w:abstractNumId w:val="40"/>
  </w:num>
  <w:num w:numId="27">
    <w:abstractNumId w:val="8"/>
  </w:num>
  <w:num w:numId="28">
    <w:abstractNumId w:val="38"/>
  </w:num>
  <w:num w:numId="29">
    <w:abstractNumId w:val="37"/>
  </w:num>
  <w:num w:numId="30">
    <w:abstractNumId w:val="9"/>
  </w:num>
  <w:num w:numId="31">
    <w:abstractNumId w:val="54"/>
  </w:num>
  <w:num w:numId="32">
    <w:abstractNumId w:val="14"/>
  </w:num>
  <w:num w:numId="33">
    <w:abstractNumId w:val="6"/>
  </w:num>
  <w:num w:numId="34">
    <w:abstractNumId w:val="0"/>
  </w:num>
  <w:num w:numId="35">
    <w:abstractNumId w:val="47"/>
  </w:num>
  <w:num w:numId="36">
    <w:abstractNumId w:val="4"/>
  </w:num>
  <w:num w:numId="37">
    <w:abstractNumId w:val="16"/>
  </w:num>
  <w:num w:numId="38">
    <w:abstractNumId w:val="34"/>
  </w:num>
  <w:num w:numId="39">
    <w:abstractNumId w:val="20"/>
  </w:num>
  <w:num w:numId="40">
    <w:abstractNumId w:val="1"/>
  </w:num>
  <w:num w:numId="41">
    <w:abstractNumId w:val="15"/>
  </w:num>
  <w:num w:numId="42">
    <w:abstractNumId w:val="43"/>
  </w:num>
  <w:num w:numId="43">
    <w:abstractNumId w:val="44"/>
  </w:num>
  <w:num w:numId="44">
    <w:abstractNumId w:val="7"/>
  </w:num>
  <w:num w:numId="45">
    <w:abstractNumId w:val="35"/>
  </w:num>
  <w:num w:numId="46">
    <w:abstractNumId w:val="23"/>
  </w:num>
  <w:num w:numId="47">
    <w:abstractNumId w:val="42"/>
  </w:num>
  <w:num w:numId="48">
    <w:abstractNumId w:val="22"/>
  </w:num>
  <w:num w:numId="49">
    <w:abstractNumId w:val="33"/>
  </w:num>
  <w:num w:numId="50">
    <w:abstractNumId w:val="41"/>
  </w:num>
  <w:num w:numId="51">
    <w:abstractNumId w:val="46"/>
  </w:num>
  <w:num w:numId="52">
    <w:abstractNumId w:val="53"/>
  </w:num>
  <w:num w:numId="53">
    <w:abstractNumId w:val="50"/>
  </w:num>
  <w:num w:numId="54">
    <w:abstractNumId w:val="3"/>
  </w:num>
  <w:num w:numId="55">
    <w:abstractNumId w:val="26"/>
  </w:num>
  <w:num w:numId="56">
    <w:abstractNumId w:val="51"/>
  </w:num>
  <w:num w:numId="57">
    <w:abstractNumId w:val="25"/>
  </w:num>
  <w:num w:numId="58">
    <w:abstractNumId w:val="5"/>
  </w:num>
  <w:num w:numId="59">
    <w:abstractNumId w:val="18"/>
  </w:num>
  <w:num w:numId="60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F2"/>
    <w:rsid w:val="000960BE"/>
    <w:rsid w:val="0014771D"/>
    <w:rsid w:val="00180134"/>
    <w:rsid w:val="00183A56"/>
    <w:rsid w:val="001A1102"/>
    <w:rsid w:val="001A265E"/>
    <w:rsid w:val="001A6BFD"/>
    <w:rsid w:val="001B3393"/>
    <w:rsid w:val="001D261F"/>
    <w:rsid w:val="001E420A"/>
    <w:rsid w:val="001F1A14"/>
    <w:rsid w:val="00204C06"/>
    <w:rsid w:val="00245F3D"/>
    <w:rsid w:val="00276609"/>
    <w:rsid w:val="0029650D"/>
    <w:rsid w:val="002C1BC4"/>
    <w:rsid w:val="002E1E96"/>
    <w:rsid w:val="00335F5C"/>
    <w:rsid w:val="00365E06"/>
    <w:rsid w:val="00377A0D"/>
    <w:rsid w:val="00386901"/>
    <w:rsid w:val="003D1077"/>
    <w:rsid w:val="003F4ECE"/>
    <w:rsid w:val="00434930"/>
    <w:rsid w:val="00451A52"/>
    <w:rsid w:val="004579CB"/>
    <w:rsid w:val="0046165F"/>
    <w:rsid w:val="0048071C"/>
    <w:rsid w:val="004B7E32"/>
    <w:rsid w:val="00507061"/>
    <w:rsid w:val="0054309D"/>
    <w:rsid w:val="005A748F"/>
    <w:rsid w:val="005B1967"/>
    <w:rsid w:val="00620EE9"/>
    <w:rsid w:val="00626FCA"/>
    <w:rsid w:val="006567E3"/>
    <w:rsid w:val="006A4AE6"/>
    <w:rsid w:val="006B1045"/>
    <w:rsid w:val="006F6174"/>
    <w:rsid w:val="00701939"/>
    <w:rsid w:val="00716B92"/>
    <w:rsid w:val="00723A29"/>
    <w:rsid w:val="00750204"/>
    <w:rsid w:val="00756D60"/>
    <w:rsid w:val="00765756"/>
    <w:rsid w:val="007759D6"/>
    <w:rsid w:val="00782432"/>
    <w:rsid w:val="00791B51"/>
    <w:rsid w:val="007A2612"/>
    <w:rsid w:val="007B03DA"/>
    <w:rsid w:val="007B27E2"/>
    <w:rsid w:val="007D65C7"/>
    <w:rsid w:val="007E6920"/>
    <w:rsid w:val="007F1E86"/>
    <w:rsid w:val="007F5E97"/>
    <w:rsid w:val="00853527"/>
    <w:rsid w:val="0088458F"/>
    <w:rsid w:val="00887124"/>
    <w:rsid w:val="00890573"/>
    <w:rsid w:val="008A5143"/>
    <w:rsid w:val="008C644D"/>
    <w:rsid w:val="00911C2B"/>
    <w:rsid w:val="00936CE8"/>
    <w:rsid w:val="009D22BE"/>
    <w:rsid w:val="009E0E1A"/>
    <w:rsid w:val="009E2C10"/>
    <w:rsid w:val="009E5D02"/>
    <w:rsid w:val="00A07B01"/>
    <w:rsid w:val="00A1390D"/>
    <w:rsid w:val="00A35E01"/>
    <w:rsid w:val="00A44901"/>
    <w:rsid w:val="00A63891"/>
    <w:rsid w:val="00A65F0F"/>
    <w:rsid w:val="00A92768"/>
    <w:rsid w:val="00A96D20"/>
    <w:rsid w:val="00A977F2"/>
    <w:rsid w:val="00AB1AF2"/>
    <w:rsid w:val="00AD39DA"/>
    <w:rsid w:val="00BD2E3B"/>
    <w:rsid w:val="00BF1C7D"/>
    <w:rsid w:val="00C1371B"/>
    <w:rsid w:val="00C26098"/>
    <w:rsid w:val="00C83B50"/>
    <w:rsid w:val="00CA5C75"/>
    <w:rsid w:val="00D12A2D"/>
    <w:rsid w:val="00D15E08"/>
    <w:rsid w:val="00D27242"/>
    <w:rsid w:val="00D30436"/>
    <w:rsid w:val="00D4508D"/>
    <w:rsid w:val="00D811A4"/>
    <w:rsid w:val="00D83C91"/>
    <w:rsid w:val="00D92A46"/>
    <w:rsid w:val="00DA44C7"/>
    <w:rsid w:val="00DB21B9"/>
    <w:rsid w:val="00DB2F8A"/>
    <w:rsid w:val="00DB7F40"/>
    <w:rsid w:val="00E125E3"/>
    <w:rsid w:val="00E16C3A"/>
    <w:rsid w:val="00E57C07"/>
    <w:rsid w:val="00EB0AA8"/>
    <w:rsid w:val="00ED410A"/>
    <w:rsid w:val="00EE0ABE"/>
    <w:rsid w:val="00EE10D2"/>
    <w:rsid w:val="00F05E39"/>
    <w:rsid w:val="00F2110C"/>
    <w:rsid w:val="00F41FEB"/>
    <w:rsid w:val="00F646FE"/>
    <w:rsid w:val="00FA1301"/>
    <w:rsid w:val="00FB3785"/>
    <w:rsid w:val="00FB5DB2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4F7B9"/>
  <w15:docId w15:val="{E893A0C1-7485-4C9B-A581-4350EFA7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45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045"/>
    <w:pPr>
      <w:keepNext/>
      <w:keepLines/>
      <w:numPr>
        <w:numId w:val="16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45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1045"/>
    <w:rPr>
      <w:color w:val="0563C1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B104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B1045"/>
    <w:pPr>
      <w:ind w:left="720"/>
      <w:contextualSpacing/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6B1045"/>
    <w:rPr>
      <w:rFonts w:ascii="Calibri" w:eastAsia="Times New Roman" w:hAnsi="Calibri"/>
      <w:b/>
      <w:color w:val="642D08"/>
      <w:sz w:val="40"/>
      <w:szCs w:val="32"/>
      <w:bdr w:val="none" w:sz="0" w:space="0" w:color="auto"/>
      <w:lang w:eastAsia="en-US"/>
    </w:rPr>
  </w:style>
  <w:style w:type="character" w:customStyle="1" w:styleId="ListParagraphChar">
    <w:name w:val="List Paragraph Char"/>
    <w:link w:val="ListParagraph"/>
    <w:uiPriority w:val="34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Heading2Char">
    <w:name w:val="Heading 2 Char"/>
    <w:link w:val="Heading2"/>
    <w:uiPriority w:val="9"/>
    <w:rsid w:val="006B1045"/>
    <w:rPr>
      <w:rFonts w:ascii="Calibri" w:eastAsia="Times New Roman" w:hAnsi="Calibri"/>
      <w:b/>
      <w:color w:val="7C380A"/>
      <w:sz w:val="36"/>
      <w:szCs w:val="36"/>
      <w:bdr w:val="none" w:sz="0" w:space="0" w:color="auto"/>
      <w:lang w:val="en-US" w:eastAsia="en-US"/>
    </w:rPr>
  </w:style>
  <w:style w:type="character" w:customStyle="1" w:styleId="Heading3Char">
    <w:name w:val="Heading 3 Char"/>
    <w:link w:val="Heading3"/>
    <w:uiPriority w:val="9"/>
    <w:qFormat/>
    <w:rsid w:val="006B1045"/>
    <w:rPr>
      <w:rFonts w:ascii="Calibri" w:eastAsia="Times New Roman" w:hAnsi="Calibri"/>
      <w:b/>
      <w:color w:val="8F400B"/>
      <w:sz w:val="32"/>
      <w:szCs w:val="32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FooterChar">
    <w:name w:val="Footer Char"/>
    <w:link w:val="Foot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customStyle="1" w:styleId="Code">
    <w:name w:val="Code"/>
    <w:basedOn w:val="Normal"/>
    <w:next w:val="Normal"/>
    <w:link w:val="CodeChar"/>
    <w:qFormat/>
    <w:rsid w:val="006B104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link w:val="Code"/>
    <w:rsid w:val="006B1045"/>
    <w:rPr>
      <w:rFonts w:ascii="Consolas" w:eastAsia="Calibri" w:hAnsi="Consolas" w:cs="Consolas"/>
      <w:b/>
      <w:noProof/>
      <w:sz w:val="22"/>
      <w:szCs w:val="22"/>
      <w:bdr w:val="none" w:sz="0" w:space="0" w:color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B1045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customStyle="1" w:styleId="hps">
    <w:name w:val="hps"/>
    <w:basedOn w:val="DefaultParagraphFont"/>
    <w:rsid w:val="006B1045"/>
  </w:style>
  <w:style w:type="character" w:customStyle="1" w:styleId="shorttext">
    <w:name w:val="short_text"/>
    <w:basedOn w:val="DefaultParagraphFont"/>
    <w:rsid w:val="006B1045"/>
  </w:style>
  <w:style w:type="character" w:styleId="FollowedHyperlink">
    <w:name w:val="FollowedHyperlink"/>
    <w:uiPriority w:val="99"/>
    <w:semiHidden/>
    <w:unhideWhenUsed/>
    <w:rsid w:val="006B1045"/>
    <w:rPr>
      <w:color w:val="954F72"/>
      <w:u w:val="single"/>
    </w:rPr>
  </w:style>
  <w:style w:type="numbering" w:customStyle="1" w:styleId="List0">
    <w:name w:val="List 0"/>
    <w:basedOn w:val="NoList"/>
    <w:rsid w:val="006B1045"/>
    <w:pPr>
      <w:numPr>
        <w:numId w:val="23"/>
      </w:numPr>
    </w:pPr>
  </w:style>
  <w:style w:type="numbering" w:customStyle="1" w:styleId="List1">
    <w:name w:val="List 1"/>
    <w:basedOn w:val="NoList"/>
    <w:rsid w:val="006B1045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6B1045"/>
  </w:style>
  <w:style w:type="character" w:styleId="HTMLCode">
    <w:name w:val="HTML Code"/>
    <w:uiPriority w:val="99"/>
    <w:semiHidden/>
    <w:unhideWhenUsed/>
    <w:rsid w:val="006B1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B10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1045"/>
    <w:rPr>
      <w:rFonts w:ascii="Segoe UI" w:eastAsia="Calibri" w:hAnsi="Segoe UI" w:cs="Segoe UI"/>
      <w:sz w:val="18"/>
      <w:szCs w:val="18"/>
      <w:bdr w:val="none" w:sz="0" w:space="0" w:color="auto"/>
      <w:lang w:eastAsia="en-US"/>
    </w:rPr>
  </w:style>
  <w:style w:type="character" w:customStyle="1" w:styleId="InternetLink">
    <w:name w:val="Internet Link"/>
    <w:uiPriority w:val="99"/>
    <w:unhideWhenUsed/>
    <w:rsid w:val="006B1045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 w:cs="Calibri"/>
      <w:color w:val="000000"/>
      <w:sz w:val="24"/>
      <w:szCs w:val="24"/>
      <w:bdr w:val="none" w:sz="0" w:space="0" w:color="auto"/>
      <w:lang w:val="en-US" w:eastAsia="en-US"/>
    </w:rPr>
  </w:style>
  <w:style w:type="paragraph" w:styleId="Revision">
    <w:name w:val="Revision"/>
    <w:hidden/>
    <w:uiPriority w:val="99"/>
    <w:semiHidden/>
    <w:rsid w:val="009D22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0/Function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9807-CFF6-4480-8B8A-820812C2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</Template>
  <TotalTime>412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Technology Fundamentals - JS Functions and Forms Lab</vt:lpstr>
    </vt:vector>
  </TitlesOfParts>
  <Company>Software University Foundation - http://softuni.org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 Foundation</dc:creator>
  <cp:keywords>JS Fundamentals, Technology, Fundamentals, Software University, SoftUni, programming, coding, software development, education, training, course</cp:keywords>
  <dc:description>JS Fundamentals Course @ SoftUni – https://softuni.bg/courses/technology-fundamentals</dc:description>
  <cp:lastModifiedBy>Потребител на Windows</cp:lastModifiedBy>
  <cp:revision>10</cp:revision>
  <dcterms:created xsi:type="dcterms:W3CDTF">2019-05-25T10:23:00Z</dcterms:created>
  <dcterms:modified xsi:type="dcterms:W3CDTF">2020-05-10T20:55:00Z</dcterms:modified>
  <cp:category>programming, education, software engineering, software development</cp:category>
</cp:coreProperties>
</file>