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3E394" w14:textId="77777777" w:rsidR="00325D76" w:rsidRDefault="00325D76" w:rsidP="00EE70EE">
      <w:pPr>
        <w:pStyle w:val="Heading1"/>
      </w:pPr>
      <w:r>
        <w:t xml:space="preserve">Lab: Associative Arrays </w:t>
      </w:r>
    </w:p>
    <w:p w14:paraId="105E6CED" w14:textId="77777777" w:rsidR="00325D76" w:rsidRPr="00DC35C4" w:rsidRDefault="00325D76" w:rsidP="00325D76">
      <w:pPr>
        <w:rPr>
          <w:rFonts w:cs="Arial"/>
        </w:rPr>
      </w:pPr>
      <w:r w:rsidRPr="00F657BB">
        <w:rPr>
          <w:rFonts w:cs="Arial"/>
        </w:rPr>
        <w:t xml:space="preserve">Problems for in-class lab for the </w:t>
      </w:r>
      <w:hyperlink r:id="rId7" w:history="1">
        <w:r>
          <w:rPr>
            <w:rStyle w:val="Hyperlink"/>
            <w:sz w:val="24"/>
            <w:szCs w:val="24"/>
          </w:rPr>
          <w:t>"</w:t>
        </w:r>
        <w:r w:rsidR="007724D1">
          <w:rPr>
            <w:rStyle w:val="Hyperlink"/>
            <w:sz w:val="24"/>
            <w:szCs w:val="24"/>
          </w:rPr>
          <w:t>JS</w:t>
        </w:r>
        <w:r>
          <w:rPr>
            <w:rStyle w:val="Hyperlink"/>
            <w:sz w:val="24"/>
            <w:szCs w:val="24"/>
          </w:rPr>
          <w:t xml:space="preserve"> Fundamentals" course @ SoftUni</w:t>
        </w:r>
      </w:hyperlink>
      <w:r>
        <w:rPr>
          <w:sz w:val="24"/>
          <w:szCs w:val="24"/>
        </w:rPr>
        <w:t>.</w:t>
      </w:r>
      <w:r>
        <w:rPr>
          <w:rFonts w:cs="Arial"/>
        </w:rPr>
        <w:t xml:space="preserve"> </w:t>
      </w:r>
      <w:r>
        <w:rPr>
          <w:rFonts w:cs="Arial"/>
        </w:rPr>
        <w:br/>
      </w:r>
      <w:r w:rsidRPr="00F657BB">
        <w:rPr>
          <w:rFonts w:cs="Arial"/>
        </w:rPr>
        <w:t xml:space="preserve">Submit your solutions in the </w:t>
      </w:r>
      <w:r w:rsidRPr="00F657BB">
        <w:rPr>
          <w:rFonts w:cs="Arial"/>
          <w:noProof/>
        </w:rPr>
        <w:t>SoftUni</w:t>
      </w:r>
      <w:r w:rsidRPr="00F657BB">
        <w:rPr>
          <w:rFonts w:cs="Arial"/>
        </w:rPr>
        <w:t xml:space="preserve"> judge system at</w:t>
      </w:r>
      <w:r>
        <w:rPr>
          <w:rFonts w:cs="Arial"/>
        </w:rPr>
        <w:t>:</w:t>
      </w:r>
      <w:r>
        <w:t xml:space="preserve"> </w:t>
      </w:r>
      <w:hyperlink r:id="rId8" w:history="1">
        <w:r>
          <w:rPr>
            <w:rStyle w:val="Hyperlink"/>
          </w:rPr>
          <w:t>Associative-Arrays</w:t>
        </w:r>
        <w:r w:rsidRPr="00976FF8">
          <w:rPr>
            <w:rStyle w:val="Hyperlink"/>
          </w:rPr>
          <w:t xml:space="preserve"> -Lab</w:t>
        </w:r>
      </w:hyperlink>
    </w:p>
    <w:p w14:paraId="11857081" w14:textId="77777777" w:rsidR="00325D76" w:rsidRDefault="00325D76" w:rsidP="00325D76">
      <w:pPr>
        <w:pStyle w:val="Heading2"/>
        <w:numPr>
          <w:ilvl w:val="0"/>
          <w:numId w:val="18"/>
        </w:numPr>
        <w:tabs>
          <w:tab w:val="left" w:pos="1843"/>
        </w:tabs>
        <w:spacing w:before="120" w:after="80"/>
      </w:pPr>
      <w:r>
        <w:t>Phone Book</w:t>
      </w:r>
    </w:p>
    <w:p w14:paraId="4739C560" w14:textId="77777777" w:rsidR="00325D76" w:rsidRPr="009F40FC" w:rsidRDefault="00325D76" w:rsidP="00325D76">
      <w:r w:rsidRPr="009F40FC">
        <w:t xml:space="preserve">Write a function that stores information about a </w:t>
      </w:r>
      <w:r w:rsidRPr="009F40FC">
        <w:rPr>
          <w:b/>
        </w:rPr>
        <w:t>person’s name</w:t>
      </w:r>
      <w:r w:rsidRPr="009F40FC">
        <w:t xml:space="preserve"> and his </w:t>
      </w:r>
      <w:r w:rsidRPr="009F40FC">
        <w:rPr>
          <w:b/>
        </w:rPr>
        <w:t>phone number</w:t>
      </w:r>
      <w:r w:rsidRPr="009F40FC">
        <w:t xml:space="preserve">. The </w:t>
      </w:r>
      <w:r w:rsidRPr="00EE70EE">
        <w:rPr>
          <w:bCs/>
        </w:rPr>
        <w:t>input</w:t>
      </w:r>
      <w:r w:rsidRPr="009F40FC">
        <w:t xml:space="preserve"> comes as an </w:t>
      </w:r>
      <w:r w:rsidRPr="009F40FC">
        <w:rPr>
          <w:b/>
        </w:rPr>
        <w:t>array of strings</w:t>
      </w:r>
      <w:r w:rsidRPr="009F40FC">
        <w:t xml:space="preserve">. Each string contains the name and the number. If you receive </w:t>
      </w:r>
      <w:r w:rsidRPr="00EE70EE">
        <w:rPr>
          <w:bCs/>
        </w:rPr>
        <w:t>the same name</w:t>
      </w:r>
      <w:r w:rsidRPr="009F40FC">
        <w:rPr>
          <w:b/>
        </w:rPr>
        <w:t xml:space="preserve"> twice</w:t>
      </w:r>
      <w:r w:rsidRPr="009F40FC">
        <w:t xml:space="preserve"> just </w:t>
      </w:r>
      <w:r w:rsidRPr="009F40FC">
        <w:rPr>
          <w:b/>
        </w:rPr>
        <w:t xml:space="preserve">replace </w:t>
      </w:r>
      <w:r w:rsidRPr="00EE70EE">
        <w:rPr>
          <w:bCs/>
        </w:rPr>
        <w:t>the number</w:t>
      </w:r>
      <w:r w:rsidRPr="009F40FC">
        <w:t xml:space="preserve">. At the end print the result </w:t>
      </w:r>
      <w:r w:rsidRPr="009F40FC">
        <w:rPr>
          <w:b/>
        </w:rPr>
        <w:t>without sorting it</w:t>
      </w:r>
      <w:r w:rsidRPr="009F40FC">
        <w:t xml:space="preserve">. Try using an </w:t>
      </w:r>
      <w:r w:rsidRPr="009F40FC">
        <w:rPr>
          <w:b/>
          <w:u w:val="single"/>
        </w:rPr>
        <w:t>associative array.</w:t>
      </w:r>
    </w:p>
    <w:p w14:paraId="0E55DCC7" w14:textId="77777777" w:rsidR="00325D76" w:rsidRDefault="00325D76" w:rsidP="00325D76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978"/>
      </w:tblGrid>
      <w:tr w:rsidR="00325D76" w14:paraId="5F5130EE" w14:textId="77777777" w:rsidTr="007724D1">
        <w:tc>
          <w:tcPr>
            <w:tcW w:w="2235" w:type="dxa"/>
            <w:shd w:val="clear" w:color="auto" w:fill="D9D9D9" w:themeFill="background1" w:themeFillShade="D9"/>
          </w:tcPr>
          <w:p w14:paraId="0F037D29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14:paraId="13E55095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76" w14:paraId="707FCC91" w14:textId="77777777" w:rsidTr="00B6570C">
        <w:tc>
          <w:tcPr>
            <w:tcW w:w="2235" w:type="dxa"/>
          </w:tcPr>
          <w:p w14:paraId="48CEFB45" w14:textId="77777777" w:rsidR="00325D76" w:rsidRDefault="00325D76" w:rsidP="008C696A">
            <w:pPr>
              <w:spacing w:after="0"/>
            </w:pPr>
            <w:r>
              <w:t>['Tim 0834212554',</w:t>
            </w:r>
          </w:p>
          <w:p w14:paraId="478A539E" w14:textId="77777777" w:rsidR="00325D76" w:rsidRDefault="00325D76" w:rsidP="008C696A">
            <w:pPr>
              <w:spacing w:after="0"/>
            </w:pPr>
            <w:r>
              <w:t>'Peter 0877547887',</w:t>
            </w:r>
          </w:p>
          <w:p w14:paraId="20B6AE2A" w14:textId="77777777" w:rsidR="00325D76" w:rsidRDefault="00325D76" w:rsidP="008C696A">
            <w:pPr>
              <w:spacing w:after="0"/>
            </w:pPr>
            <w:r>
              <w:t>'Bill 0896543112',</w:t>
            </w:r>
          </w:p>
          <w:p w14:paraId="1B444BF7" w14:textId="77777777" w:rsidR="00325D76" w:rsidRPr="00196F46" w:rsidRDefault="00325D76" w:rsidP="008C696A">
            <w:pPr>
              <w:spacing w:after="0"/>
            </w:pPr>
            <w:r>
              <w:t>'Tim 0876566344']</w:t>
            </w:r>
          </w:p>
        </w:tc>
        <w:tc>
          <w:tcPr>
            <w:tcW w:w="1978" w:type="dxa"/>
          </w:tcPr>
          <w:p w14:paraId="2622F9E1" w14:textId="77777777" w:rsidR="00325D76" w:rsidRPr="00196F46" w:rsidRDefault="00325D76" w:rsidP="008C696A">
            <w:pPr>
              <w:spacing w:after="0"/>
            </w:pPr>
            <w:r w:rsidRPr="00196F46">
              <w:t>Tim -&gt; 0876566344</w:t>
            </w:r>
          </w:p>
          <w:p w14:paraId="26D8FA97" w14:textId="77777777" w:rsidR="00325D76" w:rsidRPr="00196F46" w:rsidRDefault="00325D76" w:rsidP="008C696A">
            <w:pPr>
              <w:spacing w:after="0"/>
            </w:pPr>
            <w:r w:rsidRPr="00196F46">
              <w:t>Peter -&gt; 0877547887</w:t>
            </w:r>
          </w:p>
          <w:p w14:paraId="6D124221" w14:textId="77777777" w:rsidR="00325D76" w:rsidRPr="00EC7593" w:rsidRDefault="00325D76" w:rsidP="008C696A">
            <w:pPr>
              <w:spacing w:after="0"/>
            </w:pPr>
            <w:r w:rsidRPr="00196F46">
              <w:t>Bill -&gt; 0896543112</w:t>
            </w:r>
          </w:p>
        </w:tc>
      </w:tr>
    </w:tbl>
    <w:p w14:paraId="71D7DC1F" w14:textId="77777777" w:rsidR="00325D76" w:rsidRDefault="00325D76" w:rsidP="00325D76">
      <w:pPr>
        <w:pStyle w:val="Heading2"/>
        <w:numPr>
          <w:ilvl w:val="0"/>
          <w:numId w:val="18"/>
        </w:numPr>
        <w:tabs>
          <w:tab w:val="left" w:pos="1843"/>
        </w:tabs>
        <w:spacing w:before="120" w:after="80"/>
      </w:pPr>
      <w:r>
        <w:t>Storage</w:t>
      </w:r>
    </w:p>
    <w:p w14:paraId="01247E70" w14:textId="0E7CE12D" w:rsidR="00325D76" w:rsidRPr="009F40FC" w:rsidRDefault="00325D76" w:rsidP="00325D76">
      <w:r w:rsidRPr="009F40FC">
        <w:t xml:space="preserve">Write a function that takes a certain number of </w:t>
      </w:r>
      <w:r w:rsidRPr="009F40FC">
        <w:rPr>
          <w:b/>
        </w:rPr>
        <w:t>items</w:t>
      </w:r>
      <w:r w:rsidRPr="009F40FC">
        <w:t xml:space="preserve"> and their </w:t>
      </w:r>
      <w:r w:rsidRPr="009F40FC">
        <w:rPr>
          <w:b/>
        </w:rPr>
        <w:t>quantity</w:t>
      </w:r>
      <w:r w:rsidRPr="009F40FC">
        <w:t xml:space="preserve">. If the same item appears </w:t>
      </w:r>
      <w:r w:rsidRPr="009F40FC">
        <w:rPr>
          <w:b/>
        </w:rPr>
        <w:t>more than once</w:t>
      </w:r>
      <w:r w:rsidRPr="009F40FC">
        <w:t xml:space="preserve">, </w:t>
      </w:r>
      <w:r w:rsidRPr="009F40FC">
        <w:rPr>
          <w:b/>
        </w:rPr>
        <w:t>add the new amount</w:t>
      </w:r>
      <w:r w:rsidRPr="009F40FC">
        <w:t xml:space="preserve"> to the </w:t>
      </w:r>
      <w:r w:rsidRPr="009F40FC">
        <w:rPr>
          <w:b/>
        </w:rPr>
        <w:t>existing one</w:t>
      </w:r>
      <w:r w:rsidRPr="009F40FC">
        <w:t xml:space="preserve">. </w:t>
      </w:r>
      <w:r w:rsidRPr="00EE70EE">
        <w:t>At the end print all the items and their amount without sorting them.</w:t>
      </w:r>
      <w:r w:rsidRPr="009F40FC">
        <w:t xml:space="preserve"> The input comes as </w:t>
      </w:r>
      <w:r w:rsidRPr="009F40FC">
        <w:rPr>
          <w:b/>
        </w:rPr>
        <w:t>array of strings</w:t>
      </w:r>
      <w:r w:rsidRPr="009F40FC">
        <w:t xml:space="preserve">. Try using a </w:t>
      </w:r>
      <w:r w:rsidRPr="00EE70EE">
        <w:rPr>
          <w:rStyle w:val="CodeChar"/>
        </w:rPr>
        <w:t>Map</w:t>
      </w:r>
      <w:r w:rsidR="00EE70EE" w:rsidRPr="00EE70EE">
        <w:rPr>
          <w:rStyle w:val="CodeChar"/>
        </w:rPr>
        <w:t>()</w:t>
      </w:r>
      <w:r w:rsidRPr="009F40FC">
        <w:t>.</w:t>
      </w:r>
    </w:p>
    <w:p w14:paraId="701334D3" w14:textId="77777777" w:rsidR="00325D76" w:rsidRDefault="00325D76" w:rsidP="00325D76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1976"/>
      </w:tblGrid>
      <w:tr w:rsidR="00325D76" w14:paraId="49873E69" w14:textId="77777777" w:rsidTr="00EE70EE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2BDE6DF4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76" w:type="dxa"/>
            <w:shd w:val="clear" w:color="auto" w:fill="D9D9D9" w:themeFill="background1" w:themeFillShade="D9"/>
          </w:tcPr>
          <w:p w14:paraId="0F2CECDB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76" w14:paraId="2967D82A" w14:textId="77777777" w:rsidTr="00EE70EE">
        <w:trPr>
          <w:trHeight w:val="1630"/>
        </w:trPr>
        <w:tc>
          <w:tcPr>
            <w:tcW w:w="3157" w:type="dxa"/>
          </w:tcPr>
          <w:p w14:paraId="64722C77" w14:textId="77777777" w:rsidR="00325D76" w:rsidRPr="0028233A" w:rsidRDefault="00325D76" w:rsidP="008C696A">
            <w:pPr>
              <w:spacing w:after="0"/>
            </w:pPr>
            <w:r>
              <w:t>['tomatoes 10',</w:t>
            </w:r>
          </w:p>
          <w:p w14:paraId="0B20C7C5" w14:textId="77777777" w:rsidR="00325D76" w:rsidRDefault="00325D76" w:rsidP="008C696A">
            <w:pPr>
              <w:spacing w:after="0"/>
            </w:pPr>
            <w:r>
              <w:t>'coffee 5',</w:t>
            </w:r>
          </w:p>
          <w:p w14:paraId="039C91AF" w14:textId="77777777" w:rsidR="00325D76" w:rsidRDefault="00325D76" w:rsidP="008C696A">
            <w:pPr>
              <w:spacing w:after="0"/>
            </w:pPr>
            <w:r>
              <w:t>'olives 100',</w:t>
            </w:r>
          </w:p>
          <w:p w14:paraId="288D9422" w14:textId="77777777" w:rsidR="00325D76" w:rsidRPr="00705C9A" w:rsidRDefault="00325D76" w:rsidP="008C696A">
            <w:pPr>
              <w:spacing w:after="0"/>
            </w:pPr>
            <w:r>
              <w:t>'coffee 40']</w:t>
            </w:r>
          </w:p>
        </w:tc>
        <w:tc>
          <w:tcPr>
            <w:tcW w:w="1976" w:type="dxa"/>
          </w:tcPr>
          <w:p w14:paraId="5A78A09C" w14:textId="77777777" w:rsidR="00325D76" w:rsidRPr="001409F3" w:rsidRDefault="00325D76" w:rsidP="008C696A">
            <w:pPr>
              <w:spacing w:after="0"/>
            </w:pPr>
            <w:r w:rsidRPr="001409F3">
              <w:t>tomatoes -&gt; 10</w:t>
            </w:r>
          </w:p>
          <w:p w14:paraId="60B66CB8" w14:textId="77777777" w:rsidR="00325D76" w:rsidRPr="001409F3" w:rsidRDefault="00325D76" w:rsidP="008C696A">
            <w:pPr>
              <w:spacing w:after="0"/>
            </w:pPr>
            <w:r w:rsidRPr="001409F3">
              <w:t>coffee -&gt; 45</w:t>
            </w:r>
          </w:p>
          <w:p w14:paraId="5175A5D6" w14:textId="77777777" w:rsidR="00325D76" w:rsidRPr="00EC7593" w:rsidRDefault="00325D76" w:rsidP="008C696A">
            <w:pPr>
              <w:spacing w:after="0"/>
            </w:pPr>
            <w:r w:rsidRPr="001409F3">
              <w:t>olives -&gt; 100</w:t>
            </w:r>
          </w:p>
        </w:tc>
      </w:tr>
    </w:tbl>
    <w:p w14:paraId="0FDC796F" w14:textId="77777777" w:rsidR="00325D76" w:rsidRDefault="00325D76" w:rsidP="00325D76">
      <w:pPr>
        <w:pStyle w:val="Heading3"/>
      </w:pPr>
      <w:r>
        <w:t>Hints</w:t>
      </w:r>
    </w:p>
    <w:p w14:paraId="182B5751" w14:textId="1FB8F606" w:rsidR="00325D76" w:rsidRDefault="00325D76" w:rsidP="00325D76">
      <w:r>
        <w:t xml:space="preserve">Create the </w:t>
      </w:r>
      <w:r w:rsidRPr="00EE70EE">
        <w:rPr>
          <w:rStyle w:val="CodeChar"/>
        </w:rPr>
        <w:t>solve</w:t>
      </w:r>
      <w:r w:rsidR="00EE70EE">
        <w:rPr>
          <w:rStyle w:val="CodeChar"/>
        </w:rPr>
        <w:t>()</w:t>
      </w:r>
      <w:r>
        <w:t xml:space="preserve"> function and create a new </w:t>
      </w:r>
      <w:r w:rsidR="00EE70EE" w:rsidRPr="00EE70EE">
        <w:rPr>
          <w:rStyle w:val="CodeChar"/>
        </w:rPr>
        <w:t>Map()</w:t>
      </w:r>
      <w:r>
        <w:t>:</w:t>
      </w:r>
    </w:p>
    <w:p w14:paraId="51C1768C" w14:textId="77777777" w:rsidR="00325D76" w:rsidRDefault="007724D1" w:rsidP="00325D76">
      <w:r>
        <w:rPr>
          <w:noProof/>
          <w:lang w:val="bg-BG" w:eastAsia="bg-BG"/>
        </w:rPr>
        <w:lastRenderedPageBreak/>
        <w:drawing>
          <wp:inline distT="0" distB="0" distL="0" distR="0" wp14:anchorId="0830916B" wp14:editId="4A475B56">
            <wp:extent cx="2571750" cy="2362200"/>
            <wp:effectExtent l="19050" t="19050" r="19050" b="1905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DB493" w14:textId="77777777" w:rsidR="00325D76" w:rsidRDefault="00325D76" w:rsidP="00325D76">
      <w:r>
        <w:t>Loop through the array, split into tokens and create variables for each one:</w:t>
      </w:r>
    </w:p>
    <w:p w14:paraId="0B352B78" w14:textId="77777777" w:rsidR="00325D76" w:rsidRDefault="007724D1" w:rsidP="00325D76">
      <w:r>
        <w:rPr>
          <w:noProof/>
          <w:lang w:val="bg-BG" w:eastAsia="bg-BG"/>
        </w:rPr>
        <w:drawing>
          <wp:inline distT="0" distB="0" distL="0" distR="0" wp14:anchorId="2E87C530" wp14:editId="29A49F33">
            <wp:extent cx="4171950" cy="2219325"/>
            <wp:effectExtent l="19050" t="19050" r="19050" b="28575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D159B0" w14:textId="77777777" w:rsidR="00325D76" w:rsidRDefault="00325D76" w:rsidP="00325D76">
      <w:pPr>
        <w:pStyle w:val="ListParagraph"/>
        <w:numPr>
          <w:ilvl w:val="0"/>
          <w:numId w:val="19"/>
        </w:numPr>
        <w:spacing w:before="0" w:after="200"/>
      </w:pPr>
      <w:r>
        <w:t>This time for the quantity we need a number, because if we see the same product again, we must add the new quantity</w:t>
      </w:r>
    </w:p>
    <w:p w14:paraId="276A662B" w14:textId="77777777" w:rsidR="00325D76" w:rsidRDefault="00325D76" w:rsidP="00325D76">
      <w:r>
        <w:t>Now let us make the checks for the keys in the map:</w:t>
      </w:r>
    </w:p>
    <w:p w14:paraId="37DE400F" w14:textId="77777777" w:rsidR="00325D76" w:rsidRDefault="00DA715A" w:rsidP="00325D76">
      <w:r>
        <w:rPr>
          <w:noProof/>
          <w:lang w:val="bg-BG" w:eastAsia="bg-BG"/>
        </w:rPr>
        <w:drawing>
          <wp:inline distT="0" distB="0" distL="0" distR="0" wp14:anchorId="2B7C3C6C" wp14:editId="5826CD5B">
            <wp:extent cx="4867275" cy="1819275"/>
            <wp:effectExtent l="19050" t="19050" r="28575" b="28575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4C6161" w14:textId="77777777" w:rsidR="00325D76" w:rsidRPr="001409F3" w:rsidRDefault="00325D76" w:rsidP="00325D76">
      <w:pPr>
        <w:pStyle w:val="ListParagraph"/>
        <w:numPr>
          <w:ilvl w:val="0"/>
          <w:numId w:val="19"/>
        </w:numPr>
        <w:spacing w:before="0" w:after="200"/>
        <w:rPr>
          <w:b/>
        </w:rPr>
      </w:pPr>
      <w:r>
        <w:lastRenderedPageBreak/>
        <w:t xml:space="preserve">First, we check if the map does </w:t>
      </w:r>
      <w:r w:rsidRPr="001409F3">
        <w:rPr>
          <w:b/>
          <w:i/>
          <w:u w:val="single"/>
        </w:rPr>
        <w:t>NOT</w:t>
      </w:r>
      <w:r>
        <w:t xml:space="preserve"> have the product we are currently at and </w:t>
      </w:r>
      <w:r w:rsidRPr="001409F3">
        <w:rPr>
          <w:b/>
        </w:rPr>
        <w:t>if so</w:t>
      </w:r>
      <w:r>
        <w:t xml:space="preserve">, we </w:t>
      </w:r>
      <w:r w:rsidRPr="001409F3">
        <w:rPr>
          <w:b/>
        </w:rPr>
        <w:t>set it to the given quantity</w:t>
      </w:r>
    </w:p>
    <w:p w14:paraId="6140AF96" w14:textId="77777777" w:rsidR="00325D76" w:rsidRDefault="00325D76" w:rsidP="00325D76">
      <w:pPr>
        <w:pStyle w:val="ListParagraph"/>
        <w:numPr>
          <w:ilvl w:val="0"/>
          <w:numId w:val="19"/>
        </w:numPr>
        <w:spacing w:before="0" w:after="200"/>
      </w:pPr>
      <w:r>
        <w:t xml:space="preserve">Otherwise, we get the </w:t>
      </w:r>
      <w:r w:rsidRPr="001409F3">
        <w:rPr>
          <w:b/>
        </w:rPr>
        <w:t>existing quantity</w:t>
      </w:r>
      <w:r>
        <w:t xml:space="preserve">, we </w:t>
      </w:r>
      <w:r w:rsidRPr="001409F3">
        <w:rPr>
          <w:b/>
        </w:rPr>
        <w:t>add the new quantity</w:t>
      </w:r>
      <w:r>
        <w:t xml:space="preserve"> and </w:t>
      </w:r>
      <w:r w:rsidRPr="001409F3">
        <w:rPr>
          <w:b/>
        </w:rPr>
        <w:t>set</w:t>
      </w:r>
      <w:r>
        <w:t xml:space="preserve"> the product’s quantity </w:t>
      </w:r>
      <w:r w:rsidRPr="001409F3">
        <w:rPr>
          <w:b/>
        </w:rPr>
        <w:t>to the new</w:t>
      </w:r>
      <w:r>
        <w:t xml:space="preserve"> one</w:t>
      </w:r>
    </w:p>
    <w:p w14:paraId="099CF62C" w14:textId="77777777" w:rsidR="00325D76" w:rsidRDefault="00325D76" w:rsidP="00325D76">
      <w:r>
        <w:t>Now we just have to print the result:</w:t>
      </w:r>
    </w:p>
    <w:p w14:paraId="659C9FF1" w14:textId="77777777" w:rsidR="00325D76" w:rsidRDefault="00C06E00" w:rsidP="00325D76">
      <w:r>
        <w:rPr>
          <w:noProof/>
          <w:lang w:val="bg-BG" w:eastAsia="bg-BG"/>
        </w:rPr>
        <w:drawing>
          <wp:inline distT="0" distB="0" distL="0" distR="0" wp14:anchorId="63A0F8E5" wp14:editId="3179450E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0D5F7" w14:textId="77777777" w:rsidR="00325D76" w:rsidRPr="009F40FC" w:rsidRDefault="00325D76" w:rsidP="00325D76">
      <w:pPr>
        <w:pStyle w:val="ListParagraph"/>
        <w:numPr>
          <w:ilvl w:val="0"/>
          <w:numId w:val="20"/>
        </w:numPr>
        <w:spacing w:before="0" w:after="200"/>
      </w:pPr>
      <w:r>
        <w:t xml:space="preserve">Each key-value pair is and </w:t>
      </w:r>
      <w:r w:rsidRPr="001409F3">
        <w:rPr>
          <w:b/>
        </w:rPr>
        <w:t>array of 2 elements</w:t>
      </w:r>
      <w:r>
        <w:t xml:space="preserve"> (the </w:t>
      </w:r>
      <w:r w:rsidRPr="001409F3">
        <w:rPr>
          <w:b/>
        </w:rPr>
        <w:t>key</w:t>
      </w:r>
      <w:r>
        <w:t xml:space="preserve"> and the </w:t>
      </w:r>
      <w:r w:rsidRPr="001409F3">
        <w:rPr>
          <w:b/>
        </w:rPr>
        <w:t>value</w:t>
      </w:r>
      <w:r>
        <w:t xml:space="preserve">), so we use </w:t>
      </w:r>
      <w:r w:rsidRPr="001409F3">
        <w:rPr>
          <w:b/>
        </w:rPr>
        <w:t>for-of</w:t>
      </w:r>
      <w:r>
        <w:t xml:space="preserve"> loop and print the key and the value</w:t>
      </w:r>
    </w:p>
    <w:p w14:paraId="4F0D3068" w14:textId="4CB14FCA" w:rsidR="00325D76" w:rsidRPr="003A1FD5" w:rsidRDefault="00325D76" w:rsidP="00325D76">
      <w:pPr>
        <w:pStyle w:val="Heading2"/>
        <w:numPr>
          <w:ilvl w:val="0"/>
          <w:numId w:val="18"/>
        </w:numPr>
        <w:tabs>
          <w:tab w:val="left" w:pos="1843"/>
        </w:tabs>
        <w:spacing w:before="120" w:after="80"/>
        <w:rPr>
          <w:highlight w:val="magenta"/>
        </w:rPr>
      </w:pPr>
      <w:r w:rsidRPr="003A1FD5">
        <w:rPr>
          <w:highlight w:val="magenta"/>
        </w:rPr>
        <w:t>School Grades</w:t>
      </w:r>
      <w:r w:rsidR="003A1FD5">
        <w:rPr>
          <w:highlight w:val="magenta"/>
        </w:rPr>
        <w:t xml:space="preserve"> </w:t>
      </w:r>
      <w:r w:rsidR="003A1FD5">
        <w:rPr>
          <w:highlight w:val="magenta"/>
          <w:lang w:val="bg-BG"/>
        </w:rPr>
        <w:t xml:space="preserve">преписвам </w:t>
      </w:r>
    </w:p>
    <w:p w14:paraId="4806F127" w14:textId="77777777" w:rsidR="00325D76" w:rsidRPr="009F40FC" w:rsidRDefault="00325D76" w:rsidP="00325D76">
      <w:r w:rsidRPr="009F40FC">
        <w:t xml:space="preserve">Write a function to store students with all of their grades. If a student appears more than once, add the new grades. At the end print the students sorted by average grade. The input comes as </w:t>
      </w:r>
      <w:r w:rsidRPr="009F40FC">
        <w:rPr>
          <w:b/>
        </w:rPr>
        <w:t>array of strings</w:t>
      </w:r>
      <w:r w:rsidRPr="009F40FC">
        <w:t>.</w:t>
      </w:r>
    </w:p>
    <w:p w14:paraId="4D5E4A2C" w14:textId="77777777" w:rsidR="00325D76" w:rsidRDefault="00325D76" w:rsidP="00325D76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787"/>
      </w:tblGrid>
      <w:tr w:rsidR="00325D76" w14:paraId="6C4EB4D9" w14:textId="77777777" w:rsidTr="00EE70EE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35504E21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64D22127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76" w14:paraId="713368C8" w14:textId="77777777" w:rsidTr="00EE70EE">
        <w:trPr>
          <w:trHeight w:val="1600"/>
        </w:trPr>
        <w:tc>
          <w:tcPr>
            <w:tcW w:w="2943" w:type="dxa"/>
          </w:tcPr>
          <w:p w14:paraId="227CE750" w14:textId="77777777" w:rsidR="00325D76" w:rsidRDefault="00325D76" w:rsidP="008C696A">
            <w:pPr>
              <w:spacing w:after="0"/>
            </w:pPr>
            <w:r>
              <w:t>['Lilly 4 6 6 5',</w:t>
            </w:r>
          </w:p>
          <w:p w14:paraId="2CC2B2EB" w14:textId="77777777" w:rsidR="00325D76" w:rsidRDefault="00325D76" w:rsidP="008C696A">
            <w:pPr>
              <w:spacing w:after="0"/>
            </w:pPr>
            <w:r>
              <w:t>'Tim 5 6',</w:t>
            </w:r>
          </w:p>
          <w:p w14:paraId="4456A674" w14:textId="77777777" w:rsidR="00325D76" w:rsidRDefault="00325D76" w:rsidP="008C696A">
            <w:pPr>
              <w:spacing w:after="0"/>
            </w:pPr>
            <w:r>
              <w:t>'Tammy 2 4 3',</w:t>
            </w:r>
          </w:p>
          <w:p w14:paraId="4B3C9C1D" w14:textId="77777777" w:rsidR="00325D76" w:rsidRPr="00053139" w:rsidRDefault="00325D76" w:rsidP="008C696A">
            <w:pPr>
              <w:spacing w:after="0"/>
            </w:pPr>
            <w:r>
              <w:t>'Tim 6 6']</w:t>
            </w:r>
          </w:p>
        </w:tc>
        <w:tc>
          <w:tcPr>
            <w:tcW w:w="1787" w:type="dxa"/>
          </w:tcPr>
          <w:p w14:paraId="6F3DD48E" w14:textId="77777777" w:rsidR="00325D76" w:rsidRPr="005B0150" w:rsidRDefault="00325D76" w:rsidP="008C696A">
            <w:pPr>
              <w:spacing w:after="0"/>
            </w:pPr>
            <w:r w:rsidRPr="005B0150">
              <w:t>Tammy: 2, 4, 3</w:t>
            </w:r>
          </w:p>
          <w:p w14:paraId="32104B7D" w14:textId="77777777" w:rsidR="00325D76" w:rsidRPr="005B0150" w:rsidRDefault="00325D76" w:rsidP="008C696A">
            <w:pPr>
              <w:spacing w:after="0"/>
            </w:pPr>
            <w:r w:rsidRPr="005B0150">
              <w:t>Lilly: 4, 6, 6, 5</w:t>
            </w:r>
          </w:p>
          <w:p w14:paraId="362CD6A6" w14:textId="77777777" w:rsidR="00325D76" w:rsidRPr="00EC7593" w:rsidRDefault="00325D76" w:rsidP="008C696A">
            <w:pPr>
              <w:spacing w:after="0"/>
            </w:pPr>
            <w:r w:rsidRPr="005B0150">
              <w:t>Tim: 5, 6, 6, 6</w:t>
            </w:r>
          </w:p>
        </w:tc>
      </w:tr>
    </w:tbl>
    <w:p w14:paraId="5C47AFA0" w14:textId="77777777" w:rsidR="00325D76" w:rsidRDefault="00325D76" w:rsidP="00325D76">
      <w:pPr>
        <w:pStyle w:val="Heading3"/>
      </w:pPr>
      <w:r>
        <w:t>Hints</w:t>
      </w:r>
    </w:p>
    <w:p w14:paraId="4529676A" w14:textId="77777777" w:rsidR="00325D76" w:rsidRDefault="00325D76" w:rsidP="00325D76">
      <w:r>
        <w:t xml:space="preserve">Create the function, pass in the array, </w:t>
      </w:r>
      <w:r w:rsidRPr="00C124FA">
        <w:rPr>
          <w:b/>
        </w:rPr>
        <w:t>split</w:t>
      </w:r>
      <w:r>
        <w:t xml:space="preserve"> each element into tokens, </w:t>
      </w:r>
      <w:r w:rsidRPr="00C124FA">
        <w:rPr>
          <w:b/>
        </w:rPr>
        <w:t xml:space="preserve">extract </w:t>
      </w:r>
      <w:r w:rsidRPr="00EE70EE">
        <w:rPr>
          <w:bCs/>
        </w:rPr>
        <w:t>the</w:t>
      </w:r>
      <w:r w:rsidRPr="00C124FA">
        <w:rPr>
          <w:b/>
        </w:rPr>
        <w:t xml:space="preserve"> name </w:t>
      </w:r>
      <w:r w:rsidRPr="00EE70EE">
        <w:rPr>
          <w:bCs/>
        </w:rPr>
        <w:t>and</w:t>
      </w:r>
      <w:r w:rsidRPr="00C124FA">
        <w:rPr>
          <w:b/>
        </w:rPr>
        <w:t xml:space="preserve"> </w:t>
      </w:r>
      <w:r w:rsidRPr="00EE70EE">
        <w:rPr>
          <w:bCs/>
        </w:rPr>
        <w:t>the</w:t>
      </w:r>
      <w:r w:rsidRPr="00C124FA">
        <w:rPr>
          <w:b/>
        </w:rPr>
        <w:t xml:space="preserve"> grades</w:t>
      </w:r>
      <w:r>
        <w:t>:</w:t>
      </w:r>
    </w:p>
    <w:p w14:paraId="607122A0" w14:textId="77777777" w:rsidR="00325D76" w:rsidRDefault="00325D76" w:rsidP="00325D76">
      <w:r>
        <w:rPr>
          <w:noProof/>
          <w:lang w:val="bg-BG" w:eastAsia="bg-BG"/>
        </w:rPr>
        <w:drawing>
          <wp:inline distT="0" distB="0" distL="0" distR="0" wp14:anchorId="145AF817" wp14:editId="00EC4135">
            <wp:extent cx="5753100" cy="12668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A3B26" w14:textId="77777777" w:rsidR="00325D76" w:rsidRPr="00EE70EE" w:rsidRDefault="00325D76" w:rsidP="00325D76">
      <w:pPr>
        <w:pStyle w:val="ListParagraph"/>
        <w:numPr>
          <w:ilvl w:val="0"/>
          <w:numId w:val="21"/>
        </w:numPr>
        <w:spacing w:before="0" w:after="200"/>
        <w:rPr>
          <w:b/>
        </w:rPr>
      </w:pPr>
      <w:r>
        <w:t xml:space="preserve">The </w:t>
      </w:r>
      <w:r w:rsidRPr="00C124FA">
        <w:rPr>
          <w:b/>
        </w:rPr>
        <w:t>grades</w:t>
      </w:r>
      <w:r>
        <w:t xml:space="preserve"> should be </w:t>
      </w:r>
      <w:r w:rsidRPr="00C124FA">
        <w:rPr>
          <w:b/>
        </w:rPr>
        <w:t>numbers</w:t>
      </w:r>
      <w:r>
        <w:t xml:space="preserve"> (because we want to take the </w:t>
      </w:r>
      <w:r w:rsidRPr="00C124FA">
        <w:rPr>
          <w:b/>
        </w:rPr>
        <w:t>average</w:t>
      </w:r>
      <w:r>
        <w:t xml:space="preserve"> later), so we </w:t>
      </w:r>
      <w:r w:rsidRPr="00EE70EE">
        <w:rPr>
          <w:bCs/>
        </w:rPr>
        <w:t>map them to</w:t>
      </w:r>
      <w:r w:rsidRPr="00EE70EE">
        <w:rPr>
          <w:b/>
        </w:rPr>
        <w:t xml:space="preserve"> </w:t>
      </w:r>
      <w:r w:rsidRPr="00EE70EE">
        <w:rPr>
          <w:rStyle w:val="CodeChar"/>
          <w:bCs/>
        </w:rPr>
        <w:t>Number</w:t>
      </w:r>
    </w:p>
    <w:p w14:paraId="0DCC17A5" w14:textId="77777777" w:rsidR="00325D76" w:rsidRDefault="00325D76" w:rsidP="00325D76">
      <w:r>
        <w:lastRenderedPageBreak/>
        <w:t xml:space="preserve">Now check if the map does </w:t>
      </w:r>
      <w:r w:rsidRPr="00C124FA">
        <w:rPr>
          <w:b/>
          <w:i/>
          <w:u w:val="single"/>
        </w:rPr>
        <w:t>NOT</w:t>
      </w:r>
      <w:r>
        <w:t xml:space="preserve"> have the name and if so, </w:t>
      </w:r>
      <w:r w:rsidRPr="00C124FA">
        <w:rPr>
          <w:b/>
        </w:rPr>
        <w:t>set it to an empty array</w:t>
      </w:r>
      <w:r>
        <w:t xml:space="preserve"> and </w:t>
      </w:r>
      <w:r w:rsidRPr="00C124FA">
        <w:rPr>
          <w:b/>
        </w:rPr>
        <w:t>push all the grades</w:t>
      </w:r>
      <w:r>
        <w:t xml:space="preserve">. Otherwise just </w:t>
      </w:r>
      <w:r w:rsidRPr="00C124FA">
        <w:rPr>
          <w:b/>
        </w:rPr>
        <w:t>push the grades</w:t>
      </w:r>
      <w:r>
        <w:t>:</w:t>
      </w:r>
    </w:p>
    <w:p w14:paraId="69B3CBB6" w14:textId="77777777" w:rsidR="00325D76" w:rsidRDefault="00325D76" w:rsidP="00325D76">
      <w:r>
        <w:rPr>
          <w:noProof/>
          <w:lang w:val="bg-BG" w:eastAsia="bg-BG"/>
        </w:rPr>
        <w:drawing>
          <wp:inline distT="0" distB="0" distL="0" distR="0" wp14:anchorId="028E403C" wp14:editId="2642F732">
            <wp:extent cx="4720523" cy="1303020"/>
            <wp:effectExtent l="19050" t="19050" r="2349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43" cy="13161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AFCDB" w14:textId="17DD3EAB" w:rsidR="00325D76" w:rsidRDefault="00325D76" w:rsidP="00325D76">
      <w:pPr>
        <w:pStyle w:val="ListParagraph"/>
        <w:numPr>
          <w:ilvl w:val="0"/>
          <w:numId w:val="21"/>
        </w:numPr>
        <w:spacing w:before="0" w:after="200"/>
      </w:pPr>
      <w:r>
        <w:t xml:space="preserve">If we </w:t>
      </w:r>
      <w:r w:rsidRPr="00606DB0">
        <w:rPr>
          <w:b/>
        </w:rPr>
        <w:t>don’t have</w:t>
      </w:r>
      <w:r>
        <w:t xml:space="preserve"> the name, we need to </w:t>
      </w:r>
      <w:r w:rsidRPr="00606DB0">
        <w:rPr>
          <w:b/>
        </w:rPr>
        <w:t xml:space="preserve">create it </w:t>
      </w:r>
      <w:r w:rsidRPr="00EE70EE">
        <w:rPr>
          <w:bCs/>
        </w:rPr>
        <w:t>and</w:t>
      </w:r>
      <w:r w:rsidRPr="00606DB0">
        <w:rPr>
          <w:b/>
        </w:rPr>
        <w:t xml:space="preserve"> concat</w:t>
      </w:r>
      <w:r w:rsidR="00EE70EE">
        <w:rPr>
          <w:b/>
        </w:rPr>
        <w:t>enate [</w:t>
      </w:r>
      <w:r w:rsidR="00EE70EE" w:rsidRPr="00EE70EE">
        <w:rPr>
          <w:rStyle w:val="CodeChar"/>
        </w:rPr>
        <w:t>concat()</w:t>
      </w:r>
      <w:r w:rsidR="00EE70EE">
        <w:rPr>
          <w:b/>
        </w:rPr>
        <w:t>]</w:t>
      </w:r>
      <w:r>
        <w:t xml:space="preserve"> the empty array and the new one</w:t>
      </w:r>
    </w:p>
    <w:p w14:paraId="21E31B14" w14:textId="1CD34407" w:rsidR="00325D76" w:rsidRPr="009F40FC" w:rsidRDefault="00325D76" w:rsidP="00325D76">
      <w:pPr>
        <w:pStyle w:val="ListParagraph"/>
        <w:numPr>
          <w:ilvl w:val="0"/>
          <w:numId w:val="21"/>
        </w:numPr>
        <w:spacing w:before="0" w:after="200"/>
      </w:pPr>
      <w:r>
        <w:t xml:space="preserve">Otherwise, we </w:t>
      </w:r>
      <w:r w:rsidRPr="00EE70EE">
        <w:rPr>
          <w:bCs/>
        </w:rPr>
        <w:t>just</w:t>
      </w:r>
      <w:r w:rsidRPr="00606DB0">
        <w:rPr>
          <w:b/>
        </w:rPr>
        <w:t xml:space="preserve"> </w:t>
      </w:r>
      <w:r w:rsidR="00EE70EE" w:rsidRPr="00EE70EE">
        <w:rPr>
          <w:rStyle w:val="CodeChar"/>
        </w:rPr>
        <w:t>concat()</w:t>
      </w:r>
      <w:r>
        <w:t>them</w:t>
      </w:r>
    </w:p>
    <w:p w14:paraId="2092869D" w14:textId="77777777" w:rsidR="00325D76" w:rsidRDefault="00325D76" w:rsidP="00325D76">
      <w:r>
        <w:t>Now we have to sort them by average grades:</w:t>
      </w:r>
    </w:p>
    <w:p w14:paraId="3042FF4A" w14:textId="77777777" w:rsidR="00325D76" w:rsidRDefault="001B5541" w:rsidP="00325D76">
      <w:r w:rsidRPr="001B5541">
        <w:rPr>
          <w:noProof/>
          <w:lang w:val="bg-BG" w:eastAsia="bg-BG"/>
        </w:rPr>
        <w:drawing>
          <wp:inline distT="0" distB="0" distL="0" distR="0" wp14:anchorId="7211FD62" wp14:editId="37327D58">
            <wp:extent cx="5724525" cy="419100"/>
            <wp:effectExtent l="19050" t="19050" r="28575" b="1905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4893F3" w14:textId="77777777" w:rsidR="00325D76" w:rsidRDefault="00325D76" w:rsidP="00325D76">
      <w:r>
        <w:t>Of course, there is no such function average, so we need to create it.</w:t>
      </w:r>
    </w:p>
    <w:p w14:paraId="1C60917E" w14:textId="77777777" w:rsidR="00325D76" w:rsidRDefault="00325D76" w:rsidP="00325D76">
      <w:r>
        <w:rPr>
          <w:noProof/>
          <w:lang w:val="bg-BG" w:eastAsia="bg-BG"/>
        </w:rPr>
        <w:drawing>
          <wp:inline distT="0" distB="0" distL="0" distR="0" wp14:anchorId="26FF6805" wp14:editId="2F46537F">
            <wp:extent cx="4617720" cy="2072640"/>
            <wp:effectExtent l="19050" t="19050" r="11430" b="22860"/>
            <wp:docPr id="28" name="Picture 28" descr="FgeEM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EMr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0726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BA5BCD" w14:textId="77777777" w:rsidR="00325D76" w:rsidRDefault="00325D76" w:rsidP="00325D76">
      <w:pPr>
        <w:pStyle w:val="ListParagraph"/>
        <w:numPr>
          <w:ilvl w:val="0"/>
          <w:numId w:val="21"/>
        </w:numPr>
        <w:spacing w:before="0" w:after="200"/>
      </w:pPr>
      <w:r w:rsidRPr="00EE70EE">
        <w:rPr>
          <w:rStyle w:val="CodeChar"/>
        </w:rPr>
        <w:t>a</w:t>
      </w:r>
      <w:r>
        <w:t xml:space="preserve"> and </w:t>
      </w:r>
      <w:r w:rsidRPr="00EE70EE">
        <w:rPr>
          <w:rStyle w:val="CodeChar"/>
        </w:rPr>
        <w:t>b</w:t>
      </w:r>
      <w:r>
        <w:t xml:space="preserve"> are two key-value pairs of our map. The grades are the values.</w:t>
      </w:r>
    </w:p>
    <w:p w14:paraId="6B6096D2" w14:textId="77777777" w:rsidR="00325D76" w:rsidRDefault="00325D76" w:rsidP="00325D76">
      <w:pPr>
        <w:pStyle w:val="ListParagraph"/>
        <w:numPr>
          <w:ilvl w:val="0"/>
          <w:numId w:val="21"/>
        </w:numPr>
        <w:spacing w:before="0" w:after="200"/>
      </w:pPr>
      <w:r>
        <w:t>For us to calculate average we need to take the sum and divide it by the length of each array</w:t>
      </w:r>
    </w:p>
    <w:p w14:paraId="7386DDD6" w14:textId="77777777" w:rsidR="00325D76" w:rsidRDefault="00325D76" w:rsidP="00325D76">
      <w:r>
        <w:rPr>
          <w:noProof/>
          <w:lang w:val="bg-BG" w:eastAsia="bg-BG"/>
        </w:rPr>
        <w:drawing>
          <wp:inline distT="0" distB="0" distL="0" distR="0" wp14:anchorId="37FDF426" wp14:editId="248C1472">
            <wp:extent cx="4861560" cy="701040"/>
            <wp:effectExtent l="19050" t="19050" r="15240" b="22860"/>
            <wp:docPr id="24" name="Picture 24" descr="hZHm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ZHmb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010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F95C25" w14:textId="77777777" w:rsidR="00325D76" w:rsidRDefault="00325D76" w:rsidP="00325D76">
      <w:r>
        <w:t xml:space="preserve">Finally, we return </w:t>
      </w:r>
      <w:r w:rsidRPr="00EE70EE">
        <w:rPr>
          <w:rStyle w:val="CodeChar"/>
        </w:rPr>
        <w:t>aAverage</w:t>
      </w:r>
      <w:r>
        <w:t xml:space="preserve"> – </w:t>
      </w:r>
      <w:r w:rsidRPr="00EE70EE">
        <w:rPr>
          <w:rStyle w:val="CodeChar"/>
        </w:rPr>
        <w:t>bAverage</w:t>
      </w:r>
      <w:r>
        <w:t>:</w:t>
      </w:r>
    </w:p>
    <w:p w14:paraId="5450C597" w14:textId="77777777" w:rsidR="00325D76" w:rsidRDefault="00325D76" w:rsidP="00325D76">
      <w:r>
        <w:rPr>
          <w:noProof/>
          <w:lang w:val="bg-BG" w:eastAsia="bg-BG"/>
        </w:rPr>
        <w:lastRenderedPageBreak/>
        <w:drawing>
          <wp:inline distT="0" distB="0" distL="0" distR="0" wp14:anchorId="2CF92D8F" wp14:editId="6E55A01D">
            <wp:extent cx="4594860" cy="967740"/>
            <wp:effectExtent l="19050" t="19050" r="15240" b="22860"/>
            <wp:docPr id="23" name="Picture 23" descr="YVmM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VmMPW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9677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9B91D01" w14:textId="77777777" w:rsidR="00325D76" w:rsidRDefault="00325D76" w:rsidP="00325D76">
      <w:r>
        <w:t>We sorted the map, now loop through the keys and values and print them in the format from the example.</w:t>
      </w:r>
    </w:p>
    <w:p w14:paraId="0D9A7F77" w14:textId="77777777" w:rsidR="00325D76" w:rsidRPr="001F2A72" w:rsidRDefault="00325D76" w:rsidP="00325D76">
      <w:pPr>
        <w:pStyle w:val="Heading2"/>
        <w:numPr>
          <w:ilvl w:val="0"/>
          <w:numId w:val="18"/>
        </w:numPr>
        <w:tabs>
          <w:tab w:val="left" w:pos="1843"/>
        </w:tabs>
        <w:spacing w:before="120" w:after="80"/>
        <w:rPr>
          <w:highlight w:val="green"/>
        </w:rPr>
      </w:pPr>
      <w:r w:rsidRPr="001F2A72">
        <w:rPr>
          <w:highlight w:val="green"/>
        </w:rPr>
        <w:t>Word Occurrences</w:t>
      </w:r>
    </w:p>
    <w:p w14:paraId="7B18B25F" w14:textId="77777777" w:rsidR="00325D76" w:rsidRDefault="00325D76" w:rsidP="00325D76">
      <w:r>
        <w:t xml:space="preserve">Write a function that </w:t>
      </w:r>
      <w:r w:rsidRPr="00293242">
        <w:rPr>
          <w:b/>
        </w:rPr>
        <w:t>counts</w:t>
      </w:r>
      <w:r>
        <w:t xml:space="preserve"> the times each </w:t>
      </w:r>
      <w:r w:rsidRPr="00293242">
        <w:rPr>
          <w:b/>
        </w:rPr>
        <w:t xml:space="preserve">word occurs </w:t>
      </w:r>
      <w:r w:rsidRPr="00EE70EE">
        <w:rPr>
          <w:bCs/>
        </w:rPr>
        <w:t>in a text</w:t>
      </w:r>
      <w:r>
        <w:t xml:space="preserve">. Print the words </w:t>
      </w:r>
      <w:r w:rsidRPr="00293242">
        <w:rPr>
          <w:b/>
        </w:rPr>
        <w:t xml:space="preserve">sorted by count </w:t>
      </w:r>
      <w:r w:rsidRPr="00EE70EE">
        <w:rPr>
          <w:bCs/>
        </w:rPr>
        <w:t>in</w:t>
      </w:r>
      <w:r w:rsidRPr="00293242">
        <w:rPr>
          <w:b/>
        </w:rPr>
        <w:t xml:space="preserve"> descending</w:t>
      </w:r>
      <w:r>
        <w:t xml:space="preserve"> order. The </w:t>
      </w:r>
      <w:r w:rsidRPr="00EE70EE">
        <w:rPr>
          <w:bCs/>
        </w:rPr>
        <w:t>input</w:t>
      </w:r>
      <w:r>
        <w:t xml:space="preserve"> comes as an </w:t>
      </w:r>
      <w:r w:rsidRPr="00E33EC8">
        <w:rPr>
          <w:b/>
        </w:rPr>
        <w:t>array of strings</w:t>
      </w:r>
      <w:r>
        <w:t>.</w:t>
      </w:r>
    </w:p>
    <w:p w14:paraId="7D7FE4EA" w14:textId="77777777" w:rsidR="00325D76" w:rsidRDefault="00325D76" w:rsidP="00325D76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0"/>
        <w:gridCol w:w="2181"/>
      </w:tblGrid>
      <w:tr w:rsidR="00325D76" w14:paraId="11E27A13" w14:textId="77777777" w:rsidTr="00EE70EE">
        <w:trPr>
          <w:trHeight w:val="374"/>
        </w:trPr>
        <w:tc>
          <w:tcPr>
            <w:tcW w:w="4180" w:type="dxa"/>
            <w:shd w:val="clear" w:color="auto" w:fill="D9D9D9" w:themeFill="background1" w:themeFillShade="D9"/>
          </w:tcPr>
          <w:p w14:paraId="2E7DCF55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14:paraId="2B87C021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76" w14:paraId="01E9B281" w14:textId="77777777" w:rsidTr="00EE70EE">
        <w:trPr>
          <w:trHeight w:val="3353"/>
        </w:trPr>
        <w:tc>
          <w:tcPr>
            <w:tcW w:w="4180" w:type="dxa"/>
          </w:tcPr>
          <w:p w14:paraId="3871D457" w14:textId="77777777" w:rsidR="00325D76" w:rsidRPr="00053139" w:rsidRDefault="00325D76" w:rsidP="008C696A">
            <w:pPr>
              <w:spacing w:after="0"/>
            </w:pPr>
            <w:r w:rsidRPr="00AC6A22">
              <w:t>["Here", "is", "the", "first", "sentence", "Here", "is", "another", "sentence", "And", "finally", "the", "third", "sentence"]</w:t>
            </w:r>
          </w:p>
        </w:tc>
        <w:tc>
          <w:tcPr>
            <w:tcW w:w="2181" w:type="dxa"/>
          </w:tcPr>
          <w:p w14:paraId="01EBD23E" w14:textId="77777777" w:rsidR="00325D76" w:rsidRPr="00A118E6" w:rsidRDefault="00325D76" w:rsidP="008C696A">
            <w:pPr>
              <w:spacing w:after="0"/>
            </w:pPr>
            <w:r w:rsidRPr="00A118E6">
              <w:t>sentence -&gt; 3 times</w:t>
            </w:r>
          </w:p>
          <w:p w14:paraId="4EED56AF" w14:textId="77777777" w:rsidR="00325D76" w:rsidRPr="00A118E6" w:rsidRDefault="00325D76" w:rsidP="008C696A">
            <w:pPr>
              <w:spacing w:after="0"/>
            </w:pPr>
            <w:r w:rsidRPr="00A118E6">
              <w:t>Here -&gt; 2 times</w:t>
            </w:r>
          </w:p>
          <w:p w14:paraId="02236055" w14:textId="77777777" w:rsidR="00325D76" w:rsidRPr="00A118E6" w:rsidRDefault="00325D76" w:rsidP="008C696A">
            <w:pPr>
              <w:spacing w:after="0"/>
            </w:pPr>
            <w:r w:rsidRPr="00A118E6">
              <w:t>is -&gt; 2 times</w:t>
            </w:r>
          </w:p>
          <w:p w14:paraId="22333E73" w14:textId="77777777" w:rsidR="00325D76" w:rsidRPr="00A118E6" w:rsidRDefault="00325D76" w:rsidP="008C696A">
            <w:pPr>
              <w:spacing w:after="0"/>
            </w:pPr>
            <w:r w:rsidRPr="00A118E6">
              <w:t>the -&gt; 2 times</w:t>
            </w:r>
          </w:p>
          <w:p w14:paraId="22EF83A5" w14:textId="77777777" w:rsidR="00325D76" w:rsidRPr="00A118E6" w:rsidRDefault="00325D76" w:rsidP="008C696A">
            <w:pPr>
              <w:spacing w:after="0"/>
            </w:pPr>
            <w:r w:rsidRPr="00A118E6">
              <w:t>first -&gt; 1 times</w:t>
            </w:r>
          </w:p>
          <w:p w14:paraId="599A0E75" w14:textId="77777777" w:rsidR="00325D76" w:rsidRPr="00A118E6" w:rsidRDefault="00325D76" w:rsidP="008C696A">
            <w:pPr>
              <w:spacing w:after="0"/>
            </w:pPr>
            <w:r w:rsidRPr="00A118E6">
              <w:t>another -&gt; 1 times</w:t>
            </w:r>
          </w:p>
          <w:p w14:paraId="06297D38" w14:textId="77777777" w:rsidR="00325D76" w:rsidRPr="00A118E6" w:rsidRDefault="00325D76" w:rsidP="008C696A">
            <w:pPr>
              <w:spacing w:after="0"/>
            </w:pPr>
            <w:r w:rsidRPr="00A118E6">
              <w:t>And -&gt; 1 times</w:t>
            </w:r>
          </w:p>
          <w:p w14:paraId="00B5713D" w14:textId="77777777" w:rsidR="00325D76" w:rsidRPr="00A118E6" w:rsidRDefault="00325D76" w:rsidP="008C696A">
            <w:pPr>
              <w:spacing w:after="0"/>
            </w:pPr>
            <w:r w:rsidRPr="00A118E6">
              <w:t>finally -&gt; 1 times</w:t>
            </w:r>
          </w:p>
          <w:p w14:paraId="4BC5E4DC" w14:textId="77777777" w:rsidR="00325D76" w:rsidRPr="00EC7593" w:rsidRDefault="00325D76" w:rsidP="008C696A">
            <w:pPr>
              <w:spacing w:after="0"/>
            </w:pPr>
            <w:r w:rsidRPr="00A118E6">
              <w:t>third -&gt; 1 times</w:t>
            </w:r>
          </w:p>
        </w:tc>
      </w:tr>
    </w:tbl>
    <w:p w14:paraId="7D71B0FD" w14:textId="77777777" w:rsidR="00325D76" w:rsidRDefault="00325D76" w:rsidP="00325D76">
      <w:pPr>
        <w:pStyle w:val="Heading3"/>
      </w:pPr>
      <w:r>
        <w:t>Hint</w:t>
      </w:r>
    </w:p>
    <w:p w14:paraId="0D9FC79C" w14:textId="77777777" w:rsidR="00325D76" w:rsidRDefault="00325D76" w:rsidP="00325D76">
      <w:pPr>
        <w:pStyle w:val="ListParagraph"/>
        <w:numPr>
          <w:ilvl w:val="0"/>
          <w:numId w:val="24"/>
        </w:numPr>
        <w:spacing w:before="0" w:after="200"/>
      </w:pPr>
      <w:r>
        <w:t>Create a map</w:t>
      </w:r>
    </w:p>
    <w:p w14:paraId="45B9733A" w14:textId="77777777" w:rsidR="00325D76" w:rsidRDefault="00325D76" w:rsidP="00325D76">
      <w:pPr>
        <w:pStyle w:val="ListParagraph"/>
        <w:numPr>
          <w:ilvl w:val="0"/>
          <w:numId w:val="24"/>
        </w:numPr>
        <w:spacing w:before="0" w:after="200"/>
      </w:pPr>
      <w:r>
        <w:t>Loop through the elements of the array of words</w:t>
      </w:r>
    </w:p>
    <w:p w14:paraId="768663D0" w14:textId="77777777" w:rsidR="00325D76" w:rsidRDefault="00325D76" w:rsidP="00325D76">
      <w:pPr>
        <w:pStyle w:val="ListParagraph"/>
        <w:numPr>
          <w:ilvl w:val="0"/>
          <w:numId w:val="24"/>
        </w:numPr>
        <w:spacing w:before="0" w:after="200"/>
      </w:pPr>
      <w:r>
        <w:t>Update the map</w:t>
      </w:r>
    </w:p>
    <w:p w14:paraId="1CB02A69" w14:textId="77777777" w:rsidR="00325D76" w:rsidRDefault="00325D76" w:rsidP="00325D76">
      <w:pPr>
        <w:pStyle w:val="ListParagraph"/>
        <w:numPr>
          <w:ilvl w:val="0"/>
          <w:numId w:val="24"/>
        </w:numPr>
        <w:spacing w:before="0" w:after="200"/>
      </w:pPr>
      <w:r>
        <w:t>Sort the map by value in descending:</w:t>
      </w:r>
    </w:p>
    <w:p w14:paraId="2D57BDC3" w14:textId="77777777" w:rsidR="00325D76" w:rsidRDefault="007C1BC9" w:rsidP="00325D76">
      <w:r>
        <w:rPr>
          <w:noProof/>
          <w:lang w:val="bg-BG" w:eastAsia="bg-BG"/>
        </w:rPr>
        <w:drawing>
          <wp:inline distT="0" distB="0" distL="0" distR="0" wp14:anchorId="65EC5837" wp14:editId="37013489">
            <wp:extent cx="5619750" cy="419100"/>
            <wp:effectExtent l="19050" t="19050" r="19050" b="1905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179D7C" w14:textId="77777777" w:rsidR="00325D76" w:rsidRPr="009F40FC" w:rsidRDefault="00325D76" w:rsidP="00325D76">
      <w:pPr>
        <w:pStyle w:val="ListParagraph"/>
        <w:numPr>
          <w:ilvl w:val="0"/>
          <w:numId w:val="25"/>
        </w:numPr>
        <w:spacing w:before="0" w:after="200"/>
      </w:pPr>
      <w:r>
        <w:t>Finally, print the result in format as the example above</w:t>
      </w:r>
    </w:p>
    <w:p w14:paraId="17016801" w14:textId="02FF78E1" w:rsidR="00325D76" w:rsidRPr="00EB183F" w:rsidRDefault="00325D76" w:rsidP="00325D76">
      <w:pPr>
        <w:pStyle w:val="Heading2"/>
        <w:numPr>
          <w:ilvl w:val="0"/>
          <w:numId w:val="18"/>
        </w:numPr>
        <w:tabs>
          <w:tab w:val="left" w:pos="1843"/>
        </w:tabs>
        <w:spacing w:before="120" w:after="80"/>
        <w:rPr>
          <w:highlight w:val="magenta"/>
        </w:rPr>
      </w:pPr>
      <w:bookmarkStart w:id="0" w:name="_GoBack"/>
      <w:bookmarkEnd w:id="0"/>
      <w:r w:rsidRPr="00EB183F">
        <w:rPr>
          <w:highlight w:val="magenta"/>
        </w:rPr>
        <w:lastRenderedPageBreak/>
        <w:t>Neighborhoods</w:t>
      </w:r>
      <w:r w:rsidR="00EB183F" w:rsidRPr="00EB183F">
        <w:rPr>
          <w:highlight w:val="magenta"/>
        </w:rPr>
        <w:t xml:space="preserve"> </w:t>
      </w:r>
      <w:r w:rsidR="00EB183F" w:rsidRPr="00EB183F">
        <w:rPr>
          <w:highlight w:val="magenta"/>
          <w:lang w:val="bg-BG"/>
        </w:rPr>
        <w:t>- Иво</w:t>
      </w:r>
    </w:p>
    <w:p w14:paraId="2BFFAC8E" w14:textId="77777777" w:rsidR="00325D76" w:rsidRPr="009F40FC" w:rsidRDefault="00325D76" w:rsidP="00325D76">
      <w:r w:rsidRPr="009F40FC">
        <w:t xml:space="preserve">Write a function that receives </w:t>
      </w:r>
      <w:r w:rsidRPr="009F40FC">
        <w:rPr>
          <w:b/>
        </w:rPr>
        <w:t>list of neighborhoods</w:t>
      </w:r>
      <w:r w:rsidRPr="009F40FC">
        <w:t xml:space="preserve"> and then some </w:t>
      </w:r>
      <w:r w:rsidRPr="009F40FC">
        <w:rPr>
          <w:b/>
        </w:rPr>
        <w:t>people</w:t>
      </w:r>
      <w:r w:rsidRPr="009F40FC">
        <w:t xml:space="preserve">, who are going to live in it. The </w:t>
      </w:r>
      <w:r w:rsidRPr="009F40FC">
        <w:rPr>
          <w:b/>
        </w:rPr>
        <w:t>input</w:t>
      </w:r>
      <w:r w:rsidRPr="009F40FC">
        <w:t xml:space="preserve"> will come as </w:t>
      </w:r>
      <w:r w:rsidRPr="009F40FC">
        <w:rPr>
          <w:b/>
        </w:rPr>
        <w:t>array of strings</w:t>
      </w:r>
      <w:r w:rsidRPr="009F40FC">
        <w:t xml:space="preserve">. The </w:t>
      </w:r>
      <w:r w:rsidRPr="009F40FC">
        <w:rPr>
          <w:b/>
        </w:rPr>
        <w:t>first element</w:t>
      </w:r>
      <w:r w:rsidRPr="009F40FC">
        <w:t xml:space="preserve"> will be the </w:t>
      </w:r>
      <w:r w:rsidRPr="00EE70EE">
        <w:rPr>
          <w:bCs/>
        </w:rPr>
        <w:t>list of neighborhoods</w:t>
      </w:r>
      <w:r w:rsidRPr="009F40FC">
        <w:t xml:space="preserve"> </w:t>
      </w:r>
      <w:r w:rsidRPr="009F40FC">
        <w:rPr>
          <w:b/>
        </w:rPr>
        <w:t xml:space="preserve">separated </w:t>
      </w:r>
      <w:r w:rsidRPr="00EE70EE">
        <w:rPr>
          <w:bCs/>
        </w:rPr>
        <w:t>by</w:t>
      </w:r>
      <w:r w:rsidRPr="009F40FC">
        <w:rPr>
          <w:b/>
        </w:rPr>
        <w:t xml:space="preserve"> ", "</w:t>
      </w:r>
      <w:r w:rsidRPr="009F40FC">
        <w:t xml:space="preserve">. The </w:t>
      </w:r>
      <w:r w:rsidRPr="00EE70EE">
        <w:rPr>
          <w:bCs/>
        </w:rPr>
        <w:t>rest of the element</w:t>
      </w:r>
      <w:r w:rsidRPr="009F40FC">
        <w:rPr>
          <w:b/>
        </w:rPr>
        <w:t>s</w:t>
      </w:r>
      <w:r w:rsidRPr="009F40FC">
        <w:t xml:space="preserve"> will be a </w:t>
      </w:r>
      <w:r w:rsidRPr="00EE70EE">
        <w:rPr>
          <w:bCs/>
        </w:rPr>
        <w:t>neighborhood followed by a</w:t>
      </w:r>
      <w:r w:rsidRPr="009F40FC">
        <w:rPr>
          <w:b/>
        </w:rPr>
        <w:t xml:space="preserve"> name</w:t>
      </w:r>
      <w:r w:rsidRPr="009F40FC">
        <w:t xml:space="preserve"> of a person in the </w:t>
      </w:r>
      <w:r w:rsidRPr="00EE70EE">
        <w:rPr>
          <w:bCs/>
        </w:rPr>
        <w:t>format</w:t>
      </w:r>
      <w:r w:rsidRPr="009F40FC">
        <w:rPr>
          <w:b/>
        </w:rPr>
        <w:t xml:space="preserve"> "</w:t>
      </w:r>
      <w:r w:rsidRPr="00EE70EE">
        <w:rPr>
          <w:rStyle w:val="CodeChar"/>
        </w:rPr>
        <w:t>{neighborhood} - {person}</w:t>
      </w:r>
      <w:r w:rsidRPr="009F40FC">
        <w:rPr>
          <w:b/>
        </w:rPr>
        <w:t>"</w:t>
      </w:r>
      <w:r w:rsidRPr="009F40FC">
        <w:t xml:space="preserve">. </w:t>
      </w:r>
      <w:r w:rsidRPr="009F40FC">
        <w:rPr>
          <w:b/>
        </w:rPr>
        <w:t xml:space="preserve">Add </w:t>
      </w:r>
      <w:r w:rsidRPr="00EE70EE">
        <w:rPr>
          <w:bCs/>
        </w:rPr>
        <w:t>the</w:t>
      </w:r>
      <w:r w:rsidRPr="009F40FC">
        <w:rPr>
          <w:b/>
        </w:rPr>
        <w:t xml:space="preserve"> </w:t>
      </w:r>
      <w:r w:rsidRPr="00EE70EE">
        <w:rPr>
          <w:bCs/>
        </w:rPr>
        <w:t>person</w:t>
      </w:r>
      <w:r w:rsidRPr="009F40FC">
        <w:t xml:space="preserve"> to the neighborhood </w:t>
      </w:r>
      <w:r w:rsidRPr="009F40FC">
        <w:rPr>
          <w:b/>
        </w:rPr>
        <w:t xml:space="preserve">only </w:t>
      </w:r>
      <w:r w:rsidRPr="00EE70EE">
        <w:rPr>
          <w:bCs/>
        </w:rPr>
        <w:t>if the neighborhood is in</w:t>
      </w:r>
      <w:r w:rsidRPr="009F40FC">
        <w:rPr>
          <w:b/>
        </w:rPr>
        <w:t xml:space="preserve"> </w:t>
      </w:r>
      <w:r w:rsidRPr="00EE70EE">
        <w:rPr>
          <w:bCs/>
        </w:rPr>
        <w:t>the</w:t>
      </w:r>
      <w:r w:rsidRPr="009F40FC">
        <w:rPr>
          <w:b/>
        </w:rPr>
        <w:t xml:space="preserve"> list </w:t>
      </w:r>
      <w:r w:rsidRPr="00EE70EE">
        <w:rPr>
          <w:bCs/>
        </w:rPr>
        <w:t>of neighborhoods</w:t>
      </w:r>
      <w:r w:rsidRPr="009F40FC">
        <w:t xml:space="preserve">. </w:t>
      </w:r>
      <w:r w:rsidRPr="00EE70EE">
        <w:t xml:space="preserve">At the end print the neighborhoods </w:t>
      </w:r>
      <w:r w:rsidRPr="00EE70EE">
        <w:rPr>
          <w:b/>
          <w:bCs/>
        </w:rPr>
        <w:t>sorted</w:t>
      </w:r>
      <w:r w:rsidRPr="00EE70EE">
        <w:t xml:space="preserve"> by the count of inhabitants in descending order.</w:t>
      </w:r>
      <w:r w:rsidRPr="009F40FC">
        <w:t xml:space="preserve"> Print them in the following format: </w:t>
      </w:r>
    </w:p>
    <w:p w14:paraId="0A8B944A" w14:textId="77777777" w:rsidR="00325D76" w:rsidRPr="009F40FC" w:rsidRDefault="00325D76" w:rsidP="00EE70EE">
      <w:pPr>
        <w:pStyle w:val="Code"/>
      </w:pPr>
      <w:r w:rsidRPr="009F40FC">
        <w:t>"{neighborhood}: {inhabitants count}</w:t>
      </w:r>
    </w:p>
    <w:p w14:paraId="27C4800D" w14:textId="77777777" w:rsidR="00325D76" w:rsidRPr="009F40FC" w:rsidRDefault="00325D76" w:rsidP="00EE70EE">
      <w:pPr>
        <w:pStyle w:val="Code"/>
      </w:pPr>
      <w:r w:rsidRPr="009F40FC">
        <w:t>--{1</w:t>
      </w:r>
      <w:r w:rsidRPr="009F40FC">
        <w:rPr>
          <w:vertAlign w:val="superscript"/>
        </w:rPr>
        <w:t>st</w:t>
      </w:r>
      <w:r w:rsidRPr="009F40FC">
        <w:t xml:space="preserve"> inhabitant}</w:t>
      </w:r>
    </w:p>
    <w:p w14:paraId="387129CC" w14:textId="77777777" w:rsidR="00325D76" w:rsidRPr="009F40FC" w:rsidRDefault="00325D76" w:rsidP="00EE70EE">
      <w:pPr>
        <w:pStyle w:val="Code"/>
      </w:pPr>
      <w:r w:rsidRPr="009F40FC">
        <w:t>--{2</w:t>
      </w:r>
      <w:r w:rsidRPr="009F40FC">
        <w:rPr>
          <w:vertAlign w:val="superscript"/>
        </w:rPr>
        <w:t>nd</w:t>
      </w:r>
      <w:r w:rsidRPr="009F40FC">
        <w:t xml:space="preserve"> inhabitant}</w:t>
      </w:r>
    </w:p>
    <w:p w14:paraId="685D3DFD" w14:textId="77777777" w:rsidR="00325D76" w:rsidRDefault="00325D76" w:rsidP="00EE70EE">
      <w:pPr>
        <w:pStyle w:val="Code"/>
      </w:pPr>
      <w:r w:rsidRPr="008A50E1">
        <w:t>…"</w:t>
      </w:r>
    </w:p>
    <w:p w14:paraId="5C200CAB" w14:textId="77777777" w:rsidR="00325D76" w:rsidRDefault="00325D76" w:rsidP="00325D76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2198"/>
      </w:tblGrid>
      <w:tr w:rsidR="00325D76" w14:paraId="330051BB" w14:textId="77777777" w:rsidTr="00EE70EE">
        <w:trPr>
          <w:trHeight w:val="390"/>
        </w:trPr>
        <w:tc>
          <w:tcPr>
            <w:tcW w:w="4361" w:type="dxa"/>
            <w:shd w:val="clear" w:color="auto" w:fill="D9D9D9" w:themeFill="background1" w:themeFillShade="D9"/>
          </w:tcPr>
          <w:p w14:paraId="5492DC54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211B650C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76" w14:paraId="27C03909" w14:textId="77777777" w:rsidTr="00EE70EE">
        <w:trPr>
          <w:trHeight w:val="2310"/>
        </w:trPr>
        <w:tc>
          <w:tcPr>
            <w:tcW w:w="4361" w:type="dxa"/>
          </w:tcPr>
          <w:p w14:paraId="2E4C3AA4" w14:textId="77777777" w:rsidR="00325D76" w:rsidRPr="008A536F" w:rsidRDefault="00325D76" w:rsidP="008C696A">
            <w:pPr>
              <w:spacing w:after="0"/>
              <w:rPr>
                <w:rFonts w:cstheme="minorHAnsi"/>
              </w:rPr>
            </w:pPr>
            <w:r w:rsidRPr="008A536F">
              <w:rPr>
                <w:rFonts w:cstheme="minorHAnsi"/>
              </w:rPr>
              <w:t>['Abbey Street, Herald Street, Bright Mews',</w:t>
            </w:r>
          </w:p>
          <w:p w14:paraId="3D7278E6" w14:textId="77777777" w:rsidR="00325D76" w:rsidRDefault="00325D76" w:rsidP="008C696A">
            <w:pPr>
              <w:spacing w:after="0"/>
              <w:rPr>
                <w:rFonts w:cstheme="minorHAnsi"/>
              </w:rPr>
            </w:pPr>
            <w:r w:rsidRPr="008A536F">
              <w:rPr>
                <w:rFonts w:cstheme="minorHAnsi"/>
              </w:rPr>
              <w:t>'Bright Mews - Garry',</w:t>
            </w:r>
          </w:p>
          <w:p w14:paraId="6B94E8CB" w14:textId="77777777" w:rsidR="00325D76" w:rsidRDefault="00325D76" w:rsidP="008C696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'Bright Mews - Andrea',</w:t>
            </w:r>
          </w:p>
          <w:p w14:paraId="4AB39A66" w14:textId="77777777" w:rsidR="00325D76" w:rsidRDefault="00325D76" w:rsidP="008C696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'Invalid Street - Tommy',</w:t>
            </w:r>
          </w:p>
          <w:p w14:paraId="67370F32" w14:textId="77777777" w:rsidR="00325D76" w:rsidRPr="00091C29" w:rsidRDefault="00325D76" w:rsidP="008C696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'Abbey Street - Billy']</w:t>
            </w:r>
          </w:p>
        </w:tc>
        <w:tc>
          <w:tcPr>
            <w:tcW w:w="2198" w:type="dxa"/>
          </w:tcPr>
          <w:p w14:paraId="464EF0B1" w14:textId="77777777" w:rsidR="00325D76" w:rsidRDefault="00325D76" w:rsidP="008C696A">
            <w:pPr>
              <w:spacing w:after="0"/>
            </w:pPr>
            <w:r>
              <w:t>Bright Mews: 2</w:t>
            </w:r>
          </w:p>
          <w:p w14:paraId="5D7495FC" w14:textId="77777777" w:rsidR="00325D76" w:rsidRDefault="00325D76" w:rsidP="008C696A">
            <w:pPr>
              <w:spacing w:after="0"/>
            </w:pPr>
            <w:r>
              <w:t>--Garry</w:t>
            </w:r>
          </w:p>
          <w:p w14:paraId="5CAABCA9" w14:textId="77777777" w:rsidR="00325D76" w:rsidRDefault="00325D76" w:rsidP="008C696A">
            <w:pPr>
              <w:spacing w:after="0"/>
            </w:pPr>
            <w:r>
              <w:t>--Andrea</w:t>
            </w:r>
          </w:p>
          <w:p w14:paraId="1D14909D" w14:textId="77777777" w:rsidR="00325D76" w:rsidRDefault="00325D76" w:rsidP="008C696A">
            <w:pPr>
              <w:spacing w:after="0"/>
            </w:pPr>
            <w:r>
              <w:t>Abbey Street: 1</w:t>
            </w:r>
          </w:p>
          <w:p w14:paraId="38FC9C1F" w14:textId="77777777" w:rsidR="00325D76" w:rsidRDefault="00325D76" w:rsidP="008C696A">
            <w:pPr>
              <w:spacing w:after="0"/>
            </w:pPr>
            <w:r>
              <w:t>--Billy</w:t>
            </w:r>
          </w:p>
          <w:p w14:paraId="4DFE16DF" w14:textId="77777777" w:rsidR="00325D76" w:rsidRPr="00EC7593" w:rsidRDefault="00325D76" w:rsidP="008C696A">
            <w:pPr>
              <w:spacing w:after="0"/>
            </w:pPr>
            <w:r>
              <w:t>Herald Street: 0</w:t>
            </w:r>
          </w:p>
        </w:tc>
      </w:tr>
    </w:tbl>
    <w:p w14:paraId="1458E7D0" w14:textId="77777777" w:rsidR="00325D76" w:rsidRDefault="00325D76" w:rsidP="00325D76">
      <w:pPr>
        <w:pStyle w:val="Heading3"/>
      </w:pPr>
      <w:r>
        <w:t>Hints</w:t>
      </w:r>
    </w:p>
    <w:p w14:paraId="31C1CC5D" w14:textId="77777777" w:rsidR="00325D76" w:rsidRPr="00EE70EE" w:rsidRDefault="00325D76" w:rsidP="00325D76">
      <w:pPr>
        <w:pStyle w:val="ListParagraph"/>
        <w:numPr>
          <w:ilvl w:val="0"/>
          <w:numId w:val="22"/>
        </w:numPr>
        <w:spacing w:before="0" w:after="200"/>
        <w:rPr>
          <w:bCs/>
        </w:rPr>
      </w:pPr>
      <w:r w:rsidRPr="00EE70EE">
        <w:rPr>
          <w:b/>
          <w:bCs/>
        </w:rPr>
        <w:t>Save</w:t>
      </w:r>
      <w:r>
        <w:t xml:space="preserve"> the </w:t>
      </w:r>
      <w:r w:rsidRPr="00EE70EE">
        <w:rPr>
          <w:bCs/>
        </w:rPr>
        <w:t>first element</w:t>
      </w:r>
      <w:r>
        <w:t xml:space="preserve"> of the array as the </w:t>
      </w:r>
      <w:r w:rsidRPr="00EE70EE">
        <w:rPr>
          <w:bCs/>
        </w:rPr>
        <w:t>neighborhoods</w:t>
      </w:r>
    </w:p>
    <w:p w14:paraId="72C9CF4B" w14:textId="77777777" w:rsidR="00325D76" w:rsidRDefault="00325D76" w:rsidP="00325D76">
      <w:pPr>
        <w:pStyle w:val="ListParagraph"/>
        <w:numPr>
          <w:ilvl w:val="0"/>
          <w:numId w:val="22"/>
        </w:numPr>
        <w:spacing w:before="0" w:after="200"/>
      </w:pPr>
      <w:r w:rsidRPr="00EE70EE">
        <w:rPr>
          <w:b/>
        </w:rPr>
        <w:t>Fill</w:t>
      </w:r>
      <w:r w:rsidRPr="00EE70EE">
        <w:rPr>
          <w:bCs/>
        </w:rPr>
        <w:t xml:space="preserve"> the map</w:t>
      </w:r>
      <w:r>
        <w:t xml:space="preserve"> with them and </w:t>
      </w:r>
      <w:r w:rsidRPr="00EE70EE">
        <w:rPr>
          <w:bCs/>
        </w:rPr>
        <w:t>set their values as empty arrays</w:t>
      </w:r>
    </w:p>
    <w:p w14:paraId="43226356" w14:textId="77777777" w:rsidR="00325D76" w:rsidRDefault="00325D76" w:rsidP="00325D76">
      <w:pPr>
        <w:pStyle w:val="ListParagraph"/>
        <w:numPr>
          <w:ilvl w:val="0"/>
          <w:numId w:val="22"/>
        </w:numPr>
        <w:spacing w:before="0" w:after="200"/>
      </w:pPr>
      <w:r w:rsidRPr="00EE70EE">
        <w:rPr>
          <w:b/>
          <w:bCs/>
        </w:rPr>
        <w:t>Loop</w:t>
      </w:r>
      <w:r>
        <w:t xml:space="preserve"> through the rest of the elements</w:t>
      </w:r>
    </w:p>
    <w:p w14:paraId="1949B415" w14:textId="77777777" w:rsidR="00325D76" w:rsidRPr="00EE70EE" w:rsidRDefault="00325D76" w:rsidP="00325D76">
      <w:pPr>
        <w:pStyle w:val="ListParagraph"/>
        <w:numPr>
          <w:ilvl w:val="0"/>
          <w:numId w:val="22"/>
        </w:numPr>
        <w:spacing w:before="0" w:after="200"/>
        <w:rPr>
          <w:bCs/>
        </w:rPr>
      </w:pPr>
      <w:r w:rsidRPr="00EE70EE">
        <w:rPr>
          <w:b/>
          <w:bCs/>
        </w:rPr>
        <w:t>Check</w:t>
      </w:r>
      <w:r>
        <w:t xml:space="preserve"> </w:t>
      </w:r>
      <w:r w:rsidRPr="00EE70EE">
        <w:rPr>
          <w:bCs/>
        </w:rPr>
        <w:t>if the neighborhood is in the list/map and add the person</w:t>
      </w:r>
    </w:p>
    <w:p w14:paraId="3B8E5B4D" w14:textId="77777777" w:rsidR="00325D76" w:rsidRPr="00EE70EE" w:rsidRDefault="00325D76" w:rsidP="00325D76">
      <w:pPr>
        <w:pStyle w:val="ListParagraph"/>
        <w:numPr>
          <w:ilvl w:val="0"/>
          <w:numId w:val="22"/>
        </w:numPr>
        <w:spacing w:before="0" w:after="200"/>
        <w:rPr>
          <w:bCs/>
        </w:rPr>
      </w:pPr>
      <w:r w:rsidRPr="00EE70EE">
        <w:rPr>
          <w:b/>
        </w:rPr>
        <w:t>Sort</w:t>
      </w:r>
      <w:r w:rsidRPr="00EE70EE">
        <w:rPr>
          <w:bCs/>
        </w:rPr>
        <w:t xml:space="preserve"> them by count of inhabitants</w:t>
      </w:r>
    </w:p>
    <w:p w14:paraId="5F51725C" w14:textId="77777777" w:rsidR="00325D76" w:rsidRDefault="00325D76" w:rsidP="00325D76">
      <w:pPr>
        <w:pStyle w:val="ListParagraph"/>
        <w:numPr>
          <w:ilvl w:val="0"/>
          <w:numId w:val="22"/>
        </w:numPr>
        <w:spacing w:before="0" w:after="200"/>
      </w:pPr>
      <w:r w:rsidRPr="00EE70EE">
        <w:rPr>
          <w:b/>
          <w:bCs/>
        </w:rPr>
        <w:t>Print</w:t>
      </w:r>
    </w:p>
    <w:p w14:paraId="529D2802" w14:textId="77777777" w:rsidR="00325D76" w:rsidRDefault="00325D76" w:rsidP="00325D76">
      <w:r>
        <w:rPr>
          <w:noProof/>
          <w:lang w:val="bg-BG" w:eastAsia="bg-BG"/>
        </w:rPr>
        <w:drawing>
          <wp:inline distT="0" distB="0" distL="0" distR="0" wp14:anchorId="44493D97" wp14:editId="48CCB12E">
            <wp:extent cx="4876800" cy="1551320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18" cy="155981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4C6D7" w14:textId="77777777" w:rsidR="00325D76" w:rsidRDefault="00325D76" w:rsidP="00325D76">
      <w:r>
        <w:rPr>
          <w:noProof/>
          <w:lang w:val="bg-BG" w:eastAsia="bg-BG"/>
        </w:rPr>
        <w:lastRenderedPageBreak/>
        <w:drawing>
          <wp:inline distT="0" distB="0" distL="0" distR="0" wp14:anchorId="6FB61E0E" wp14:editId="1277D88D">
            <wp:extent cx="3863483" cy="1597780"/>
            <wp:effectExtent l="19050" t="19050" r="381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623" cy="16160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1D1873" w14:textId="77777777" w:rsidR="00325D76" w:rsidRDefault="00373690" w:rsidP="00325D76">
      <w:r w:rsidRPr="00373690">
        <w:rPr>
          <w:noProof/>
          <w:lang w:val="bg-BG" w:eastAsia="bg-BG"/>
        </w:rPr>
        <w:drawing>
          <wp:inline distT="0" distB="0" distL="0" distR="0" wp14:anchorId="376DE2A7" wp14:editId="7F72B4F1">
            <wp:extent cx="5076163" cy="1135349"/>
            <wp:effectExtent l="19050" t="19050" r="0" b="8255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67" cy="11442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FAE72" w14:textId="71BD0D10" w:rsidR="00325D76" w:rsidRPr="00293242" w:rsidRDefault="00325D76" w:rsidP="00325D76">
      <w:pPr>
        <w:pStyle w:val="ListParagraph"/>
        <w:numPr>
          <w:ilvl w:val="0"/>
          <w:numId w:val="23"/>
        </w:numPr>
        <w:spacing w:before="0" w:after="200"/>
        <w:rPr>
          <w:b/>
          <w:i/>
          <w:u w:val="single"/>
        </w:rPr>
      </w:pPr>
      <w:r w:rsidRPr="004C5D9F">
        <w:rPr>
          <w:b/>
          <w:i/>
          <w:u w:val="single"/>
        </w:rPr>
        <w:t>NOTE</w:t>
      </w:r>
      <w:r w:rsidRPr="009F40FC">
        <w:rPr>
          <w:b/>
          <w:i/>
          <w:u w:val="single"/>
        </w:rPr>
        <w:t xml:space="preserve">: </w:t>
      </w:r>
      <w:r w:rsidR="00EE70EE">
        <w:t>T</w:t>
      </w:r>
      <w:r w:rsidRPr="009F40FC">
        <w:t xml:space="preserve">he count of the people is the </w:t>
      </w:r>
      <w:r w:rsidRPr="00EE70EE">
        <w:rPr>
          <w:bCs/>
        </w:rPr>
        <w:t>length of the second element</w:t>
      </w:r>
      <w:r w:rsidRPr="009F40FC">
        <w:t xml:space="preserve"> in both </w:t>
      </w:r>
      <w:r w:rsidRPr="00EE70EE">
        <w:rPr>
          <w:rStyle w:val="CodeChar"/>
        </w:rPr>
        <w:t>a</w:t>
      </w:r>
      <w:r w:rsidRPr="009F40FC">
        <w:rPr>
          <w:b/>
        </w:rPr>
        <w:t xml:space="preserve"> </w:t>
      </w:r>
      <w:r w:rsidRPr="009F40FC">
        <w:t xml:space="preserve">and </w:t>
      </w:r>
      <w:r w:rsidRPr="00EE70EE">
        <w:rPr>
          <w:rStyle w:val="CodeChar"/>
        </w:rPr>
        <w:t>b</w:t>
      </w:r>
      <w:r w:rsidRPr="009F40FC">
        <w:rPr>
          <w:b/>
        </w:rPr>
        <w:t xml:space="preserve">. </w:t>
      </w:r>
      <w:r w:rsidRPr="009F40FC">
        <w:t xml:space="preserve">To sort in descending, just </w:t>
      </w:r>
      <w:r w:rsidRPr="009F40FC">
        <w:rPr>
          <w:b/>
        </w:rPr>
        <w:t xml:space="preserve">subtract </w:t>
      </w:r>
      <w:r w:rsidRPr="00EE70EE">
        <w:rPr>
          <w:bCs/>
        </w:rPr>
        <w:t xml:space="preserve">the length of </w:t>
      </w:r>
      <w:r w:rsidRPr="00EE70EE">
        <w:rPr>
          <w:rStyle w:val="CodeChar"/>
          <w:bCs/>
        </w:rPr>
        <w:t>a</w:t>
      </w:r>
      <w:r w:rsidRPr="00EE70EE">
        <w:rPr>
          <w:bCs/>
        </w:rPr>
        <w:t xml:space="preserve"> inhabitance</w:t>
      </w:r>
      <w:r w:rsidRPr="009F40FC">
        <w:t xml:space="preserve"> from the </w:t>
      </w:r>
      <w:r w:rsidRPr="00EE70EE">
        <w:rPr>
          <w:bCs/>
        </w:rPr>
        <w:t>length</w:t>
      </w:r>
      <w:r w:rsidRPr="009F40FC">
        <w:rPr>
          <w:b/>
        </w:rPr>
        <w:t xml:space="preserve"> </w:t>
      </w:r>
      <w:r w:rsidRPr="00EE70EE">
        <w:rPr>
          <w:bCs/>
        </w:rPr>
        <w:t>of the</w:t>
      </w:r>
      <w:r w:rsidRPr="009F40FC">
        <w:rPr>
          <w:b/>
        </w:rPr>
        <w:t xml:space="preserve"> </w:t>
      </w:r>
      <w:r w:rsidRPr="00EE70EE">
        <w:rPr>
          <w:rStyle w:val="CodeChar"/>
        </w:rPr>
        <w:t>b</w:t>
      </w:r>
      <w:r w:rsidRPr="009F40FC">
        <w:rPr>
          <w:b/>
        </w:rPr>
        <w:t xml:space="preserve"> </w:t>
      </w:r>
      <w:r w:rsidRPr="00EE70EE">
        <w:rPr>
          <w:bCs/>
        </w:rPr>
        <w:t>inhabitants</w:t>
      </w:r>
      <w:r w:rsidRPr="009F40FC">
        <w:t>.</w:t>
      </w:r>
    </w:p>
    <w:p w14:paraId="13142DDF" w14:textId="77777777" w:rsidR="009801CC" w:rsidRDefault="009801CC"/>
    <w:sectPr w:rsidR="009801CC" w:rsidSect="00CD4325">
      <w:footerReference w:type="default" r:id="rId2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A452E" w14:textId="77777777" w:rsidR="0009029C" w:rsidRDefault="0009029C" w:rsidP="004A2906">
      <w:pPr>
        <w:spacing w:before="0" w:after="0" w:line="240" w:lineRule="auto"/>
      </w:pPr>
      <w:r>
        <w:separator/>
      </w:r>
    </w:p>
  </w:endnote>
  <w:endnote w:type="continuationSeparator" w:id="0">
    <w:p w14:paraId="744795DB" w14:textId="77777777" w:rsidR="0009029C" w:rsidRDefault="0009029C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3287D" w14:textId="77777777" w:rsidR="004A2906" w:rsidRPr="00AC77AD" w:rsidRDefault="004A2906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2631F164" wp14:editId="65064FA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3E2BDBEB" wp14:editId="33A09D1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9029C">
      <w:rPr>
        <w:noProof/>
      </w:rPr>
      <w:pict w14:anchorId="33B64EB9">
        <v:line id="Straight Connector 20" o:spid="_x0000_s2052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09029C">
      <w:rPr>
        <w:noProof/>
      </w:rPr>
      <w:pict w14:anchorId="73F6D5DD"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2051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<v:path arrowok="t"/>
          <v:textbox inset="0,0,0,0">
            <w:txbxContent>
              <w:p w14:paraId="58AAB4AB" w14:textId="2CB96EC1" w:rsidR="004A2906" w:rsidRPr="008C2B83" w:rsidRDefault="004A2906" w:rsidP="007C2AE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6503C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503C2" w:rsidRPr="008C2B83">
                  <w:rPr>
                    <w:sz w:val="18"/>
                    <w:szCs w:val="18"/>
                  </w:rPr>
                  <w:fldChar w:fldCharType="separate"/>
                </w:r>
                <w:r w:rsidR="000E36DD">
                  <w:rPr>
                    <w:noProof/>
                    <w:sz w:val="18"/>
                    <w:szCs w:val="18"/>
                  </w:rPr>
                  <w:t>7</w:t>
                </w:r>
                <w:r w:rsidR="006503C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09029C">
                  <w:fldChar w:fldCharType="begin"/>
                </w:r>
                <w:r w:rsidR="0009029C">
                  <w:instrText xml:space="preserve"> NUMPAGES   \* MERGEFORMAT </w:instrText>
                </w:r>
                <w:r w:rsidR="0009029C">
                  <w:fldChar w:fldCharType="separate"/>
                </w:r>
                <w:r w:rsidR="000E36DD" w:rsidRPr="000E36DD">
                  <w:rPr>
                    <w:noProof/>
                    <w:sz w:val="18"/>
                    <w:szCs w:val="18"/>
                  </w:rPr>
                  <w:t>7</w:t>
                </w:r>
                <w:r w:rsidR="0009029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 w:rsidR="0009029C">
      <w:rPr>
        <w:noProof/>
      </w:rPr>
      <w:pict w14:anchorId="5F776423">
        <v:shape id="Text Box 18" o:spid="_x0000_s2050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<v:path arrowok="t"/>
          <v:textbox inset=".5mm,0,0,0">
            <w:txbxContent>
              <w:p w14:paraId="1E94547A" w14:textId="77777777" w:rsidR="004A2906" w:rsidRDefault="004A2906" w:rsidP="007C2AE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09029C">
      <w:rPr>
        <w:noProof/>
      </w:rPr>
      <w:pict w14:anchorId="02497F71">
        <v:shape id="Text Box 16" o:spid="_x0000_s2049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14:paraId="40AC9553" w14:textId="77777777" w:rsidR="004A2906" w:rsidRDefault="004A2906" w:rsidP="007C2AE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Hyperlink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Hyperlink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37E95749" w14:textId="77777777" w:rsidR="004A2906" w:rsidRDefault="004A2906" w:rsidP="007C2AE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D465D3B" wp14:editId="0F739806">
                      <wp:extent cx="167005" cy="203387"/>
                      <wp:effectExtent l="0" t="0" r="4445" b="6350"/>
                      <wp:docPr id="15" name="Picture 1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0642" cy="2078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09BCDC2" wp14:editId="5431726D">
                      <wp:extent cx="171450" cy="205105"/>
                      <wp:effectExtent l="0" t="0" r="0" b="4445"/>
                      <wp:docPr id="14" name="Picture 14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1450" cy="205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7FFAF78" wp14:editId="76FB4956">
                      <wp:extent cx="200152" cy="200152"/>
                      <wp:effectExtent l="0" t="0" r="9525" b="9525"/>
                      <wp:docPr id="25" name="Picture 25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13951AB" wp14:editId="2EFED67A">
                      <wp:extent cx="200152" cy="200152"/>
                      <wp:effectExtent l="0" t="0" r="9525" b="9525"/>
                      <wp:docPr id="26" name="Picture 26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176D97F" wp14:editId="47828214">
                      <wp:extent cx="200152" cy="200152"/>
                      <wp:effectExtent l="0" t="0" r="9525" b="9525"/>
                      <wp:docPr id="27" name="Picture 2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4C501CB" wp14:editId="44E2CDD2">
                      <wp:extent cx="190500" cy="190500"/>
                      <wp:effectExtent l="0" t="0" r="0" b="0"/>
                      <wp:docPr id="13" name="Picture 13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8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BFEBB8B" wp14:editId="066D9D90">
                      <wp:extent cx="176530" cy="176530"/>
                      <wp:effectExtent l="0" t="0" r="0" b="0"/>
                      <wp:docPr id="12" name="Picture 1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9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6530" cy="176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6425D87" wp14:editId="2B0AD112">
                      <wp:extent cx="200152" cy="200152"/>
                      <wp:effectExtent l="0" t="0" r="9525" b="9525"/>
                      <wp:docPr id="30" name="Picture 30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9036EE3" wp14:editId="73C1E203">
                      <wp:extent cx="215153" cy="209247"/>
                      <wp:effectExtent l="0" t="0" r="0" b="635"/>
                      <wp:docPr id="11" name="Picture 11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1">
                                <a:hlinkClick r:id="rId2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3209" cy="2170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0088E57" wp14:editId="1349862F">
                      <wp:extent cx="200152" cy="200152"/>
                      <wp:effectExtent l="0" t="0" r="9525" b="9525"/>
                      <wp:docPr id="32" name="Picture 32">
                        <a:hlinkClick xmlns:a="http://schemas.openxmlformats.org/drawingml/2006/main" r:id="rId2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14:paraId="0444FB16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A8C37" w14:textId="77777777" w:rsidR="0009029C" w:rsidRDefault="0009029C" w:rsidP="004A2906">
      <w:pPr>
        <w:spacing w:before="0" w:after="0" w:line="240" w:lineRule="auto"/>
      </w:pPr>
      <w:r>
        <w:separator/>
      </w:r>
    </w:p>
  </w:footnote>
  <w:footnote w:type="continuationSeparator" w:id="0">
    <w:p w14:paraId="345015CE" w14:textId="77777777" w:rsidR="0009029C" w:rsidRDefault="0009029C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5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7"/>
  </w:num>
  <w:num w:numId="4">
    <w:abstractNumId w:val="19"/>
  </w:num>
  <w:num w:numId="5">
    <w:abstractNumId w:val="14"/>
  </w:num>
  <w:num w:numId="6">
    <w:abstractNumId w:val="1"/>
  </w:num>
  <w:num w:numId="7">
    <w:abstractNumId w:val="13"/>
  </w:num>
  <w:num w:numId="8">
    <w:abstractNumId w:val="0"/>
  </w:num>
  <w:num w:numId="9">
    <w:abstractNumId w:val="7"/>
  </w:num>
  <w:num w:numId="10">
    <w:abstractNumId w:val="21"/>
  </w:num>
  <w:num w:numId="11">
    <w:abstractNumId w:val="23"/>
  </w:num>
  <w:num w:numId="12">
    <w:abstractNumId w:val="15"/>
  </w:num>
  <w:num w:numId="13">
    <w:abstractNumId w:val="11"/>
  </w:num>
  <w:num w:numId="14">
    <w:abstractNumId w:val="16"/>
  </w:num>
  <w:num w:numId="15">
    <w:abstractNumId w:val="24"/>
  </w:num>
  <w:num w:numId="16">
    <w:abstractNumId w:val="20"/>
  </w:num>
  <w:num w:numId="17">
    <w:abstractNumId w:val="3"/>
  </w:num>
  <w:num w:numId="18">
    <w:abstractNumId w:val="4"/>
  </w:num>
  <w:num w:numId="19">
    <w:abstractNumId w:val="10"/>
  </w:num>
  <w:num w:numId="20">
    <w:abstractNumId w:val="6"/>
  </w:num>
  <w:num w:numId="21">
    <w:abstractNumId w:val="18"/>
  </w:num>
  <w:num w:numId="22">
    <w:abstractNumId w:val="22"/>
  </w:num>
  <w:num w:numId="23">
    <w:abstractNumId w:val="8"/>
  </w:num>
  <w:num w:numId="24">
    <w:abstractNumId w:val="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linkStyles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3611"/>
    <w:rsid w:val="0009029C"/>
    <w:rsid w:val="000E36DD"/>
    <w:rsid w:val="00187751"/>
    <w:rsid w:val="001B5541"/>
    <w:rsid w:val="001F2A72"/>
    <w:rsid w:val="002963C9"/>
    <w:rsid w:val="00325D76"/>
    <w:rsid w:val="00373690"/>
    <w:rsid w:val="003A1FD5"/>
    <w:rsid w:val="004813BB"/>
    <w:rsid w:val="004A2906"/>
    <w:rsid w:val="0058617B"/>
    <w:rsid w:val="006503C2"/>
    <w:rsid w:val="00661DA2"/>
    <w:rsid w:val="006A3611"/>
    <w:rsid w:val="007724D1"/>
    <w:rsid w:val="007C1BC9"/>
    <w:rsid w:val="00847E6F"/>
    <w:rsid w:val="009801CC"/>
    <w:rsid w:val="00B411E2"/>
    <w:rsid w:val="00B6570C"/>
    <w:rsid w:val="00B837B5"/>
    <w:rsid w:val="00C06E00"/>
    <w:rsid w:val="00CD4325"/>
    <w:rsid w:val="00D40BAB"/>
    <w:rsid w:val="00D94FFD"/>
    <w:rsid w:val="00DA715A"/>
    <w:rsid w:val="00E17B9F"/>
    <w:rsid w:val="00EB183F"/>
    <w:rsid w:val="00EE70EE"/>
    <w:rsid w:val="00FD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A0142AA"/>
  <w15:docId w15:val="{BD23C8F9-E4CF-4635-991F-724250FE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31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softuni.bg/trainings/2343/js-fundamentals-may-2019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5.png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2581</TotalTime>
  <Pages>1</Pages>
  <Words>773</Words>
  <Characters>4412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Lab</vt:lpstr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Lab</dc:title>
  <dc:creator>Tanya Staneva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Потребител на Windows</cp:lastModifiedBy>
  <cp:revision>11</cp:revision>
  <dcterms:created xsi:type="dcterms:W3CDTF">2019-03-13T09:30:00Z</dcterms:created>
  <dcterms:modified xsi:type="dcterms:W3CDTF">2020-07-15T08:30:00Z</dcterms:modified>
</cp:coreProperties>
</file>